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800" w:rsidRDefault="00681800" w:rsidP="00681800"/>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FC3180" w:rsidRDefault="00FC3180" w:rsidP="00FC3180">
      <w:pPr>
        <w:jc w:val="center"/>
        <w:rPr>
          <w:rFonts w:ascii="黑体" w:eastAsia="黑体"/>
          <w:sz w:val="56"/>
          <w:szCs w:val="56"/>
        </w:rPr>
      </w:pPr>
    </w:p>
    <w:p w:rsidR="00681800" w:rsidRPr="004356CB" w:rsidRDefault="00F62E41" w:rsidP="00FC3180">
      <w:pPr>
        <w:jc w:val="center"/>
        <w:rPr>
          <w:rFonts w:ascii="黑体" w:eastAsia="黑体"/>
          <w:sz w:val="56"/>
          <w:szCs w:val="56"/>
        </w:rPr>
      </w:pPr>
      <w:r>
        <w:rPr>
          <w:rFonts w:ascii="黑体" w:eastAsia="黑体" w:hint="eastAsia"/>
          <w:sz w:val="56"/>
          <w:szCs w:val="56"/>
        </w:rPr>
        <w:t xml:space="preserve">DCMD Task </w:t>
      </w:r>
      <w:proofErr w:type="spellStart"/>
      <w:r>
        <w:rPr>
          <w:rFonts w:ascii="黑体" w:eastAsia="黑体" w:hint="eastAsia"/>
          <w:sz w:val="56"/>
          <w:szCs w:val="56"/>
        </w:rPr>
        <w:t>Cmd</w:t>
      </w:r>
      <w:proofErr w:type="spellEnd"/>
      <w:r>
        <w:rPr>
          <w:rFonts w:ascii="黑体" w:eastAsia="黑体" w:hint="eastAsia"/>
          <w:sz w:val="56"/>
          <w:szCs w:val="56"/>
        </w:rPr>
        <w:t>手册</w:t>
      </w:r>
    </w:p>
    <w:p w:rsidR="00681800" w:rsidRPr="00EF7242" w:rsidRDefault="00F62E41" w:rsidP="00FC3180">
      <w:pPr>
        <w:jc w:val="center"/>
        <w:rPr>
          <w:rFonts w:ascii="幼圆" w:eastAsia="幼圆" w:hAnsi="宋体"/>
          <w:b/>
          <w:szCs w:val="21"/>
        </w:rPr>
      </w:pPr>
      <w:r>
        <w:rPr>
          <w:rFonts w:ascii="幼圆" w:eastAsia="幼圆" w:hAnsi="宋体" w:hint="eastAsia"/>
          <w:b/>
          <w:sz w:val="21"/>
          <w:szCs w:val="21"/>
        </w:rPr>
        <w:t>(V0.1</w:t>
      </w:r>
      <w:r w:rsidR="00FC3180">
        <w:rPr>
          <w:rFonts w:ascii="幼圆" w:eastAsia="幼圆" w:hAnsi="宋体" w:hint="eastAsia"/>
          <w:b/>
          <w:sz w:val="21"/>
          <w:szCs w:val="21"/>
        </w:rPr>
        <w:t>)</w:t>
      </w:r>
    </w:p>
    <w:p w:rsidR="00681800" w:rsidRPr="00D31650" w:rsidRDefault="00681800" w:rsidP="00681800">
      <w:pPr>
        <w:jc w:val="right"/>
        <w:rPr>
          <w:rFonts w:ascii="宋体" w:eastAsia="宋体" w:hAnsi="宋体"/>
          <w:sz w:val="21"/>
          <w:szCs w:val="21"/>
        </w:rPr>
      </w:pPr>
    </w:p>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81800" w:rsidRDefault="00196B30" w:rsidP="00196B30">
      <w:pPr>
        <w:tabs>
          <w:tab w:val="left" w:pos="6711"/>
        </w:tabs>
      </w:pPr>
      <w:r>
        <w:tab/>
      </w:r>
    </w:p>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Pr="00DF5A97" w:rsidRDefault="00681800" w:rsidP="00FC3180">
      <w:pPr>
        <w:jc w:val="center"/>
        <w:rPr>
          <w:rStyle w:val="af7"/>
          <w:i/>
        </w:rPr>
      </w:pPr>
      <w:r w:rsidRPr="00DF5A97">
        <w:rPr>
          <w:rStyle w:val="af7"/>
          <w:rFonts w:hint="eastAsia"/>
          <w:i/>
        </w:rPr>
        <w:lastRenderedPageBreak/>
        <w:t>变更记录</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18"/>
        <w:gridCol w:w="1134"/>
        <w:gridCol w:w="5670"/>
        <w:gridCol w:w="1417"/>
      </w:tblGrid>
      <w:tr w:rsidR="00681800" w:rsidRPr="00C354FE">
        <w:tc>
          <w:tcPr>
            <w:tcW w:w="1418" w:type="dxa"/>
            <w:shd w:val="clear" w:color="auto" w:fill="D9D9D9"/>
          </w:tcPr>
          <w:p w:rsidR="00681800" w:rsidRPr="00C354FE" w:rsidRDefault="00681800" w:rsidP="00CB1E39">
            <w:pPr>
              <w:jc w:val="center"/>
              <w:rPr>
                <w:b/>
              </w:rPr>
            </w:pPr>
            <w:r w:rsidRPr="00C354FE">
              <w:rPr>
                <w:rFonts w:hint="eastAsia"/>
                <w:b/>
              </w:rPr>
              <w:t>日期</w:t>
            </w:r>
          </w:p>
        </w:tc>
        <w:tc>
          <w:tcPr>
            <w:tcW w:w="1134" w:type="dxa"/>
            <w:shd w:val="clear" w:color="auto" w:fill="D9D9D9"/>
          </w:tcPr>
          <w:p w:rsidR="00681800" w:rsidRPr="00C354FE" w:rsidRDefault="00681800" w:rsidP="00CB1E39">
            <w:pPr>
              <w:jc w:val="center"/>
              <w:rPr>
                <w:b/>
              </w:rPr>
            </w:pPr>
            <w:r w:rsidRPr="00C354FE">
              <w:rPr>
                <w:rFonts w:hint="eastAsia"/>
                <w:b/>
              </w:rPr>
              <w:t>状态</w:t>
            </w:r>
          </w:p>
        </w:tc>
        <w:tc>
          <w:tcPr>
            <w:tcW w:w="5670" w:type="dxa"/>
            <w:shd w:val="clear" w:color="auto" w:fill="D9D9D9"/>
          </w:tcPr>
          <w:p w:rsidR="00681800" w:rsidRPr="00C354FE" w:rsidRDefault="00681800" w:rsidP="00CB1E39">
            <w:pPr>
              <w:jc w:val="center"/>
              <w:rPr>
                <w:b/>
              </w:rPr>
            </w:pPr>
            <w:r w:rsidRPr="00C354FE">
              <w:rPr>
                <w:rFonts w:hint="eastAsia"/>
                <w:b/>
              </w:rPr>
              <w:t>描述</w:t>
            </w:r>
          </w:p>
        </w:tc>
        <w:tc>
          <w:tcPr>
            <w:tcW w:w="1417" w:type="dxa"/>
            <w:shd w:val="clear" w:color="auto" w:fill="D9D9D9"/>
          </w:tcPr>
          <w:p w:rsidR="00681800" w:rsidRPr="00C354FE" w:rsidRDefault="00681800" w:rsidP="00CB1E39">
            <w:pPr>
              <w:jc w:val="center"/>
              <w:rPr>
                <w:b/>
              </w:rPr>
            </w:pPr>
            <w:r w:rsidRPr="00C354FE">
              <w:rPr>
                <w:rFonts w:hint="eastAsia"/>
                <w:b/>
              </w:rPr>
              <w:t>作者</w:t>
            </w:r>
          </w:p>
        </w:tc>
      </w:tr>
      <w:tr w:rsidR="00681800" w:rsidRPr="00C354FE">
        <w:tc>
          <w:tcPr>
            <w:tcW w:w="1418" w:type="dxa"/>
          </w:tcPr>
          <w:p w:rsidR="00681800" w:rsidRPr="003E4C23" w:rsidRDefault="00681800" w:rsidP="00FC3180">
            <w:pPr>
              <w:rPr>
                <w:sz w:val="18"/>
                <w:szCs w:val="18"/>
              </w:rPr>
            </w:pPr>
            <w:r>
              <w:rPr>
                <w:sz w:val="18"/>
                <w:szCs w:val="18"/>
              </w:rPr>
              <w:t>20</w:t>
            </w:r>
            <w:r>
              <w:rPr>
                <w:rFonts w:hint="eastAsia"/>
                <w:sz w:val="18"/>
                <w:szCs w:val="18"/>
              </w:rPr>
              <w:t>1</w:t>
            </w:r>
            <w:r w:rsidR="00B13AD8">
              <w:rPr>
                <w:rFonts w:hint="eastAsia"/>
                <w:sz w:val="18"/>
                <w:szCs w:val="18"/>
              </w:rPr>
              <w:t>3</w:t>
            </w:r>
            <w:r>
              <w:rPr>
                <w:sz w:val="18"/>
                <w:szCs w:val="18"/>
              </w:rPr>
              <w:t>-</w:t>
            </w:r>
            <w:r w:rsidR="00F62E41">
              <w:rPr>
                <w:rFonts w:hint="eastAsia"/>
                <w:sz w:val="18"/>
                <w:szCs w:val="18"/>
              </w:rPr>
              <w:t>1</w:t>
            </w:r>
            <w:r w:rsidR="00B13AD8">
              <w:rPr>
                <w:rFonts w:hint="eastAsia"/>
                <w:sz w:val="18"/>
                <w:szCs w:val="18"/>
              </w:rPr>
              <w:t>2</w:t>
            </w:r>
            <w:r w:rsidR="00D70D60">
              <w:rPr>
                <w:rFonts w:hint="eastAsia"/>
                <w:sz w:val="18"/>
                <w:szCs w:val="18"/>
              </w:rPr>
              <w:t>-</w:t>
            </w:r>
            <w:r w:rsidR="00F62E41">
              <w:rPr>
                <w:rFonts w:hint="eastAsia"/>
                <w:sz w:val="18"/>
                <w:szCs w:val="18"/>
              </w:rPr>
              <w:t>9</w:t>
            </w:r>
          </w:p>
        </w:tc>
        <w:tc>
          <w:tcPr>
            <w:tcW w:w="1134" w:type="dxa"/>
          </w:tcPr>
          <w:p w:rsidR="00681800" w:rsidRPr="003E4C23" w:rsidRDefault="00AE7207" w:rsidP="00CB1E39">
            <w:pPr>
              <w:rPr>
                <w:sz w:val="18"/>
                <w:szCs w:val="18"/>
              </w:rPr>
            </w:pPr>
            <w:r>
              <w:rPr>
                <w:sz w:val="18"/>
                <w:szCs w:val="18"/>
              </w:rPr>
              <w:t>V</w:t>
            </w:r>
            <w:r>
              <w:rPr>
                <w:rFonts w:hint="eastAsia"/>
                <w:sz w:val="18"/>
                <w:szCs w:val="18"/>
              </w:rPr>
              <w:t>0.1</w:t>
            </w:r>
          </w:p>
        </w:tc>
        <w:tc>
          <w:tcPr>
            <w:tcW w:w="5670" w:type="dxa"/>
          </w:tcPr>
          <w:p w:rsidR="00681800" w:rsidRPr="003E4C23" w:rsidRDefault="00AE7207" w:rsidP="00CB1E39">
            <w:pPr>
              <w:rPr>
                <w:sz w:val="18"/>
                <w:szCs w:val="18"/>
              </w:rPr>
            </w:pPr>
            <w:r>
              <w:rPr>
                <w:rFonts w:hint="eastAsia"/>
                <w:sz w:val="18"/>
                <w:szCs w:val="18"/>
              </w:rPr>
              <w:t>初稿</w:t>
            </w:r>
          </w:p>
        </w:tc>
        <w:tc>
          <w:tcPr>
            <w:tcW w:w="1417" w:type="dxa"/>
          </w:tcPr>
          <w:p w:rsidR="00681800" w:rsidRPr="003E4C23" w:rsidRDefault="002F1438" w:rsidP="00CB1E39">
            <w:pPr>
              <w:rPr>
                <w:sz w:val="18"/>
                <w:szCs w:val="18"/>
              </w:rPr>
            </w:pPr>
            <w:proofErr w:type="spellStart"/>
            <w:r>
              <w:rPr>
                <w:rFonts w:hint="eastAsia"/>
                <w:sz w:val="18"/>
                <w:szCs w:val="18"/>
              </w:rPr>
              <w:t>cwinux</w:t>
            </w:r>
            <w:proofErr w:type="spellEnd"/>
          </w:p>
        </w:tc>
      </w:tr>
    </w:tbl>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681800" w:rsidRDefault="0068180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FC3180" w:rsidRDefault="00FC3180" w:rsidP="00681800"/>
    <w:p w:rsidR="00634CAB" w:rsidRDefault="00634CAB" w:rsidP="00681800"/>
    <w:p w:rsidR="00634CAB" w:rsidRDefault="00634CAB" w:rsidP="00681800"/>
    <w:p w:rsidR="00634CAB" w:rsidRDefault="00634CAB" w:rsidP="00681800"/>
    <w:p w:rsidR="00634CAB" w:rsidRDefault="00634CAB" w:rsidP="00681800"/>
    <w:p w:rsidR="00FC3180" w:rsidRDefault="00FC3180" w:rsidP="00681800"/>
    <w:p w:rsidR="00FC3180" w:rsidRDefault="00FC3180" w:rsidP="00681800"/>
    <w:p w:rsidR="00557119" w:rsidRDefault="00557119" w:rsidP="00681800"/>
    <w:p w:rsidR="002F1438" w:rsidRDefault="002F1438" w:rsidP="00681800"/>
    <w:p w:rsidR="00681800" w:rsidRDefault="00681800" w:rsidP="00681800"/>
    <w:p w:rsidR="00681800" w:rsidRPr="0011222A" w:rsidRDefault="00681800" w:rsidP="00681800">
      <w:pPr>
        <w:pStyle w:val="code"/>
        <w:jc w:val="center"/>
        <w:rPr>
          <w:rFonts w:eastAsia="宋体"/>
          <w:b/>
          <w:sz w:val="18"/>
          <w:szCs w:val="18"/>
        </w:rPr>
      </w:pPr>
      <w:r>
        <w:rPr>
          <w:rFonts w:eastAsia="宋体" w:hint="eastAsia"/>
          <w:b/>
          <w:sz w:val="18"/>
          <w:szCs w:val="18"/>
          <w:lang w:val="zh-CN"/>
        </w:rPr>
        <w:t>目录</w:t>
      </w:r>
    </w:p>
    <w:p w:rsidR="003C3A64" w:rsidRDefault="00E2500B">
      <w:pPr>
        <w:pStyle w:val="22"/>
        <w:tabs>
          <w:tab w:val="left" w:pos="630"/>
          <w:tab w:val="right" w:leader="dot" w:pos="9737"/>
        </w:tabs>
        <w:rPr>
          <w:rFonts w:asciiTheme="minorHAnsi" w:eastAsiaTheme="minorEastAsia" w:hAnsiTheme="minorHAnsi" w:cstheme="minorBidi"/>
          <w:smallCaps w:val="0"/>
          <w:noProof/>
          <w:sz w:val="21"/>
          <w:szCs w:val="22"/>
        </w:rPr>
      </w:pPr>
      <w:r w:rsidRPr="00E2500B">
        <w:rPr>
          <w:sz w:val="18"/>
          <w:szCs w:val="18"/>
        </w:rPr>
        <w:fldChar w:fldCharType="begin"/>
      </w:r>
      <w:r w:rsidR="00681800" w:rsidRPr="00812951">
        <w:rPr>
          <w:sz w:val="18"/>
          <w:szCs w:val="18"/>
        </w:rPr>
        <w:instrText xml:space="preserve"> TOC \o "1-3" \h \z \u </w:instrText>
      </w:r>
      <w:r w:rsidRPr="00E2500B">
        <w:rPr>
          <w:sz w:val="18"/>
          <w:szCs w:val="18"/>
        </w:rPr>
        <w:fldChar w:fldCharType="separate"/>
      </w:r>
      <w:hyperlink w:anchor="_Toc374481507" w:history="1">
        <w:r w:rsidR="003C3A64" w:rsidRPr="00616007">
          <w:rPr>
            <w:rStyle w:val="ac"/>
            <w:noProof/>
          </w:rPr>
          <w:t>1</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简述</w:t>
        </w:r>
        <w:r w:rsidR="003C3A64">
          <w:rPr>
            <w:noProof/>
            <w:webHidden/>
          </w:rPr>
          <w:tab/>
        </w:r>
        <w:r>
          <w:rPr>
            <w:noProof/>
            <w:webHidden/>
          </w:rPr>
          <w:fldChar w:fldCharType="begin"/>
        </w:r>
        <w:r w:rsidR="003C3A64">
          <w:rPr>
            <w:noProof/>
            <w:webHidden/>
          </w:rPr>
          <w:instrText xml:space="preserve"> PAGEREF _Toc374481507 \h </w:instrText>
        </w:r>
        <w:r>
          <w:rPr>
            <w:noProof/>
            <w:webHidden/>
          </w:rPr>
        </w:r>
        <w:r>
          <w:rPr>
            <w:noProof/>
            <w:webHidden/>
          </w:rPr>
          <w:fldChar w:fldCharType="separate"/>
        </w:r>
        <w:r w:rsidR="003C3A64">
          <w:rPr>
            <w:noProof/>
            <w:webHidden/>
          </w:rPr>
          <w:t>4</w:t>
        </w:r>
        <w:r>
          <w:rPr>
            <w:noProof/>
            <w:webHidden/>
          </w:rPr>
          <w:fldChar w:fldCharType="end"/>
        </w:r>
      </w:hyperlink>
    </w:p>
    <w:p w:rsidR="003C3A64" w:rsidRDefault="00E2500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08" w:history="1">
        <w:r w:rsidR="003C3A64" w:rsidRPr="00616007">
          <w:rPr>
            <w:rStyle w:val="ac"/>
            <w:noProof/>
          </w:rPr>
          <w:t>2</w:t>
        </w:r>
        <w:r w:rsidR="003C3A64">
          <w:rPr>
            <w:rFonts w:asciiTheme="minorHAnsi" w:eastAsiaTheme="minorEastAsia" w:hAnsiTheme="minorHAnsi" w:cstheme="minorBidi"/>
            <w:smallCaps w:val="0"/>
            <w:noProof/>
            <w:sz w:val="21"/>
            <w:szCs w:val="22"/>
          </w:rPr>
          <w:tab/>
        </w:r>
        <w:r w:rsidR="003C3A64" w:rsidRPr="00616007">
          <w:rPr>
            <w:rStyle w:val="ac"/>
            <w:noProof/>
          </w:rPr>
          <w:t>Task cmd</w:t>
        </w:r>
        <w:r w:rsidR="003C3A64" w:rsidRPr="00616007">
          <w:rPr>
            <w:rStyle w:val="ac"/>
            <w:rFonts w:hint="eastAsia"/>
            <w:noProof/>
          </w:rPr>
          <w:t>脚本的执行环境</w:t>
        </w:r>
        <w:r w:rsidR="003C3A64">
          <w:rPr>
            <w:noProof/>
            <w:webHidden/>
          </w:rPr>
          <w:tab/>
        </w:r>
        <w:r>
          <w:rPr>
            <w:noProof/>
            <w:webHidden/>
          </w:rPr>
          <w:fldChar w:fldCharType="begin"/>
        </w:r>
        <w:r w:rsidR="003C3A64">
          <w:rPr>
            <w:noProof/>
            <w:webHidden/>
          </w:rPr>
          <w:instrText xml:space="preserve"> PAGEREF _Toc374481508 \h </w:instrText>
        </w:r>
        <w:r>
          <w:rPr>
            <w:noProof/>
            <w:webHidden/>
          </w:rPr>
        </w:r>
        <w:r>
          <w:rPr>
            <w:noProof/>
            <w:webHidden/>
          </w:rPr>
          <w:fldChar w:fldCharType="separate"/>
        </w:r>
        <w:r w:rsidR="003C3A64">
          <w:rPr>
            <w:noProof/>
            <w:webHidden/>
          </w:rPr>
          <w:t>4</w:t>
        </w:r>
        <w:r>
          <w:rPr>
            <w:noProof/>
            <w:webHidden/>
          </w:rPr>
          <w:fldChar w:fldCharType="end"/>
        </w:r>
      </w:hyperlink>
    </w:p>
    <w:p w:rsidR="003C3A64" w:rsidRDefault="00E2500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09" w:history="1">
        <w:r w:rsidR="003C3A64" w:rsidRPr="00616007">
          <w:rPr>
            <w:rStyle w:val="ac"/>
            <w:noProof/>
          </w:rPr>
          <w:t>3</w:t>
        </w:r>
        <w:r w:rsidR="003C3A64">
          <w:rPr>
            <w:rFonts w:asciiTheme="minorHAnsi" w:eastAsiaTheme="minorEastAsia" w:hAnsiTheme="minorHAnsi" w:cstheme="minorBidi"/>
            <w:smallCaps w:val="0"/>
            <w:noProof/>
            <w:sz w:val="21"/>
            <w:szCs w:val="22"/>
          </w:rPr>
          <w:tab/>
        </w:r>
        <w:r w:rsidR="003C3A64" w:rsidRPr="00616007">
          <w:rPr>
            <w:rStyle w:val="ac"/>
            <w:noProof/>
          </w:rPr>
          <w:t>Task cmd</w:t>
        </w:r>
        <w:r w:rsidR="003C3A64" w:rsidRPr="00616007">
          <w:rPr>
            <w:rStyle w:val="ac"/>
            <w:rFonts w:hint="eastAsia"/>
            <w:noProof/>
          </w:rPr>
          <w:t>脚本的执行结果文件</w:t>
        </w:r>
        <w:r w:rsidR="003C3A64">
          <w:rPr>
            <w:noProof/>
            <w:webHidden/>
          </w:rPr>
          <w:tab/>
        </w:r>
        <w:r>
          <w:rPr>
            <w:noProof/>
            <w:webHidden/>
          </w:rPr>
          <w:fldChar w:fldCharType="begin"/>
        </w:r>
        <w:r w:rsidR="003C3A64">
          <w:rPr>
            <w:noProof/>
            <w:webHidden/>
          </w:rPr>
          <w:instrText xml:space="preserve"> PAGEREF _Toc374481509 \h </w:instrText>
        </w:r>
        <w:r>
          <w:rPr>
            <w:noProof/>
            <w:webHidden/>
          </w:rPr>
        </w:r>
        <w:r>
          <w:rPr>
            <w:noProof/>
            <w:webHidden/>
          </w:rPr>
          <w:fldChar w:fldCharType="separate"/>
        </w:r>
        <w:r w:rsidR="003C3A64">
          <w:rPr>
            <w:noProof/>
            <w:webHidden/>
          </w:rPr>
          <w:t>5</w:t>
        </w:r>
        <w:r>
          <w:rPr>
            <w:noProof/>
            <w:webHidden/>
          </w:rPr>
          <w:fldChar w:fldCharType="end"/>
        </w:r>
      </w:hyperlink>
    </w:p>
    <w:p w:rsidR="003C3A64" w:rsidRDefault="00E2500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0" w:history="1">
        <w:r w:rsidR="003C3A64" w:rsidRPr="00616007">
          <w:rPr>
            <w:rStyle w:val="ac"/>
            <w:noProof/>
          </w:rPr>
          <w:t>4</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【服务】的上线软件包命名及存储</w:t>
        </w:r>
        <w:r w:rsidR="003C3A64">
          <w:rPr>
            <w:noProof/>
            <w:webHidden/>
          </w:rPr>
          <w:tab/>
        </w:r>
        <w:r>
          <w:rPr>
            <w:noProof/>
            <w:webHidden/>
          </w:rPr>
          <w:fldChar w:fldCharType="begin"/>
        </w:r>
        <w:r w:rsidR="003C3A64">
          <w:rPr>
            <w:noProof/>
            <w:webHidden/>
          </w:rPr>
          <w:instrText xml:space="preserve"> PAGEREF _Toc374481510 \h </w:instrText>
        </w:r>
        <w:r>
          <w:rPr>
            <w:noProof/>
            <w:webHidden/>
          </w:rPr>
        </w:r>
        <w:r>
          <w:rPr>
            <w:noProof/>
            <w:webHidden/>
          </w:rPr>
          <w:fldChar w:fldCharType="separate"/>
        </w:r>
        <w:r w:rsidR="003C3A64">
          <w:rPr>
            <w:noProof/>
            <w:webHidden/>
          </w:rPr>
          <w:t>6</w:t>
        </w:r>
        <w:r>
          <w:rPr>
            <w:noProof/>
            <w:webHidden/>
          </w:rPr>
          <w:fldChar w:fldCharType="end"/>
        </w:r>
      </w:hyperlink>
    </w:p>
    <w:p w:rsidR="003C3A64" w:rsidRDefault="00E2500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1" w:history="1">
        <w:r w:rsidR="003C3A64" w:rsidRPr="00616007">
          <w:rPr>
            <w:rStyle w:val="ac"/>
            <w:noProof/>
          </w:rPr>
          <w:t>5</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服务的安装位置</w:t>
        </w:r>
        <w:r w:rsidR="003C3A64">
          <w:rPr>
            <w:noProof/>
            <w:webHidden/>
          </w:rPr>
          <w:tab/>
        </w:r>
        <w:r>
          <w:rPr>
            <w:noProof/>
            <w:webHidden/>
          </w:rPr>
          <w:fldChar w:fldCharType="begin"/>
        </w:r>
        <w:r w:rsidR="003C3A64">
          <w:rPr>
            <w:noProof/>
            <w:webHidden/>
          </w:rPr>
          <w:instrText xml:space="preserve"> PAGEREF _Toc374481511 \h </w:instrText>
        </w:r>
        <w:r>
          <w:rPr>
            <w:noProof/>
            <w:webHidden/>
          </w:rPr>
        </w:r>
        <w:r>
          <w:rPr>
            <w:noProof/>
            <w:webHidden/>
          </w:rPr>
          <w:fldChar w:fldCharType="separate"/>
        </w:r>
        <w:r w:rsidR="003C3A64">
          <w:rPr>
            <w:noProof/>
            <w:webHidden/>
          </w:rPr>
          <w:t>7</w:t>
        </w:r>
        <w:r>
          <w:rPr>
            <w:noProof/>
            <w:webHidden/>
          </w:rPr>
          <w:fldChar w:fldCharType="end"/>
        </w:r>
      </w:hyperlink>
    </w:p>
    <w:p w:rsidR="003C3A64" w:rsidRDefault="00E2500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2" w:history="1">
        <w:r w:rsidR="003C3A64" w:rsidRPr="00616007">
          <w:rPr>
            <w:rStyle w:val="ac"/>
            <w:noProof/>
          </w:rPr>
          <w:t>6</w:t>
        </w:r>
        <w:r w:rsidR="003C3A64">
          <w:rPr>
            <w:rFonts w:asciiTheme="minorHAnsi" w:eastAsiaTheme="minorEastAsia" w:hAnsiTheme="minorHAnsi" w:cstheme="minorBidi"/>
            <w:smallCaps w:val="0"/>
            <w:noProof/>
            <w:sz w:val="21"/>
            <w:szCs w:val="22"/>
          </w:rPr>
          <w:tab/>
        </w:r>
        <w:r w:rsidR="003C3A64" w:rsidRPr="00616007">
          <w:rPr>
            <w:rStyle w:val="ac"/>
            <w:noProof/>
          </w:rPr>
          <w:t>Dcmd</w:t>
        </w:r>
        <w:r w:rsidR="003C3A64" w:rsidRPr="00616007">
          <w:rPr>
            <w:rStyle w:val="ac"/>
            <w:rFonts w:hint="eastAsia"/>
            <w:noProof/>
          </w:rPr>
          <w:t>对【服务】的要求</w:t>
        </w:r>
        <w:r w:rsidR="003C3A64">
          <w:rPr>
            <w:noProof/>
            <w:webHidden/>
          </w:rPr>
          <w:tab/>
        </w:r>
        <w:r>
          <w:rPr>
            <w:noProof/>
            <w:webHidden/>
          </w:rPr>
          <w:fldChar w:fldCharType="begin"/>
        </w:r>
        <w:r w:rsidR="003C3A64">
          <w:rPr>
            <w:noProof/>
            <w:webHidden/>
          </w:rPr>
          <w:instrText xml:space="preserve"> PAGEREF _Toc374481512 \h </w:instrText>
        </w:r>
        <w:r>
          <w:rPr>
            <w:noProof/>
            <w:webHidden/>
          </w:rPr>
        </w:r>
        <w:r>
          <w:rPr>
            <w:noProof/>
            <w:webHidden/>
          </w:rPr>
          <w:fldChar w:fldCharType="separate"/>
        </w:r>
        <w:r w:rsidR="003C3A64">
          <w:rPr>
            <w:noProof/>
            <w:webHidden/>
          </w:rPr>
          <w:t>9</w:t>
        </w:r>
        <w:r>
          <w:rPr>
            <w:noProof/>
            <w:webHidden/>
          </w:rPr>
          <w:fldChar w:fldCharType="end"/>
        </w:r>
      </w:hyperlink>
    </w:p>
    <w:p w:rsidR="003C3A64" w:rsidRDefault="00E2500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3" w:history="1">
        <w:r w:rsidR="003C3A64" w:rsidRPr="00616007">
          <w:rPr>
            <w:rStyle w:val="ac"/>
            <w:noProof/>
          </w:rPr>
          <w:t>7</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【服务】的安装、更新</w:t>
        </w:r>
        <w:r w:rsidR="003C3A64">
          <w:rPr>
            <w:noProof/>
            <w:webHidden/>
          </w:rPr>
          <w:tab/>
        </w:r>
        <w:r>
          <w:rPr>
            <w:noProof/>
            <w:webHidden/>
          </w:rPr>
          <w:fldChar w:fldCharType="begin"/>
        </w:r>
        <w:r w:rsidR="003C3A64">
          <w:rPr>
            <w:noProof/>
            <w:webHidden/>
          </w:rPr>
          <w:instrText xml:space="preserve"> PAGEREF _Toc374481513 \h </w:instrText>
        </w:r>
        <w:r>
          <w:rPr>
            <w:noProof/>
            <w:webHidden/>
          </w:rPr>
        </w:r>
        <w:r>
          <w:rPr>
            <w:noProof/>
            <w:webHidden/>
          </w:rPr>
          <w:fldChar w:fldCharType="separate"/>
        </w:r>
        <w:r w:rsidR="003C3A64">
          <w:rPr>
            <w:noProof/>
            <w:webHidden/>
          </w:rPr>
          <w:t>10</w:t>
        </w:r>
        <w:r>
          <w:rPr>
            <w:noProof/>
            <w:webHidden/>
          </w:rPr>
          <w:fldChar w:fldCharType="end"/>
        </w:r>
      </w:hyperlink>
    </w:p>
    <w:p w:rsidR="003C3A64" w:rsidRDefault="00E2500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4" w:history="1">
        <w:r w:rsidR="003C3A64" w:rsidRPr="00616007">
          <w:rPr>
            <w:rStyle w:val="ac"/>
            <w:noProof/>
          </w:rPr>
          <w:t>8</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【服务】的启动、关闭与健康性检查</w:t>
        </w:r>
        <w:r w:rsidR="003C3A64">
          <w:rPr>
            <w:noProof/>
            <w:webHidden/>
          </w:rPr>
          <w:tab/>
        </w:r>
        <w:r>
          <w:rPr>
            <w:noProof/>
            <w:webHidden/>
          </w:rPr>
          <w:fldChar w:fldCharType="begin"/>
        </w:r>
        <w:r w:rsidR="003C3A64">
          <w:rPr>
            <w:noProof/>
            <w:webHidden/>
          </w:rPr>
          <w:instrText xml:space="preserve"> PAGEREF _Toc374481514 \h </w:instrText>
        </w:r>
        <w:r>
          <w:rPr>
            <w:noProof/>
            <w:webHidden/>
          </w:rPr>
        </w:r>
        <w:r>
          <w:rPr>
            <w:noProof/>
            <w:webHidden/>
          </w:rPr>
          <w:fldChar w:fldCharType="separate"/>
        </w:r>
        <w:r w:rsidR="003C3A64">
          <w:rPr>
            <w:noProof/>
            <w:webHidden/>
          </w:rPr>
          <w:t>10</w:t>
        </w:r>
        <w:r>
          <w:rPr>
            <w:noProof/>
            <w:webHidden/>
          </w:rPr>
          <w:fldChar w:fldCharType="end"/>
        </w:r>
      </w:hyperlink>
    </w:p>
    <w:p w:rsidR="003C3A64" w:rsidRDefault="00E2500B">
      <w:pPr>
        <w:pStyle w:val="22"/>
        <w:tabs>
          <w:tab w:val="left" w:pos="630"/>
          <w:tab w:val="right" w:leader="dot" w:pos="9737"/>
        </w:tabs>
        <w:rPr>
          <w:rFonts w:asciiTheme="minorHAnsi" w:eastAsiaTheme="minorEastAsia" w:hAnsiTheme="minorHAnsi" w:cstheme="minorBidi"/>
          <w:smallCaps w:val="0"/>
          <w:noProof/>
          <w:sz w:val="21"/>
          <w:szCs w:val="22"/>
        </w:rPr>
      </w:pPr>
      <w:hyperlink w:anchor="_Toc374481515" w:history="1">
        <w:r w:rsidR="003C3A64" w:rsidRPr="00616007">
          <w:rPr>
            <w:rStyle w:val="ac"/>
            <w:noProof/>
          </w:rPr>
          <w:t>9</w:t>
        </w:r>
        <w:r w:rsidR="003C3A64">
          <w:rPr>
            <w:rFonts w:asciiTheme="minorHAnsi" w:eastAsiaTheme="minorEastAsia" w:hAnsiTheme="minorHAnsi" w:cstheme="minorBidi"/>
            <w:smallCaps w:val="0"/>
            <w:noProof/>
            <w:sz w:val="21"/>
            <w:szCs w:val="22"/>
          </w:rPr>
          <w:tab/>
        </w:r>
        <w:r w:rsidR="003C3A64" w:rsidRPr="00616007">
          <w:rPr>
            <w:rStyle w:val="ac"/>
            <w:rFonts w:hint="eastAsia"/>
            <w:noProof/>
          </w:rPr>
          <w:t>【服务】的配置文件</w:t>
        </w:r>
        <w:r w:rsidR="003C3A64">
          <w:rPr>
            <w:noProof/>
            <w:webHidden/>
          </w:rPr>
          <w:tab/>
        </w:r>
        <w:r>
          <w:rPr>
            <w:noProof/>
            <w:webHidden/>
          </w:rPr>
          <w:fldChar w:fldCharType="begin"/>
        </w:r>
        <w:r w:rsidR="003C3A64">
          <w:rPr>
            <w:noProof/>
            <w:webHidden/>
          </w:rPr>
          <w:instrText xml:space="preserve"> PAGEREF _Toc374481515 \h </w:instrText>
        </w:r>
        <w:r>
          <w:rPr>
            <w:noProof/>
            <w:webHidden/>
          </w:rPr>
        </w:r>
        <w:r>
          <w:rPr>
            <w:noProof/>
            <w:webHidden/>
          </w:rPr>
          <w:fldChar w:fldCharType="separate"/>
        </w:r>
        <w:r w:rsidR="003C3A64">
          <w:rPr>
            <w:noProof/>
            <w:webHidden/>
          </w:rPr>
          <w:t>10</w:t>
        </w:r>
        <w:r>
          <w:rPr>
            <w:noProof/>
            <w:webHidden/>
          </w:rPr>
          <w:fldChar w:fldCharType="end"/>
        </w:r>
      </w:hyperlink>
    </w:p>
    <w:p w:rsidR="00470F24" w:rsidRDefault="00E2500B" w:rsidP="00681800">
      <w:pPr>
        <w:rPr>
          <w:sz w:val="18"/>
          <w:szCs w:val="18"/>
        </w:rPr>
      </w:pPr>
      <w:r w:rsidRPr="00812951">
        <w:rPr>
          <w:sz w:val="18"/>
          <w:szCs w:val="18"/>
        </w:rPr>
        <w:fldChar w:fldCharType="end"/>
      </w:r>
    </w:p>
    <w:p w:rsidR="00457E17" w:rsidRDefault="00470F24" w:rsidP="00933B46">
      <w:pPr>
        <w:pStyle w:val="2"/>
      </w:pPr>
      <w:r>
        <w:br w:type="page"/>
      </w:r>
      <w:bookmarkStart w:id="0" w:name="_Toc374481507"/>
      <w:r w:rsidR="004E3087">
        <w:rPr>
          <w:rFonts w:hint="eastAsia"/>
        </w:rPr>
        <w:lastRenderedPageBreak/>
        <w:t>简述</w:t>
      </w:r>
      <w:bookmarkEnd w:id="0"/>
    </w:p>
    <w:p w:rsidR="00E632A4" w:rsidRDefault="00F62E41" w:rsidP="00CB1E0B">
      <w:pPr>
        <w:ind w:left="420" w:firstLine="420"/>
        <w:rPr>
          <w:rFonts w:asciiTheme="minorEastAsia" w:eastAsiaTheme="minorEastAsia" w:hAnsiTheme="minorEastAsia"/>
          <w:sz w:val="24"/>
        </w:rPr>
      </w:pP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 xml:space="preserve">的Task通过Task </w:t>
      </w:r>
      <w:proofErr w:type="spellStart"/>
      <w:r w:rsidRPr="007D771C">
        <w:rPr>
          <w:rFonts w:asciiTheme="minorEastAsia" w:eastAsiaTheme="minorEastAsia" w:hAnsiTheme="minorEastAsia" w:hint="eastAsia"/>
          <w:sz w:val="24"/>
        </w:rPr>
        <w:t>cmd</w:t>
      </w:r>
      <w:proofErr w:type="spellEnd"/>
      <w:r w:rsidRPr="007D771C">
        <w:rPr>
          <w:rFonts w:asciiTheme="minorEastAsia" w:eastAsiaTheme="minorEastAsia" w:hAnsiTheme="minorEastAsia" w:hint="eastAsia"/>
          <w:sz w:val="24"/>
        </w:rPr>
        <w:t>的脚本，实现任务的分布式执行。</w:t>
      </w:r>
      <w:proofErr w:type="gramStart"/>
      <w:r w:rsidR="00E632A4">
        <w:rPr>
          <w:rFonts w:asciiTheme="minorEastAsia" w:eastAsiaTheme="minorEastAsia" w:hAnsiTheme="minorEastAsia" w:hint="eastAsia"/>
          <w:sz w:val="24"/>
        </w:rPr>
        <w:t>其虽然</w:t>
      </w:r>
      <w:proofErr w:type="gramEnd"/>
      <w:r w:rsidR="00E632A4">
        <w:rPr>
          <w:rFonts w:asciiTheme="minorEastAsia" w:eastAsiaTheme="minorEastAsia" w:hAnsiTheme="minorEastAsia" w:hint="eastAsia"/>
          <w:sz w:val="24"/>
        </w:rPr>
        <w:t xml:space="preserve">可通过用户自己编写的task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脚本做任何事情，但</w:t>
      </w:r>
      <w:r w:rsidRPr="007D771C">
        <w:rPr>
          <w:rFonts w:asciiTheme="minorEastAsia" w:eastAsiaTheme="minorEastAsia" w:hAnsiTheme="minorEastAsia" w:hint="eastAsia"/>
          <w:sz w:val="24"/>
        </w:rPr>
        <w:t>其</w:t>
      </w:r>
      <w:r w:rsidR="00E632A4">
        <w:rPr>
          <w:rFonts w:asciiTheme="minorEastAsia" w:eastAsiaTheme="minorEastAsia" w:hAnsiTheme="minorEastAsia" w:hint="eastAsia"/>
          <w:sz w:val="24"/>
        </w:rPr>
        <w:t>设计的初衷是实现【服务】的自动、可控、可视的发布。</w:t>
      </w:r>
    </w:p>
    <w:p w:rsidR="00681E49" w:rsidRPr="007D771C" w:rsidRDefault="00F62E41" w:rsidP="00CB1E0B">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对于</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的发布，牵扯到如下的内容：</w:t>
      </w:r>
    </w:p>
    <w:p w:rsidR="00F62E41" w:rsidRPr="007D771C"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的上线</w:t>
      </w:r>
      <w:r w:rsidR="007D771C">
        <w:rPr>
          <w:rFonts w:asciiTheme="minorEastAsia" w:eastAsiaTheme="minorEastAsia" w:hAnsiTheme="minorEastAsia" w:hint="eastAsia"/>
          <w:sz w:val="24"/>
          <w:szCs w:val="24"/>
        </w:rPr>
        <w:t>软件包命名及</w:t>
      </w:r>
      <w:r w:rsidR="007D771C" w:rsidRPr="007D771C">
        <w:rPr>
          <w:rFonts w:asciiTheme="minorEastAsia" w:eastAsiaTheme="minorEastAsia" w:hAnsiTheme="minorEastAsia" w:hint="eastAsia"/>
          <w:sz w:val="24"/>
          <w:szCs w:val="24"/>
        </w:rPr>
        <w:t>存储</w:t>
      </w:r>
    </w:p>
    <w:p w:rsidR="00F62E41"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的安装位置</w:t>
      </w:r>
    </w:p>
    <w:p w:rsidR="009B2FA5" w:rsidRPr="007D771C" w:rsidRDefault="009B2FA5" w:rsidP="00AA5D86">
      <w:pPr>
        <w:pStyle w:val="af9"/>
        <w:numPr>
          <w:ilvl w:val="0"/>
          <w:numId w:val="6"/>
        </w:numPr>
        <w:ind w:firstLineChars="0"/>
        <w:rPr>
          <w:rFonts w:asciiTheme="minorEastAsia" w:eastAsiaTheme="minorEastAsia" w:hAnsiTheme="minorEastAsia"/>
          <w:sz w:val="24"/>
          <w:szCs w:val="24"/>
        </w:rPr>
      </w:pPr>
      <w:proofErr w:type="spellStart"/>
      <w:r>
        <w:rPr>
          <w:rFonts w:asciiTheme="minorEastAsia" w:eastAsiaTheme="minorEastAsia" w:hAnsiTheme="minorEastAsia"/>
          <w:sz w:val="24"/>
          <w:szCs w:val="24"/>
        </w:rPr>
        <w:t>D</w:t>
      </w:r>
      <w:r>
        <w:rPr>
          <w:rFonts w:asciiTheme="minorEastAsia" w:eastAsiaTheme="minorEastAsia" w:hAnsiTheme="minorEastAsia" w:hint="eastAsia"/>
          <w:sz w:val="24"/>
          <w:szCs w:val="24"/>
        </w:rPr>
        <w:t>cmd</w:t>
      </w:r>
      <w:proofErr w:type="spellEnd"/>
      <w:r>
        <w:rPr>
          <w:rFonts w:asciiTheme="minorEastAsia" w:eastAsiaTheme="minorEastAsia" w:hAnsiTheme="minorEastAsia" w:hint="eastAsia"/>
          <w:sz w:val="24"/>
          <w:szCs w:val="24"/>
        </w:rPr>
        <w:t>对</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服务</w:t>
      </w:r>
      <w:r w:rsidR="00E632A4">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的要求</w:t>
      </w:r>
    </w:p>
    <w:p w:rsidR="009B2FA5" w:rsidRPr="007D771C"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的安装、更新</w:t>
      </w:r>
    </w:p>
    <w:p w:rsidR="009B2FA5"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9B2FA5"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000C0A">
        <w:rPr>
          <w:rFonts w:asciiTheme="minorEastAsia" w:eastAsiaTheme="minorEastAsia" w:hAnsiTheme="minorEastAsia" w:hint="eastAsia"/>
          <w:sz w:val="24"/>
          <w:szCs w:val="24"/>
        </w:rPr>
        <w:t>的启动、</w:t>
      </w:r>
      <w:r w:rsidR="009B2FA5" w:rsidRPr="007D771C">
        <w:rPr>
          <w:rFonts w:asciiTheme="minorEastAsia" w:eastAsiaTheme="minorEastAsia" w:hAnsiTheme="minorEastAsia" w:hint="eastAsia"/>
          <w:sz w:val="24"/>
          <w:szCs w:val="24"/>
        </w:rPr>
        <w:t>关闭</w:t>
      </w:r>
      <w:r w:rsidR="00000C0A">
        <w:rPr>
          <w:rFonts w:asciiTheme="minorEastAsia" w:eastAsiaTheme="minorEastAsia" w:hAnsiTheme="minorEastAsia" w:hint="eastAsia"/>
          <w:sz w:val="24"/>
          <w:szCs w:val="24"/>
        </w:rPr>
        <w:t>与健康性检查</w:t>
      </w:r>
    </w:p>
    <w:p w:rsidR="00E632A4" w:rsidRPr="00E632A4" w:rsidRDefault="00E632A4" w:rsidP="00AA5D86">
      <w:pPr>
        <w:pStyle w:val="af9"/>
        <w:numPr>
          <w:ilvl w:val="0"/>
          <w:numId w:val="6"/>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w:t>
      </w:r>
      <w:r w:rsidR="00F62E41" w:rsidRPr="007D771C">
        <w:rPr>
          <w:rFonts w:asciiTheme="minorEastAsia" w:eastAsiaTheme="minorEastAsia" w:hAnsiTheme="minorEastAsia" w:hint="eastAsia"/>
          <w:sz w:val="24"/>
          <w:szCs w:val="24"/>
        </w:rPr>
        <w:t>的配置文件</w:t>
      </w:r>
    </w:p>
    <w:p w:rsidR="00F62E41" w:rsidRPr="007D771C" w:rsidRDefault="00F62E41"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下面</w:t>
      </w:r>
      <w:r w:rsidR="00E632A4">
        <w:rPr>
          <w:rFonts w:asciiTheme="minorEastAsia" w:eastAsiaTheme="minorEastAsia" w:hAnsiTheme="minorEastAsia" w:hint="eastAsia"/>
          <w:sz w:val="24"/>
        </w:rPr>
        <w:t xml:space="preserve">会对这些内容进行详细的说明，在说明之前，会首先说明Task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脚本的运行环境，在最后，会</w:t>
      </w:r>
      <w:r w:rsidRPr="007D771C">
        <w:rPr>
          <w:rFonts w:asciiTheme="minorEastAsia" w:eastAsiaTheme="minorEastAsia" w:hAnsiTheme="minorEastAsia" w:hint="eastAsia"/>
          <w:sz w:val="24"/>
        </w:rPr>
        <w:t>通过一个</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E632A4">
        <w:rPr>
          <w:rFonts w:asciiTheme="minorEastAsia" w:eastAsiaTheme="minorEastAsia" w:hAnsiTheme="minorEastAsia" w:hint="eastAsia"/>
          <w:sz w:val="24"/>
        </w:rPr>
        <w:t>】</w:t>
      </w:r>
      <w:r w:rsidRPr="007D771C">
        <w:rPr>
          <w:rFonts w:asciiTheme="minorEastAsia" w:eastAsiaTheme="minorEastAsia" w:hAnsiTheme="minorEastAsia" w:hint="eastAsia"/>
          <w:sz w:val="24"/>
        </w:rPr>
        <w:t xml:space="preserve">的install的task </w:t>
      </w:r>
      <w:proofErr w:type="spellStart"/>
      <w:r w:rsidRPr="007D771C">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脚本实例</w:t>
      </w:r>
      <w:r w:rsidRPr="007D771C">
        <w:rPr>
          <w:rFonts w:asciiTheme="minorEastAsia" w:eastAsiaTheme="minorEastAsia" w:hAnsiTheme="minorEastAsia" w:hint="eastAsia"/>
          <w:sz w:val="24"/>
        </w:rPr>
        <w:t>，说明</w:t>
      </w:r>
      <w:r w:rsidR="00E632A4">
        <w:rPr>
          <w:rFonts w:asciiTheme="minorEastAsia" w:eastAsiaTheme="minorEastAsia" w:hAnsiTheme="minorEastAsia" w:hint="eastAsia"/>
          <w:sz w:val="24"/>
        </w:rPr>
        <w:t xml:space="preserve">task </w:t>
      </w:r>
      <w:proofErr w:type="spellStart"/>
      <w:r w:rsidR="00E632A4">
        <w:rPr>
          <w:rFonts w:asciiTheme="minorEastAsia" w:eastAsiaTheme="minorEastAsia" w:hAnsiTheme="minorEastAsia" w:hint="eastAsia"/>
          <w:sz w:val="24"/>
        </w:rPr>
        <w:t>cmd</w:t>
      </w:r>
      <w:proofErr w:type="spellEnd"/>
      <w:r w:rsidR="00E632A4">
        <w:rPr>
          <w:rFonts w:asciiTheme="minorEastAsia" w:eastAsiaTheme="minorEastAsia" w:hAnsiTheme="minorEastAsia" w:hint="eastAsia"/>
          <w:sz w:val="24"/>
        </w:rPr>
        <w:t>的编写。</w:t>
      </w:r>
    </w:p>
    <w:p w:rsidR="00E632A4" w:rsidRDefault="00E632A4" w:rsidP="00FC520F">
      <w:pPr>
        <w:pStyle w:val="2"/>
      </w:pPr>
      <w:bookmarkStart w:id="1" w:name="_Toc374481508"/>
      <w:r>
        <w:rPr>
          <w:rFonts w:hint="eastAsia"/>
        </w:rPr>
        <w:t xml:space="preserve">Task </w:t>
      </w:r>
      <w:proofErr w:type="spellStart"/>
      <w:r>
        <w:rPr>
          <w:rFonts w:hint="eastAsia"/>
        </w:rPr>
        <w:t>cmd</w:t>
      </w:r>
      <w:proofErr w:type="spellEnd"/>
      <w:r>
        <w:rPr>
          <w:rFonts w:hint="eastAsia"/>
        </w:rPr>
        <w:t>脚本的执行环境</w:t>
      </w:r>
      <w:bookmarkEnd w:id="1"/>
    </w:p>
    <w:p w:rsidR="00E632A4" w:rsidRDefault="00E632A4" w:rsidP="00D71346">
      <w:pPr>
        <w:ind w:left="420" w:firstLine="420"/>
        <w:rPr>
          <w:rFonts w:asciiTheme="minorEastAsia" w:eastAsiaTheme="minorEastAsia" w:hAnsiTheme="minorEastAsia"/>
          <w:sz w:val="24"/>
        </w:rPr>
      </w:pPr>
      <w:r w:rsidRPr="00E632A4">
        <w:rPr>
          <w:rFonts w:asciiTheme="minorEastAsia" w:eastAsiaTheme="minorEastAsia" w:hAnsiTheme="minorEastAsia" w:hint="eastAsia"/>
          <w:sz w:val="24"/>
        </w:rPr>
        <w:t>Task</w:t>
      </w:r>
      <w:r>
        <w:rPr>
          <w:rFonts w:asciiTheme="minorEastAsia" w:eastAsiaTheme="minorEastAsia" w:hAnsiTheme="minorEastAsia" w:hint="eastAsia"/>
          <w:sz w:val="24"/>
        </w:rPr>
        <w:t xml:space="preserve">任务的task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，是由</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的agent在服务器上执行的，而且是按照【服务】</w:t>
      </w:r>
      <w:r w:rsidR="00D71346">
        <w:rPr>
          <w:rFonts w:asciiTheme="minorEastAsia" w:eastAsiaTheme="minorEastAsia" w:hAnsiTheme="minorEastAsia" w:hint="eastAsia"/>
          <w:sz w:val="24"/>
        </w:rPr>
        <w:t>池子所指定的用户执行的。</w:t>
      </w:r>
    </w:p>
    <w:p w:rsidR="00D71346" w:rsidRDefault="00D71346" w:rsidP="00D71346">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的脚本通过</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agent执行的时候，</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agent会将下面的变量通过环境变量的方式，传递给task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的脚本，供task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的脚本使用。</w:t>
      </w:r>
    </w:p>
    <w:p w:rsidR="00D71346" w:rsidRDefault="00D71346" w:rsidP="00D71346">
      <w:pPr>
        <w:ind w:left="420" w:firstLine="420"/>
        <w:rPr>
          <w:rFonts w:asciiTheme="minorEastAsia" w:eastAsiaTheme="minorEastAsia" w:hAnsiTheme="minorEastAsia"/>
          <w:sz w:val="24"/>
        </w:rPr>
      </w:pPr>
      <w:r>
        <w:rPr>
          <w:rFonts w:asciiTheme="minorEastAsia" w:eastAsiaTheme="minorEastAsia" w:hAnsiTheme="minorEastAsia" w:hint="eastAsia"/>
          <w:sz w:val="24"/>
        </w:rPr>
        <w:t>具体的变量说明如下：</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DCMD_SVR_POOL</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服务所属的</w:t>
      </w:r>
      <w:proofErr w:type="spellStart"/>
      <w:r w:rsidRPr="00D71346">
        <w:rPr>
          <w:rFonts w:asciiTheme="minorEastAsia" w:eastAsiaTheme="minorEastAsia" w:hAnsiTheme="minorEastAsia" w:hint="eastAsia"/>
          <w:sz w:val="24"/>
        </w:rPr>
        <w:t>dcmd</w:t>
      </w:r>
      <w:proofErr w:type="spellEnd"/>
      <w:r w:rsidRPr="00D71346">
        <w:rPr>
          <w:rFonts w:asciiTheme="minorEastAsia" w:eastAsiaTheme="minorEastAsia" w:hAnsiTheme="minorEastAsia" w:hint="eastAsia"/>
          <w:sz w:val="24"/>
        </w:rPr>
        <w:t>的服务池子名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DCMD_SVR_NAME</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服务的名字</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DCMD_SVR_VERSION</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服务的版本号</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DCMD_SVR_REPO</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服务软件包存储的</w:t>
      </w:r>
      <w:r w:rsidRPr="00D71346">
        <w:rPr>
          <w:rFonts w:asciiTheme="minorEastAsia" w:eastAsiaTheme="minorEastAsia" w:hAnsiTheme="minorEastAsia"/>
          <w:sz w:val="24"/>
        </w:rPr>
        <w:t>Repository</w:t>
      </w:r>
      <w:r w:rsidRPr="00D71346">
        <w:rPr>
          <w:rFonts w:asciiTheme="minorEastAsia" w:eastAsiaTheme="minorEastAsia" w:hAnsiTheme="minorEastAsia" w:hint="eastAsia"/>
          <w:sz w:val="24"/>
        </w:rPr>
        <w:t>目录位置，如</w:t>
      </w:r>
      <w:proofErr w:type="spellStart"/>
      <w:r w:rsidRPr="00D71346">
        <w:rPr>
          <w:rFonts w:asciiTheme="minorEastAsia" w:eastAsiaTheme="minorEastAsia" w:hAnsiTheme="minorEastAsia" w:hint="eastAsia"/>
          <w:sz w:val="24"/>
        </w:rPr>
        <w:t>svn</w:t>
      </w:r>
      <w:proofErr w:type="spellEnd"/>
      <w:r w:rsidRPr="00D71346">
        <w:rPr>
          <w:rFonts w:asciiTheme="minorEastAsia" w:eastAsiaTheme="minorEastAsia" w:hAnsiTheme="minorEastAsia" w:hint="eastAsia"/>
          <w:sz w:val="24"/>
        </w:rPr>
        <w:t>的位置</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DCMD_SVR_USER</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服务安装、启动的OS的用户名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DCMD_SVR_IP</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服务所在服务器的IP地址</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DCMD_SVR_UPDATE_ENV</w:t>
      </w:r>
    </w:p>
    <w:p w:rsidR="00D71346" w:rsidRPr="00D71346" w:rsidRDefault="00D71346" w:rsidP="00D71346">
      <w:pPr>
        <w:ind w:left="1260" w:firstLine="420"/>
        <w:rPr>
          <w:rFonts w:asciiTheme="minorEastAsia" w:eastAsiaTheme="minorEastAsia" w:hAnsiTheme="minorEastAsia"/>
          <w:sz w:val="24"/>
        </w:rPr>
      </w:pPr>
      <w:r w:rsidRPr="00D71346">
        <w:rPr>
          <w:rFonts w:asciiTheme="minorEastAsia" w:eastAsiaTheme="minorEastAsia" w:hAnsiTheme="minorEastAsia" w:hint="eastAsia"/>
          <w:sz w:val="24"/>
        </w:rPr>
        <w:lastRenderedPageBreak/>
        <w:t>是否需要更新服务的环境配置。1：是；0：不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DCMD_SVR_UPDATE_TAG</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是否需要重新获取服务软件包。1：是；0：不</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DCMD_SVR_ENV_V</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服务的环境配置版本</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DCMD_SVR_OUT_FILE</w:t>
      </w:r>
    </w:p>
    <w:p w:rsidR="00D71346" w:rsidRDefault="00D71346" w:rsidP="00D71346">
      <w:pPr>
        <w:pStyle w:val="af9"/>
        <w:ind w:left="1260" w:firstLineChars="0"/>
        <w:rPr>
          <w:rFonts w:asciiTheme="minorEastAsia" w:eastAsiaTheme="minorEastAsia" w:hAnsiTheme="minorEastAsia"/>
          <w:sz w:val="24"/>
        </w:rPr>
      </w:pPr>
      <w:r w:rsidRPr="00D71346">
        <w:rPr>
          <w:rFonts w:asciiTheme="minorEastAsia" w:eastAsiaTheme="minorEastAsia" w:hAnsiTheme="minorEastAsia" w:hint="eastAsia"/>
          <w:sz w:val="24"/>
        </w:rPr>
        <w:t xml:space="preserve">Task </w:t>
      </w:r>
      <w:proofErr w:type="spellStart"/>
      <w:r w:rsidRPr="00D71346">
        <w:rPr>
          <w:rFonts w:asciiTheme="minorEastAsia" w:eastAsiaTheme="minorEastAsia" w:hAnsiTheme="minorEastAsia" w:hint="eastAsia"/>
          <w:sz w:val="24"/>
        </w:rPr>
        <w:t>cmd</w:t>
      </w:r>
      <w:proofErr w:type="spellEnd"/>
      <w:r w:rsidRPr="00D71346">
        <w:rPr>
          <w:rFonts w:asciiTheme="minorEastAsia" w:eastAsiaTheme="minorEastAsia" w:hAnsiTheme="minorEastAsia" w:hint="eastAsia"/>
          <w:sz w:val="24"/>
        </w:rPr>
        <w:t>执行结果的输出文件</w:t>
      </w:r>
      <w:r>
        <w:rPr>
          <w:rFonts w:asciiTheme="minorEastAsia" w:eastAsiaTheme="minorEastAsia" w:hAnsiTheme="minorEastAsia" w:hint="eastAsia"/>
          <w:sz w:val="24"/>
        </w:rPr>
        <w:t xml:space="preserve">，此输出文件，描述task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执行的结果，内容如下：</w:t>
      </w:r>
    </w:p>
    <w:p w:rsidR="00D71346" w:rsidRDefault="00D71346" w:rsidP="00AA5D86">
      <w:pPr>
        <w:pStyle w:val="af9"/>
        <w:numPr>
          <w:ilvl w:val="3"/>
          <w:numId w:val="9"/>
        </w:numPr>
        <w:ind w:firstLineChars="0"/>
        <w:rPr>
          <w:rFonts w:asciiTheme="minorEastAsia" w:eastAsiaTheme="minorEastAsia" w:hAnsiTheme="minorEastAsia"/>
          <w:sz w:val="24"/>
        </w:rPr>
      </w:pPr>
      <w:r w:rsidRPr="00D71346">
        <w:rPr>
          <w:rFonts w:asciiTheme="minorEastAsia" w:eastAsiaTheme="minorEastAsia" w:hAnsiTheme="minorEastAsia" w:hint="eastAsia"/>
          <w:sz w:val="24"/>
        </w:rPr>
        <w:t>process=进度</w:t>
      </w:r>
    </w:p>
    <w:p w:rsidR="00D71346" w:rsidRPr="00D71346" w:rsidRDefault="00D71346" w:rsidP="00D71346">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71346" w:rsidRDefault="00D71346" w:rsidP="00AA5D86">
      <w:pPr>
        <w:pStyle w:val="af9"/>
        <w:numPr>
          <w:ilvl w:val="3"/>
          <w:numId w:val="9"/>
        </w:numPr>
        <w:ind w:firstLineChars="0"/>
        <w:rPr>
          <w:rFonts w:asciiTheme="minorEastAsia" w:eastAsiaTheme="minorEastAsia" w:hAnsiTheme="minor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71346" w:rsidRDefault="00D71346" w:rsidP="00D71346">
      <w:pPr>
        <w:pStyle w:val="af9"/>
        <w:ind w:left="16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71346" w:rsidRDefault="00D71346" w:rsidP="00AA5D86">
      <w:pPr>
        <w:pStyle w:val="af9"/>
        <w:numPr>
          <w:ilvl w:val="3"/>
          <w:numId w:val="9"/>
        </w:numPr>
        <w:ind w:firstLineChars="0"/>
        <w:rPr>
          <w:rFonts w:asciiTheme="minorEastAsia" w:eastAsiaTheme="minorEastAsia" w:hAnsiTheme="minorEastAsia"/>
          <w:sz w:val="24"/>
        </w:rPr>
      </w:pPr>
      <w:proofErr w:type="spellStart"/>
      <w:r w:rsidRPr="00D71346">
        <w:rPr>
          <w:rFonts w:asciiTheme="minorEastAsia" w:eastAsiaTheme="minorEastAsia" w:hAnsiTheme="minorEastAsia" w:hint="eastAsia"/>
          <w:sz w:val="24"/>
        </w:rPr>
        <w:t>errmsg</w:t>
      </w:r>
      <w:proofErr w:type="spellEnd"/>
      <w:r w:rsidRPr="00D71346">
        <w:rPr>
          <w:rFonts w:asciiTheme="minorEastAsia" w:eastAsiaTheme="minorEastAsia" w:hAnsiTheme="minorEastAsia" w:hint="eastAsia"/>
          <w:sz w:val="24"/>
        </w:rPr>
        <w:t>=</w:t>
      </w:r>
      <w:r>
        <w:rPr>
          <w:rFonts w:asciiTheme="minorEastAsia" w:eastAsiaTheme="minorEastAsia" w:hAnsiTheme="minorEastAsia" w:hint="eastAsia"/>
          <w:sz w:val="24"/>
        </w:rPr>
        <w:t>错误信息</w:t>
      </w:r>
    </w:p>
    <w:p w:rsidR="00D71346" w:rsidRPr="00D71346" w:rsidRDefault="00D71346" w:rsidP="00D71346">
      <w:pPr>
        <w:pStyle w:val="af9"/>
        <w:ind w:left="1680" w:firstLineChars="0" w:firstLine="0"/>
        <w:rPr>
          <w:rFonts w:asciiTheme="minorEastAsia" w:eastAsiaTheme="minorEastAsia" w:hAnsiTheme="minor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71346" w:rsidRDefault="00D71346" w:rsidP="00AA5D86">
      <w:pPr>
        <w:pStyle w:val="af9"/>
        <w:numPr>
          <w:ilvl w:val="0"/>
          <w:numId w:val="8"/>
        </w:numPr>
        <w:ind w:left="420" w:firstLineChars="0" w:firstLine="420"/>
        <w:rPr>
          <w:rFonts w:asciiTheme="minorEastAsia" w:eastAsiaTheme="minorEastAsia" w:hAnsiTheme="minorEastAsia"/>
          <w:sz w:val="24"/>
        </w:rPr>
      </w:pPr>
      <w:r w:rsidRPr="00D71346">
        <w:rPr>
          <w:rFonts w:asciiTheme="minorEastAsia" w:eastAsiaTheme="minorEastAsia" w:hAnsiTheme="minorEastAsia"/>
          <w:sz w:val="24"/>
        </w:rPr>
        <w:t>DCMD_SVR_PROCESS</w:t>
      </w:r>
    </w:p>
    <w:p w:rsidR="00D71346" w:rsidRDefault="00D71346" w:rsidP="00D71346">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是否输出任务执行的进度。1：是；0：不</w:t>
      </w:r>
    </w:p>
    <w:p w:rsidR="00980814" w:rsidRDefault="00980814" w:rsidP="00AA5D86">
      <w:pPr>
        <w:pStyle w:val="af9"/>
        <w:numPr>
          <w:ilvl w:val="0"/>
          <w:numId w:val="8"/>
        </w:numPr>
        <w:ind w:left="420" w:firstLineChars="0" w:firstLine="420"/>
        <w:rPr>
          <w:rFonts w:asciiTheme="minorEastAsia" w:eastAsiaTheme="minorEastAsia" w:hAnsiTheme="minorEastAsia"/>
          <w:sz w:val="24"/>
        </w:rPr>
      </w:pPr>
      <w:r>
        <w:rPr>
          <w:rFonts w:asciiTheme="minorEastAsia" w:eastAsiaTheme="minorEastAsia" w:hAnsiTheme="minorEastAsia" w:hint="eastAsia"/>
          <w:sz w:val="24"/>
        </w:rPr>
        <w:t xml:space="preserve">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的自定义参数变量</w:t>
      </w:r>
    </w:p>
    <w:p w:rsidR="00980814" w:rsidRPr="00980814" w:rsidRDefault="00980814" w:rsidP="00980814">
      <w:pPr>
        <w:ind w:left="1260" w:firstLine="420"/>
        <w:rPr>
          <w:rFonts w:asciiTheme="minorEastAsia" w:eastAsiaTheme="minorEastAsia" w:hAnsiTheme="minorEastAsia"/>
          <w:sz w:val="24"/>
        </w:rPr>
      </w:pPr>
      <w:r w:rsidRPr="00980814">
        <w:rPr>
          <w:rFonts w:asciiTheme="minorEastAsia" w:eastAsiaTheme="minorEastAsia" w:hAnsiTheme="minorEastAsia"/>
          <w:sz w:val="24"/>
        </w:rPr>
        <w:t>T</w:t>
      </w:r>
      <w:r w:rsidRPr="00980814">
        <w:rPr>
          <w:rFonts w:asciiTheme="minorEastAsia" w:eastAsiaTheme="minorEastAsia" w:hAnsiTheme="minorEastAsia" w:hint="eastAsia"/>
          <w:sz w:val="24"/>
        </w:rPr>
        <w:t xml:space="preserve">ask </w:t>
      </w:r>
      <w:proofErr w:type="spellStart"/>
      <w:r w:rsidRPr="00980814">
        <w:rPr>
          <w:rFonts w:asciiTheme="minorEastAsia" w:eastAsiaTheme="minorEastAsia" w:hAnsiTheme="minorEastAsia" w:hint="eastAsia"/>
          <w:sz w:val="24"/>
        </w:rPr>
        <w:t>cmd</w:t>
      </w:r>
      <w:proofErr w:type="spellEnd"/>
      <w:r w:rsidRPr="00980814">
        <w:rPr>
          <w:rFonts w:asciiTheme="minorEastAsia" w:eastAsiaTheme="minorEastAsia" w:hAnsiTheme="minorEastAsia" w:hint="eastAsia"/>
          <w:sz w:val="24"/>
        </w:rPr>
        <w:t xml:space="preserve">可以定义0个或任意数量的task </w:t>
      </w:r>
      <w:proofErr w:type="spellStart"/>
      <w:r w:rsidRPr="00980814">
        <w:rPr>
          <w:rFonts w:asciiTheme="minorEastAsia" w:eastAsiaTheme="minorEastAsia" w:hAnsiTheme="minorEastAsia" w:hint="eastAsia"/>
          <w:sz w:val="24"/>
        </w:rPr>
        <w:t>cmd</w:t>
      </w:r>
      <w:proofErr w:type="spellEnd"/>
      <w:r w:rsidRPr="00980814">
        <w:rPr>
          <w:rFonts w:asciiTheme="minorEastAsia" w:eastAsiaTheme="minorEastAsia" w:hAnsiTheme="minorEastAsia" w:hint="eastAsia"/>
          <w:sz w:val="24"/>
        </w:rPr>
        <w:t>参数，并在任务执行的时候指定参数的值。</w:t>
      </w:r>
      <w:r>
        <w:rPr>
          <w:rFonts w:asciiTheme="minorEastAsia" w:eastAsiaTheme="minorEastAsia" w:hAnsiTheme="minorEastAsia" w:hint="eastAsia"/>
          <w:sz w:val="24"/>
        </w:rPr>
        <w:t xml:space="preserve">这些task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的参数，也是通过环境变量的方式，传递给task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脚本的，而且这些参数的命名规则如下：</w:t>
      </w:r>
    </w:p>
    <w:p w:rsidR="00980814" w:rsidRDefault="00980814" w:rsidP="00AA5D86">
      <w:pPr>
        <w:pStyle w:val="af9"/>
        <w:numPr>
          <w:ilvl w:val="1"/>
          <w:numId w:val="10"/>
        </w:numPr>
        <w:ind w:firstLineChars="0"/>
        <w:rPr>
          <w:rFonts w:asciiTheme="minorEastAsia" w:eastAsiaTheme="minorEastAsia" w:hAnsiTheme="minorEastAsia"/>
          <w:sz w:val="24"/>
        </w:rPr>
      </w:pPr>
      <w:proofErr w:type="spellStart"/>
      <w:r w:rsidRPr="00980814">
        <w:rPr>
          <w:rFonts w:asciiTheme="minorEastAsia" w:eastAsiaTheme="minorEastAsia" w:hAnsiTheme="minorEastAsia"/>
          <w:sz w:val="24"/>
        </w:rPr>
        <w:t>DCMD_TASK_xxx</w:t>
      </w:r>
      <w:proofErr w:type="spellEnd"/>
    </w:p>
    <w:p w:rsidR="00980814" w:rsidRDefault="00980814" w:rsidP="0098081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参数名为xxx的参数</w:t>
      </w:r>
    </w:p>
    <w:p w:rsidR="00D71346" w:rsidRDefault="00980814" w:rsidP="00AA5D86">
      <w:pPr>
        <w:pStyle w:val="af9"/>
        <w:numPr>
          <w:ilvl w:val="1"/>
          <w:numId w:val="10"/>
        </w:numPr>
        <w:ind w:firstLineChars="0"/>
        <w:rPr>
          <w:rFonts w:asciiTheme="minorEastAsia" w:eastAsiaTheme="minorEastAsia" w:hAnsiTheme="minorEastAsia"/>
          <w:sz w:val="24"/>
        </w:rPr>
      </w:pPr>
      <w:proofErr w:type="spellStart"/>
      <w:r>
        <w:rPr>
          <w:rFonts w:asciiTheme="minorEastAsia" w:eastAsiaTheme="minorEastAsia" w:hAnsiTheme="minorEastAsia"/>
          <w:sz w:val="24"/>
        </w:rPr>
        <w:t>DCMD_TASK_yyy</w:t>
      </w:r>
      <w:proofErr w:type="spellEnd"/>
    </w:p>
    <w:p w:rsidR="00980814" w:rsidRPr="00980814" w:rsidRDefault="00980814" w:rsidP="0098081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参数名为</w:t>
      </w:r>
      <w:proofErr w:type="spellStart"/>
      <w:r>
        <w:rPr>
          <w:rFonts w:asciiTheme="minorEastAsia" w:eastAsiaTheme="minorEastAsia" w:hAnsiTheme="minorEastAsia" w:hint="eastAsia"/>
          <w:sz w:val="24"/>
        </w:rPr>
        <w:t>yyy</w:t>
      </w:r>
      <w:proofErr w:type="spellEnd"/>
      <w:r>
        <w:rPr>
          <w:rFonts w:asciiTheme="minorEastAsia" w:eastAsiaTheme="minorEastAsia" w:hAnsiTheme="minorEastAsia" w:hint="eastAsia"/>
          <w:sz w:val="24"/>
        </w:rPr>
        <w:t>的参数</w:t>
      </w:r>
    </w:p>
    <w:p w:rsidR="00D228B0" w:rsidRDefault="00D228B0" w:rsidP="00FC520F">
      <w:pPr>
        <w:pStyle w:val="2"/>
      </w:pPr>
      <w:bookmarkStart w:id="2" w:name="_Toc374481509"/>
      <w:r>
        <w:rPr>
          <w:rFonts w:hint="eastAsia"/>
        </w:rPr>
        <w:t xml:space="preserve">Task </w:t>
      </w:r>
      <w:proofErr w:type="spellStart"/>
      <w:r>
        <w:rPr>
          <w:rFonts w:hint="eastAsia"/>
        </w:rPr>
        <w:t>cmd</w:t>
      </w:r>
      <w:proofErr w:type="spellEnd"/>
      <w:r>
        <w:rPr>
          <w:rFonts w:hint="eastAsia"/>
        </w:rPr>
        <w:t>脚本的执行结果文件</w:t>
      </w:r>
      <w:bookmarkEnd w:id="2"/>
    </w:p>
    <w:p w:rsidR="00D228B0" w:rsidRDefault="00D228B0" w:rsidP="00D228B0">
      <w:pPr>
        <w:ind w:left="420" w:firstLine="420"/>
        <w:rPr>
          <w:rFonts w:asciiTheme="minorEastAsia" w:eastAsiaTheme="minorEastAsia" w:hAnsiTheme="minorEastAsia"/>
          <w:sz w:val="24"/>
        </w:rPr>
      </w:pPr>
      <w:r w:rsidRPr="00D228B0">
        <w:rPr>
          <w:rFonts w:asciiTheme="minorEastAsia" w:eastAsiaTheme="minorEastAsia" w:hAnsiTheme="minorEastAsia" w:hint="eastAsia"/>
          <w:sz w:val="24"/>
        </w:rPr>
        <w:t>Task</w:t>
      </w: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执行成功与否，是通过task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执行输出结果文件指定的。</w:t>
      </w:r>
    </w:p>
    <w:p w:rsidR="00D228B0" w:rsidRDefault="00D228B0" w:rsidP="00D228B0">
      <w:pPr>
        <w:ind w:left="420" w:firstLine="420"/>
        <w:rPr>
          <w:rFonts w:asciiTheme="minorEastAsia" w:eastAsiaTheme="minorEastAsia" w:hAnsiTheme="minorEastAsia"/>
          <w:sz w:val="24"/>
        </w:rPr>
      </w:pPr>
      <w:r>
        <w:rPr>
          <w:rFonts w:asciiTheme="minorEastAsia" w:eastAsiaTheme="minorEastAsia" w:hAnsiTheme="minorEastAsia"/>
          <w:sz w:val="24"/>
        </w:rPr>
        <w:t>T</w:t>
      </w:r>
      <w:r>
        <w:rPr>
          <w:rFonts w:asciiTheme="minorEastAsia" w:eastAsiaTheme="minorEastAsia" w:hAnsiTheme="minorEastAsia" w:hint="eastAsia"/>
          <w:sz w:val="24"/>
        </w:rPr>
        <w:t xml:space="preserve">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 xml:space="preserve">的执行输出结果文件，是通过task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执行时的环境变量$</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来指定的。</w:t>
      </w:r>
    </w:p>
    <w:p w:rsidR="00D228B0" w:rsidRDefault="00D228B0" w:rsidP="00D228B0">
      <w:pPr>
        <w:ind w:left="420" w:firstLine="420"/>
        <w:rPr>
          <w:rFonts w:asciiTheme="minorEastAsia" w:eastAsiaTheme="minorEastAsia" w:hAnsiTheme="minorEastAsia"/>
          <w:sz w:val="24"/>
        </w:rPr>
      </w:pPr>
      <w:r>
        <w:rPr>
          <w:rFonts w:asciiTheme="minorEastAsia" w:eastAsiaTheme="minorEastAsia" w:hAnsiTheme="minorEastAsia" w:hint="eastAsia"/>
          <w:sz w:val="24"/>
        </w:rPr>
        <w:t>$</w:t>
      </w:r>
      <w:r w:rsidRPr="00D228B0">
        <w:rPr>
          <w:rFonts w:asciiTheme="minorEastAsia" w:eastAsiaTheme="minorEastAsia" w:hAnsiTheme="minorEastAsia"/>
          <w:sz w:val="24"/>
        </w:rPr>
        <w:t>DCMD_SVR_OUT_FILE</w:t>
      </w:r>
      <w:r>
        <w:rPr>
          <w:rFonts w:asciiTheme="minorEastAsia" w:eastAsiaTheme="minorEastAsia" w:hAnsiTheme="minorEastAsia" w:hint="eastAsia"/>
          <w:sz w:val="24"/>
        </w:rPr>
        <w:t>环境变量指定文件的内容如下：</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process=进度</w:t>
      </w:r>
    </w:p>
    <w:p w:rsidR="00D228B0" w:rsidRPr="00D71346" w:rsidRDefault="00D228B0" w:rsidP="00D228B0">
      <w:pPr>
        <w:pStyle w:val="af9"/>
        <w:ind w:leftChars="640" w:left="1280" w:firstLineChars="0" w:firstLine="0"/>
        <w:rPr>
          <w:rFonts w:asciiTheme="minorEastAsia" w:eastAsiaTheme="minorEastAsia" w:hAnsiTheme="minorEastAsia"/>
          <w:sz w:val="24"/>
        </w:rPr>
      </w:pPr>
      <w:r>
        <w:rPr>
          <w:rFonts w:asciiTheme="minorEastAsia" w:eastAsiaTheme="minorEastAsia" w:hAnsiTheme="minorEastAsia" w:hint="eastAsia"/>
          <w:sz w:val="24"/>
        </w:rPr>
        <w:t>此</w:t>
      </w:r>
      <w:r w:rsidRPr="00D71346">
        <w:rPr>
          <w:rFonts w:asciiTheme="minorEastAsia" w:eastAsiaTheme="minorEastAsia" w:hAnsiTheme="minorEastAsia" w:hint="eastAsia"/>
          <w:sz w:val="24"/>
        </w:rPr>
        <w:t>为任意的字符串，必须在一行。</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r w:rsidRPr="00D71346">
        <w:rPr>
          <w:rFonts w:asciiTheme="minorEastAsia" w:eastAsiaTheme="minorEastAsia" w:hAnsiTheme="minorEastAsia" w:hint="eastAsia"/>
          <w:sz w:val="24"/>
        </w:rPr>
        <w:t>state=</w:t>
      </w:r>
      <w:r>
        <w:rPr>
          <w:rFonts w:asciiTheme="minorEastAsia" w:eastAsiaTheme="minorEastAsia" w:hAnsiTheme="minorEastAsia" w:hint="eastAsia"/>
          <w:sz w:val="24"/>
        </w:rPr>
        <w:t>success/failure</w:t>
      </w:r>
    </w:p>
    <w:p w:rsidR="00D228B0" w:rsidRDefault="00D228B0" w:rsidP="00D228B0">
      <w:pPr>
        <w:pStyle w:val="af9"/>
        <w:ind w:leftChars="640" w:left="1280" w:firstLineChars="0" w:firstLine="0"/>
        <w:rPr>
          <w:rFonts w:asciiTheme="minorEastAsia" w:eastAsiaTheme="minorEastAsia" w:hAnsiTheme="minorEastAsia"/>
          <w:sz w:val="24"/>
        </w:rPr>
      </w:pPr>
      <w:r w:rsidRPr="00D71346">
        <w:rPr>
          <w:rFonts w:asciiTheme="minorEastAsia" w:eastAsiaTheme="minorEastAsia" w:hAnsiTheme="minorEastAsia" w:hint="eastAsia"/>
          <w:sz w:val="24"/>
        </w:rPr>
        <w:t>输出state表示执行状态；success：成功；failure：失败</w:t>
      </w:r>
      <w:r>
        <w:rPr>
          <w:rFonts w:asciiTheme="minorEastAsia" w:eastAsiaTheme="minorEastAsia" w:hAnsiTheme="minorEastAsia" w:hint="eastAsia"/>
          <w:sz w:val="24"/>
        </w:rPr>
        <w:t>。必须在一行。</w:t>
      </w:r>
    </w:p>
    <w:p w:rsidR="00D228B0" w:rsidRDefault="00D228B0" w:rsidP="00AA5D86">
      <w:pPr>
        <w:pStyle w:val="af9"/>
        <w:numPr>
          <w:ilvl w:val="3"/>
          <w:numId w:val="9"/>
        </w:numPr>
        <w:ind w:leftChars="430" w:left="1280" w:firstLineChars="0"/>
        <w:rPr>
          <w:rFonts w:asciiTheme="minorEastAsia" w:eastAsiaTheme="minorEastAsia" w:hAnsiTheme="minorEastAsia"/>
          <w:sz w:val="24"/>
        </w:rPr>
      </w:pPr>
      <w:proofErr w:type="spellStart"/>
      <w:r w:rsidRPr="00D71346">
        <w:rPr>
          <w:rFonts w:asciiTheme="minorEastAsia" w:eastAsiaTheme="minorEastAsia" w:hAnsiTheme="minorEastAsia" w:hint="eastAsia"/>
          <w:sz w:val="24"/>
        </w:rPr>
        <w:t>errmsg</w:t>
      </w:r>
      <w:proofErr w:type="spellEnd"/>
      <w:r w:rsidRPr="00D71346">
        <w:rPr>
          <w:rFonts w:asciiTheme="minorEastAsia" w:eastAsiaTheme="minorEastAsia" w:hAnsiTheme="minorEastAsia" w:hint="eastAsia"/>
          <w:sz w:val="24"/>
        </w:rPr>
        <w:t>=</w:t>
      </w:r>
      <w:r>
        <w:rPr>
          <w:rFonts w:asciiTheme="minorEastAsia" w:eastAsiaTheme="minorEastAsia" w:hAnsiTheme="minorEastAsia" w:hint="eastAsia"/>
          <w:sz w:val="24"/>
        </w:rPr>
        <w:t>错误信息</w:t>
      </w:r>
    </w:p>
    <w:p w:rsidR="00D228B0" w:rsidRPr="00D71346" w:rsidRDefault="00D228B0" w:rsidP="00D228B0">
      <w:pPr>
        <w:pStyle w:val="af9"/>
        <w:ind w:leftChars="640" w:left="1280" w:firstLineChars="0" w:firstLine="0"/>
        <w:rPr>
          <w:rFonts w:asciiTheme="minorEastAsia" w:eastAsiaTheme="minorEastAsia" w:hAnsiTheme="minorEastAsia"/>
          <w:sz w:val="24"/>
        </w:rPr>
      </w:pPr>
      <w:proofErr w:type="gramStart"/>
      <w:r w:rsidRPr="00D71346">
        <w:rPr>
          <w:rFonts w:asciiTheme="minorEastAsia" w:eastAsiaTheme="minorEastAsia" w:hAnsiTheme="minorEastAsia" w:hint="eastAsia"/>
          <w:sz w:val="24"/>
        </w:rPr>
        <w:t>若任务</w:t>
      </w:r>
      <w:proofErr w:type="gramEnd"/>
      <w:r w:rsidRPr="00D71346">
        <w:rPr>
          <w:rFonts w:asciiTheme="minorEastAsia" w:eastAsiaTheme="minorEastAsia" w:hAnsiTheme="minorEastAsia" w:hint="eastAsia"/>
          <w:sz w:val="24"/>
        </w:rPr>
        <w:t>执行失败，则记录错误信息。错误信息可以多行。</w:t>
      </w:r>
    </w:p>
    <w:p w:rsidR="00D228B0" w:rsidRPr="00D228B0" w:rsidRDefault="00D228B0" w:rsidP="00D228B0">
      <w:pPr>
        <w:ind w:left="420" w:firstLine="420"/>
        <w:rPr>
          <w:rFonts w:asciiTheme="minorEastAsia" w:eastAsiaTheme="minorEastAsia" w:hAnsiTheme="minorEastAsia"/>
          <w:sz w:val="24"/>
        </w:rPr>
      </w:pPr>
    </w:p>
    <w:p w:rsidR="00681E49" w:rsidRDefault="00D228B0" w:rsidP="00FC520F">
      <w:pPr>
        <w:pStyle w:val="2"/>
      </w:pPr>
      <w:bookmarkStart w:id="3" w:name="_Toc374481510"/>
      <w:r>
        <w:rPr>
          <w:rFonts w:hint="eastAsia"/>
        </w:rPr>
        <w:lastRenderedPageBreak/>
        <w:t>【</w:t>
      </w:r>
      <w:r w:rsidR="00F62E41">
        <w:rPr>
          <w:rFonts w:hint="eastAsia"/>
        </w:rPr>
        <w:t>服务</w:t>
      </w:r>
      <w:r w:rsidR="002A374D">
        <w:rPr>
          <w:rFonts w:hint="eastAsia"/>
        </w:rPr>
        <w:t>】</w:t>
      </w:r>
      <w:r w:rsidR="00F62E41">
        <w:rPr>
          <w:rFonts w:hint="eastAsia"/>
        </w:rPr>
        <w:t>的上线</w:t>
      </w:r>
      <w:r w:rsidR="007D771C">
        <w:rPr>
          <w:rFonts w:hint="eastAsia"/>
        </w:rPr>
        <w:t>软件包命名及存储</w:t>
      </w:r>
      <w:bookmarkEnd w:id="3"/>
    </w:p>
    <w:p w:rsidR="007D771C"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要通过</w:t>
      </w: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的任务实现</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服务</w:t>
      </w:r>
      <w:r w:rsidR="002A374D">
        <w:rPr>
          <w:rFonts w:asciiTheme="minorEastAsia" w:eastAsiaTheme="minorEastAsia" w:hAnsiTheme="minorEastAsia" w:hint="eastAsia"/>
          <w:sz w:val="24"/>
        </w:rPr>
        <w:t>】</w:t>
      </w:r>
      <w:r w:rsidRPr="007D771C">
        <w:rPr>
          <w:rFonts w:asciiTheme="minorEastAsia" w:eastAsiaTheme="minorEastAsia" w:hAnsiTheme="minorEastAsia" w:hint="eastAsia"/>
          <w:sz w:val="24"/>
        </w:rPr>
        <w:t>的发布，必须有地方存储待发布的服务软件包，</w:t>
      </w:r>
      <w:r>
        <w:rPr>
          <w:rFonts w:asciiTheme="minorEastAsia" w:eastAsiaTheme="minorEastAsia" w:hAnsiTheme="minorEastAsia" w:hint="eastAsia"/>
          <w:sz w:val="24"/>
        </w:rPr>
        <w:t>这就牵扯上线服务软件包的存储问题。</w:t>
      </w:r>
    </w:p>
    <w:p w:rsidR="00D3064A" w:rsidRDefault="007D771C" w:rsidP="007D771C">
      <w:pPr>
        <w:ind w:left="420" w:firstLine="420"/>
        <w:rPr>
          <w:rFonts w:asciiTheme="minorEastAsia" w:eastAsiaTheme="minorEastAsia" w:hAnsiTheme="minorEastAsia"/>
          <w:sz w:val="24"/>
        </w:rPr>
      </w:pPr>
      <w:r w:rsidRPr="007D771C">
        <w:rPr>
          <w:rFonts w:asciiTheme="minorEastAsia" w:eastAsiaTheme="minorEastAsia" w:hAnsiTheme="minorEastAsia" w:hint="eastAsia"/>
          <w:sz w:val="24"/>
        </w:rPr>
        <w:t>由于</w:t>
      </w:r>
      <w:proofErr w:type="spellStart"/>
      <w:r w:rsidRPr="007D771C">
        <w:rPr>
          <w:rFonts w:asciiTheme="minorEastAsia" w:eastAsiaTheme="minorEastAsia" w:hAnsiTheme="minorEastAsia" w:hint="eastAsia"/>
          <w:sz w:val="24"/>
        </w:rPr>
        <w:t>Dcmd</w:t>
      </w:r>
      <w:proofErr w:type="spellEnd"/>
      <w:r w:rsidRPr="007D771C">
        <w:rPr>
          <w:rFonts w:asciiTheme="minorEastAsia" w:eastAsiaTheme="minorEastAsia" w:hAnsiTheme="minorEastAsia" w:hint="eastAsia"/>
          <w:sz w:val="24"/>
        </w:rPr>
        <w:t xml:space="preserve">任务的Task </w:t>
      </w:r>
      <w:proofErr w:type="spellStart"/>
      <w:r w:rsidRPr="007D771C">
        <w:rPr>
          <w:rFonts w:asciiTheme="minorEastAsia" w:eastAsiaTheme="minorEastAsia" w:hAnsiTheme="minorEastAsia" w:hint="eastAsia"/>
          <w:sz w:val="24"/>
        </w:rPr>
        <w:t>cmd</w:t>
      </w:r>
      <w:proofErr w:type="spellEnd"/>
      <w:r w:rsidRPr="007D771C">
        <w:rPr>
          <w:rFonts w:asciiTheme="minorEastAsia" w:eastAsiaTheme="minorEastAsia" w:hAnsiTheme="minorEastAsia" w:hint="eastAsia"/>
          <w:sz w:val="24"/>
        </w:rPr>
        <w:t>可以有用户自由编写，</w:t>
      </w:r>
      <w:r>
        <w:rPr>
          <w:rFonts w:asciiTheme="minorEastAsia" w:eastAsiaTheme="minorEastAsia" w:hAnsiTheme="minorEastAsia" w:hint="eastAsia"/>
          <w:sz w:val="24"/>
        </w:rPr>
        <w:t>因此，</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对软件包的存储的获取方式没有任何限制，可以通过</w:t>
      </w:r>
      <w:proofErr w:type="spellStart"/>
      <w:r>
        <w:rPr>
          <w:rFonts w:asciiTheme="minorEastAsia" w:eastAsiaTheme="minorEastAsia" w:hAnsiTheme="minorEastAsia" w:hint="eastAsia"/>
          <w:sz w:val="24"/>
        </w:rPr>
        <w:t>svn</w:t>
      </w:r>
      <w:proofErr w:type="spellEnd"/>
      <w:r>
        <w:rPr>
          <w:rFonts w:asciiTheme="minorEastAsia" w:eastAsiaTheme="minorEastAsia" w:hAnsiTheme="minorEastAsia" w:hint="eastAsia"/>
          <w:sz w:val="24"/>
        </w:rPr>
        <w:t>、ftp、http、</w:t>
      </w:r>
      <w:proofErr w:type="spellStart"/>
      <w:r>
        <w:rPr>
          <w:rFonts w:asciiTheme="minorEastAsia" w:eastAsiaTheme="minorEastAsia" w:hAnsiTheme="minorEastAsia" w:hint="eastAsia"/>
          <w:sz w:val="24"/>
        </w:rPr>
        <w:t>git</w:t>
      </w:r>
      <w:proofErr w:type="spellEnd"/>
      <w:r>
        <w:rPr>
          <w:rFonts w:asciiTheme="minorEastAsia" w:eastAsiaTheme="minorEastAsia" w:hAnsiTheme="minorEastAsia" w:hint="eastAsia"/>
          <w:sz w:val="24"/>
        </w:rPr>
        <w:t>、甚至共享存储的方式获取。同样对服务软件包的命名也没有限制。</w:t>
      </w:r>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但，基于</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的设计，无论采用哪种方式获取软件包，</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建议采用如下的方式进行服务软件包的命名以及组织服务的软件包的存储</w:t>
      </w:r>
    </w:p>
    <w:p w:rsidR="007D771C" w:rsidRDefault="007D771C" w:rsidP="00AA5D86">
      <w:pPr>
        <w:pStyle w:val="af9"/>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服务软件包的命名</w:t>
      </w:r>
      <w:r w:rsidR="00962B54">
        <w:rPr>
          <w:rFonts w:asciiTheme="minorEastAsia" w:eastAsiaTheme="minorEastAsia" w:hAnsiTheme="minorEastAsia" w:hint="eastAsia"/>
          <w:sz w:val="24"/>
        </w:rPr>
        <w:t>规范：服务名_版本号.</w:t>
      </w:r>
      <w:proofErr w:type="spellStart"/>
      <w:r w:rsidR="00962B54">
        <w:rPr>
          <w:rFonts w:asciiTheme="minorEastAsia" w:eastAsiaTheme="minorEastAsia" w:hAnsiTheme="minorEastAsia" w:hint="eastAsia"/>
          <w:sz w:val="24"/>
        </w:rPr>
        <w:t>tar.gz</w:t>
      </w:r>
      <w:proofErr w:type="spellEnd"/>
    </w:p>
    <w:p w:rsidR="007D771C" w:rsidRDefault="00962B54" w:rsidP="00962B54">
      <w:pPr>
        <w:ind w:left="1260" w:firstLine="420"/>
        <w:rPr>
          <w:rFonts w:asciiTheme="minorEastAsia" w:eastAsiaTheme="minorEastAsia" w:hAnsiTheme="minorEastAsia"/>
          <w:sz w:val="24"/>
        </w:rPr>
      </w:pPr>
      <w:r w:rsidRPr="00962B54">
        <w:rPr>
          <w:rFonts w:asciiTheme="minorEastAsia" w:eastAsiaTheme="minorEastAsia" w:hAnsiTheme="minorEastAsia" w:hint="eastAsia"/>
          <w:sz w:val="24"/>
        </w:rPr>
        <w:t>在</w:t>
      </w:r>
      <w:proofErr w:type="spellStart"/>
      <w:r w:rsidRPr="00962B54">
        <w:rPr>
          <w:rFonts w:asciiTheme="minorEastAsia" w:eastAsiaTheme="minorEastAsia" w:hAnsiTheme="minorEastAsia" w:hint="eastAsia"/>
          <w:sz w:val="24"/>
        </w:rPr>
        <w:t>dcmd</w:t>
      </w:r>
      <w:proofErr w:type="spellEnd"/>
      <w:r w:rsidRPr="00962B54">
        <w:rPr>
          <w:rFonts w:asciiTheme="minorEastAsia" w:eastAsiaTheme="minorEastAsia" w:hAnsiTheme="minorEastAsia" w:hint="eastAsia"/>
          <w:sz w:val="24"/>
        </w:rPr>
        <w:t>中，服务的名字是唯一的，而且在</w:t>
      </w:r>
      <w:proofErr w:type="spellStart"/>
      <w:r w:rsidRPr="00962B54">
        <w:rPr>
          <w:rFonts w:asciiTheme="minorEastAsia" w:eastAsiaTheme="minorEastAsia" w:hAnsiTheme="minorEastAsia" w:hint="eastAsia"/>
          <w:sz w:val="24"/>
        </w:rPr>
        <w:t>dcmd</w:t>
      </w:r>
      <w:proofErr w:type="spellEnd"/>
      <w:r w:rsidRPr="00962B54">
        <w:rPr>
          <w:rFonts w:asciiTheme="minorEastAsia" w:eastAsiaTheme="minorEastAsia" w:hAnsiTheme="minorEastAsia" w:hint="eastAsia"/>
          <w:sz w:val="24"/>
        </w:rPr>
        <w:t>创建task的时候，需要指定task</w:t>
      </w:r>
      <w:r>
        <w:rPr>
          <w:rFonts w:asciiTheme="minorEastAsia" w:eastAsiaTheme="minorEastAsia" w:hAnsiTheme="minorEastAsia" w:hint="eastAsia"/>
          <w:sz w:val="24"/>
        </w:rPr>
        <w:t>所操作的服务名及服务的版本号。</w:t>
      </w:r>
    </w:p>
    <w:p w:rsidR="00962B54" w:rsidRDefault="00962B54" w:rsidP="00962B54">
      <w:pPr>
        <w:ind w:left="1260" w:firstLine="420"/>
        <w:rPr>
          <w:rFonts w:asciiTheme="minorEastAsia" w:eastAsiaTheme="minorEastAsia" w:hAnsiTheme="minorEastAsia"/>
          <w:sz w:val="24"/>
        </w:rPr>
      </w:pPr>
      <w:r>
        <w:rPr>
          <w:rFonts w:asciiTheme="minorEastAsia" w:eastAsiaTheme="minorEastAsia" w:hAnsiTheme="minorEastAsia" w:hint="eastAsia"/>
          <w:sz w:val="24"/>
        </w:rPr>
        <w:t>因此，若以【服务名_版本号.</w:t>
      </w:r>
      <w:proofErr w:type="spellStart"/>
      <w:r>
        <w:rPr>
          <w:rFonts w:asciiTheme="minorEastAsia" w:eastAsiaTheme="minorEastAsia" w:hAnsiTheme="minorEastAsia" w:hint="eastAsia"/>
          <w:sz w:val="24"/>
        </w:rPr>
        <w:t>tar.gz</w:t>
      </w:r>
      <w:proofErr w:type="spellEnd"/>
      <w:r>
        <w:rPr>
          <w:rFonts w:asciiTheme="minorEastAsia" w:eastAsiaTheme="minorEastAsia" w:hAnsiTheme="minorEastAsia" w:hint="eastAsia"/>
          <w:sz w:val="24"/>
        </w:rPr>
        <w:t xml:space="preserve">】的方式命名服务的软件包，那么task的task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脚本，就可以明确的知道要上线的服务的软件包的名字</w:t>
      </w:r>
      <w:r w:rsidR="008F2320">
        <w:rPr>
          <w:rFonts w:asciiTheme="minorEastAsia" w:eastAsiaTheme="minorEastAsia" w:hAnsiTheme="minorEastAsia" w:hint="eastAsia"/>
          <w:sz w:val="24"/>
        </w:rPr>
        <w:t>(</w:t>
      </w:r>
      <w:proofErr w:type="spellStart"/>
      <w:r w:rsidR="008F2320">
        <w:rPr>
          <w:rFonts w:asciiTheme="minorEastAsia" w:eastAsiaTheme="minorEastAsia" w:hAnsiTheme="minorEastAsia" w:hint="eastAsia"/>
          <w:sz w:val="24"/>
        </w:rPr>
        <w:t>dcmd</w:t>
      </w:r>
      <w:proofErr w:type="spellEnd"/>
      <w:r w:rsidR="008F2320">
        <w:rPr>
          <w:rFonts w:asciiTheme="minorEastAsia" w:eastAsiaTheme="minorEastAsia" w:hAnsiTheme="minorEastAsia" w:hint="eastAsia"/>
          <w:sz w:val="24"/>
        </w:rPr>
        <w:t xml:space="preserve">会将服务的名字、服务的版本号，通过环境变量的方式传递给task </w:t>
      </w:r>
      <w:proofErr w:type="spellStart"/>
      <w:r w:rsidR="008F2320">
        <w:rPr>
          <w:rFonts w:asciiTheme="minorEastAsia" w:eastAsiaTheme="minorEastAsia" w:hAnsiTheme="minorEastAsia" w:hint="eastAsia"/>
          <w:sz w:val="24"/>
        </w:rPr>
        <w:t>cmd</w:t>
      </w:r>
      <w:proofErr w:type="spellEnd"/>
      <w:r w:rsidR="008F2320">
        <w:rPr>
          <w:rFonts w:asciiTheme="minorEastAsia" w:eastAsiaTheme="minorEastAsia" w:hAnsiTheme="minorEastAsia" w:hint="eastAsia"/>
          <w:sz w:val="24"/>
        </w:rPr>
        <w:t>脚本)</w:t>
      </w:r>
      <w:r>
        <w:rPr>
          <w:rFonts w:asciiTheme="minorEastAsia" w:eastAsiaTheme="minorEastAsia" w:hAnsiTheme="minorEastAsia" w:hint="eastAsia"/>
          <w:sz w:val="24"/>
        </w:rPr>
        <w:t>，而无需额外的指定。</w:t>
      </w:r>
    </w:p>
    <w:p w:rsidR="00962B54" w:rsidRPr="00962B54" w:rsidRDefault="00962B54" w:rsidP="00962B54">
      <w:pPr>
        <w:ind w:left="1260" w:firstLine="420"/>
        <w:rPr>
          <w:rFonts w:asciiTheme="minorEastAsia" w:eastAsiaTheme="minorEastAsia" w:hAnsiTheme="minorEastAsia"/>
          <w:sz w:val="24"/>
        </w:rPr>
      </w:pPr>
      <w:r>
        <w:rPr>
          <w:rFonts w:asciiTheme="minorEastAsia" w:eastAsiaTheme="minorEastAsia" w:hAnsiTheme="minorEastAsia" w:hint="eastAsia"/>
          <w:sz w:val="24"/>
        </w:rPr>
        <w:t>通过【tar.gz】的后缀，明确了服务的软件包在上线的时候，如何进行解包。</w:t>
      </w:r>
    </w:p>
    <w:p w:rsidR="007D771C" w:rsidRDefault="007D771C" w:rsidP="00AA5D86">
      <w:pPr>
        <w:pStyle w:val="af9"/>
        <w:numPr>
          <w:ilvl w:val="0"/>
          <w:numId w:val="7"/>
        </w:numPr>
        <w:ind w:firstLineChars="0"/>
        <w:rPr>
          <w:rFonts w:asciiTheme="minorEastAsia" w:eastAsiaTheme="minorEastAsia" w:hAnsiTheme="minorEastAsia"/>
          <w:sz w:val="24"/>
        </w:rPr>
      </w:pPr>
      <w:r>
        <w:rPr>
          <w:rFonts w:asciiTheme="minorEastAsia" w:eastAsiaTheme="minorEastAsia" w:hAnsiTheme="minorEastAsia" w:hint="eastAsia"/>
          <w:sz w:val="24"/>
        </w:rPr>
        <w:t>服务软件包的存储</w:t>
      </w:r>
    </w:p>
    <w:p w:rsidR="00CB6315" w:rsidRDefault="00CB6315" w:rsidP="00CB6315">
      <w:pPr>
        <w:pStyle w:val="af9"/>
        <w:ind w:left="1260" w:firstLineChars="0"/>
        <w:rPr>
          <w:rFonts w:asciiTheme="minorEastAsia" w:eastAsiaTheme="minorEastAsia" w:hAnsiTheme="minorEastAsia"/>
          <w:sz w:val="24"/>
        </w:rPr>
      </w:pPr>
      <w:proofErr w:type="spellStart"/>
      <w:r>
        <w:rPr>
          <w:rFonts w:asciiTheme="minorEastAsia" w:eastAsiaTheme="minorEastAsia" w:hAnsiTheme="minorEastAsia"/>
          <w:sz w:val="24"/>
        </w:rPr>
        <w:t>D</w:t>
      </w:r>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的服务池子，可以设置服务软件包存储的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w:t>
      </w:r>
      <w:r w:rsidRPr="00CB6315">
        <w:rPr>
          <w:rFonts w:asciiTheme="minorEastAsia" w:eastAsiaTheme="minorEastAsia" w:hAnsiTheme="minorEastAsia"/>
          <w:sz w:val="24"/>
        </w:rPr>
        <w:t>Repository</w:t>
      </w:r>
      <w:r>
        <w:rPr>
          <w:rFonts w:asciiTheme="minorEastAsia" w:eastAsiaTheme="minorEastAsia" w:hAnsiTheme="minorEastAsia" w:hint="eastAsia"/>
          <w:sz w:val="24"/>
        </w:rPr>
        <w:t>指定了软件包存储的根目录，如</w:t>
      </w:r>
      <w:proofErr w:type="spellStart"/>
      <w:r>
        <w:rPr>
          <w:rFonts w:asciiTheme="minorEastAsia" w:eastAsiaTheme="minorEastAsia" w:hAnsiTheme="minorEastAsia" w:hint="eastAsia"/>
          <w:sz w:val="24"/>
        </w:rPr>
        <w:t>svn</w:t>
      </w:r>
      <w:proofErr w:type="spellEnd"/>
      <w:r>
        <w:rPr>
          <w:rFonts w:asciiTheme="minorEastAsia" w:eastAsiaTheme="minorEastAsia" w:hAnsiTheme="minorEastAsia" w:hint="eastAsia"/>
          <w:sz w:val="24"/>
        </w:rPr>
        <w:t>中代码存储的位置。</w:t>
      </w:r>
    </w:p>
    <w:p w:rsidR="00CB6315" w:rsidRDefault="00CB6315" w:rsidP="00CB6315">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 xml:space="preserve">在执行task的task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脚本时，会将</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会将此位置传递给task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的脚本，因此，</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可以通过</w:t>
      </w:r>
      <w:r w:rsidRPr="00CB6315">
        <w:rPr>
          <w:rFonts w:asciiTheme="minorEastAsia" w:eastAsiaTheme="minorEastAsia" w:hAnsiTheme="minorEastAsia"/>
          <w:sz w:val="24"/>
        </w:rPr>
        <w:t>Repository</w:t>
      </w:r>
      <w:r>
        <w:rPr>
          <w:rFonts w:asciiTheme="minorEastAsia" w:eastAsiaTheme="minorEastAsia" w:hAnsiTheme="minorEastAsia" w:hint="eastAsia"/>
          <w:sz w:val="24"/>
        </w:rPr>
        <w:t>及软件包的名字，计算出软件包存储的网络位置。</w:t>
      </w:r>
    </w:p>
    <w:p w:rsidR="00962B54" w:rsidRPr="007D771C" w:rsidRDefault="00CB6315" w:rsidP="00CB6315">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为了简单的目的，</w:t>
      </w:r>
      <w:proofErr w:type="spellStart"/>
      <w:r>
        <w:rPr>
          <w:rFonts w:asciiTheme="minorEastAsia" w:eastAsiaTheme="minorEastAsia" w:hAnsiTheme="minorEastAsia" w:hint="eastAsia"/>
          <w:sz w:val="24"/>
        </w:rPr>
        <w:t>dcmd</w:t>
      </w:r>
      <w:proofErr w:type="spellEnd"/>
      <w:r w:rsidR="00962B54">
        <w:rPr>
          <w:rFonts w:asciiTheme="minorEastAsia" w:eastAsiaTheme="minorEastAsia" w:hAnsiTheme="minorEastAsia" w:hint="eastAsia"/>
          <w:sz w:val="24"/>
        </w:rPr>
        <w:t>建议采用如下的结构</w:t>
      </w:r>
      <w:r>
        <w:rPr>
          <w:rFonts w:asciiTheme="minorEastAsia" w:eastAsiaTheme="minorEastAsia" w:hAnsiTheme="minorEastAsia" w:hint="eastAsia"/>
          <w:sz w:val="24"/>
        </w:rPr>
        <w:t>来存储服务的不同版本的软件包</w:t>
      </w:r>
      <w:r w:rsidR="00962B54">
        <w:rPr>
          <w:rFonts w:asciiTheme="minorEastAsia" w:eastAsiaTheme="minorEastAsia" w:hAnsiTheme="minorEastAsia" w:hint="eastAsia"/>
          <w:sz w:val="24"/>
        </w:rPr>
        <w:t>：</w:t>
      </w:r>
    </w:p>
    <w:p w:rsidR="007D771C" w:rsidRDefault="007D771C" w:rsidP="00962B54">
      <w:pPr>
        <w:ind w:left="840" w:firstLine="420"/>
        <w:rPr>
          <w:rFonts w:asciiTheme="minorEastAsia" w:eastAsiaTheme="minorEastAsia" w:hAnsiTheme="minorEastAsia"/>
          <w:sz w:val="24"/>
        </w:rPr>
      </w:pPr>
      <w:r>
        <w:rPr>
          <w:rFonts w:asciiTheme="minorEastAsia" w:eastAsiaTheme="minorEastAsia" w:hAnsiTheme="minorEastAsia" w:hint="eastAsia"/>
          <w:sz w:val="24"/>
        </w:rPr>
        <w:t>--软件包存储根目录</w:t>
      </w:r>
    </w:p>
    <w:p w:rsidR="00000C0A"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package</w:t>
      </w:r>
    </w:p>
    <w:p w:rsidR="007D771C" w:rsidRDefault="00000C0A" w:rsidP="00000C0A">
      <w:pPr>
        <w:ind w:left="420" w:firstLineChars="450" w:firstLine="1080"/>
        <w:rPr>
          <w:rFonts w:asciiTheme="minorEastAsia" w:eastAsiaTheme="minorEastAsia" w:hAnsiTheme="minorEastAsia"/>
          <w:sz w:val="24"/>
        </w:rPr>
      </w:pPr>
      <w:r>
        <w:rPr>
          <w:rFonts w:asciiTheme="minorEastAsia" w:eastAsiaTheme="minorEastAsia" w:hAnsiTheme="minorEastAsia" w:hint="eastAsia"/>
          <w:sz w:val="24"/>
        </w:rPr>
        <w:t>|      |---服务名字1</w:t>
      </w:r>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w:t>
      </w:r>
      <w:r w:rsidR="00962B54">
        <w:rPr>
          <w:rFonts w:asciiTheme="minorEastAsia" w:eastAsiaTheme="minorEastAsia" w:hAnsiTheme="minorEastAsia" w:hint="eastAsia"/>
          <w:sz w:val="24"/>
        </w:rPr>
        <w:t>服务名子1_版本号1.tar.gz</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  </w:t>
      </w:r>
      <w:r>
        <w:rPr>
          <w:rFonts w:asciiTheme="minorEastAsia" w:eastAsiaTheme="minorEastAsia" w:hAnsiTheme="minorEastAsia"/>
          <w:sz w:val="24"/>
        </w:rPr>
        <w:t>……</w:t>
      </w:r>
    </w:p>
    <w:p w:rsidR="00962B54" w:rsidRDefault="00962B54" w:rsidP="00962B54">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|--服务名子1_版本号</w:t>
      </w:r>
      <w:proofErr w:type="spellStart"/>
      <w:r>
        <w:rPr>
          <w:rFonts w:asciiTheme="minorEastAsia" w:eastAsiaTheme="minorEastAsia" w:hAnsiTheme="minorEastAsia" w:hint="eastAsia"/>
          <w:sz w:val="24"/>
        </w:rPr>
        <w:t>k.tar.gz</w:t>
      </w:r>
      <w:proofErr w:type="spellEnd"/>
    </w:p>
    <w:p w:rsidR="007D771C" w:rsidRDefault="007D771C"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w:t>
      </w:r>
      <w:r w:rsidR="00962B54">
        <w:rPr>
          <w:rFonts w:asciiTheme="minorEastAsia" w:eastAsiaTheme="minorEastAsia" w:hAnsiTheme="minorEastAsia" w:hint="eastAsia"/>
          <w:sz w:val="24"/>
        </w:rPr>
        <w:t>---服务名字n</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|--服务名字n_版本号1.tar.gz</w:t>
      </w:r>
    </w:p>
    <w:p w:rsidR="00962B54"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      </w:t>
      </w:r>
      <w:r w:rsidR="00962B54">
        <w:rPr>
          <w:rFonts w:asciiTheme="minorEastAsia" w:eastAsiaTheme="minorEastAsia" w:hAnsiTheme="minorEastAsia" w:hint="eastAsia"/>
          <w:sz w:val="24"/>
        </w:rPr>
        <w:t xml:space="preserve">      | </w:t>
      </w:r>
      <w:r w:rsidR="00962B54">
        <w:rPr>
          <w:rFonts w:asciiTheme="minorEastAsia" w:eastAsiaTheme="minorEastAsia" w:hAnsiTheme="minorEastAsia"/>
          <w:sz w:val="24"/>
        </w:rPr>
        <w:t>……</w:t>
      </w:r>
    </w:p>
    <w:p w:rsidR="00962B54" w:rsidRDefault="00962B5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000C0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|--服务名字n_版本号</w:t>
      </w:r>
      <w:proofErr w:type="spellStart"/>
      <w:r>
        <w:rPr>
          <w:rFonts w:asciiTheme="minorEastAsia" w:eastAsiaTheme="minorEastAsia" w:hAnsiTheme="minorEastAsia" w:hint="eastAsia"/>
          <w:sz w:val="24"/>
        </w:rPr>
        <w:t>k.tar.gz</w:t>
      </w:r>
      <w:proofErr w:type="spellEnd"/>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|---conf </w:t>
      </w:r>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|---服务名字1</w:t>
      </w:r>
    </w:p>
    <w:p w:rsidR="00000C0A" w:rsidRDefault="00000C0A"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721134">
        <w:rPr>
          <w:rFonts w:asciiTheme="minorEastAsia" w:eastAsiaTheme="minorEastAsia" w:hAnsiTheme="minorEastAsia" w:hint="eastAsia"/>
          <w:sz w:val="24"/>
        </w:rPr>
        <w:t xml:space="preserve">          |---具体服务池子1</w:t>
      </w:r>
    </w:p>
    <w:p w:rsidR="00E46F57" w:rsidRDefault="00721134" w:rsidP="007D771C">
      <w:pPr>
        <w:ind w:left="420" w:firstLine="420"/>
        <w:rPr>
          <w:rFonts w:asciiTheme="minorEastAsia" w:eastAsiaTheme="minorEastAsia" w:hAnsiTheme="minorEastAsia"/>
          <w:sz w:val="24"/>
        </w:rPr>
      </w:pPr>
      <w:r>
        <w:rPr>
          <w:rFonts w:asciiTheme="minorEastAsia" w:eastAsiaTheme="minorEastAsia" w:hAnsiTheme="minorEastAsia" w:hint="eastAsia"/>
          <w:sz w:val="24"/>
        </w:rPr>
        <w:t xml:space="preserve">                  |    |---</w:t>
      </w:r>
      <w:r w:rsidR="00E46F57">
        <w:rPr>
          <w:rFonts w:asciiTheme="minorEastAsia" w:eastAsiaTheme="minorEastAsia" w:hAnsiTheme="minorEastAsia" w:hint="eastAsia"/>
          <w:sz w:val="24"/>
        </w:rPr>
        <w:t>env1</w:t>
      </w:r>
      <w:r>
        <w:rPr>
          <w:rFonts w:asciiTheme="minorEastAsia" w:eastAsiaTheme="minorEastAsia" w:hAnsiTheme="minorEastAsia" w:hint="eastAsia"/>
          <w:sz w:val="24"/>
        </w:rPr>
        <w:t xml:space="preserve"> //env1的配置</w:t>
      </w:r>
      <w:r w:rsidR="00331FC3">
        <w:rPr>
          <w:rFonts w:asciiTheme="minorEastAsia" w:eastAsiaTheme="minorEastAsia" w:hAnsiTheme="minorEastAsia" w:hint="eastAsia"/>
          <w:sz w:val="24"/>
        </w:rPr>
        <w:t>目录，内放各配置文件</w:t>
      </w:r>
    </w:p>
    <w:p w:rsidR="00E46F57" w:rsidRDefault="00E46F57" w:rsidP="00331FC3">
      <w:pPr>
        <w:ind w:left="420" w:firstLineChars="1050" w:firstLine="2520"/>
        <w:rPr>
          <w:rFonts w:asciiTheme="minorEastAsia" w:eastAsiaTheme="minorEastAsia" w:hAnsiTheme="minorEastAsia"/>
          <w:sz w:val="24"/>
        </w:rPr>
      </w:pPr>
      <w:r>
        <w:rPr>
          <w:rFonts w:asciiTheme="minorEastAsia" w:eastAsiaTheme="minorEastAsia" w:hAnsiTheme="minorEastAsia" w:hint="eastAsia"/>
          <w:sz w:val="24"/>
        </w:rPr>
        <w:t>|    |--env2 //env2的配置</w:t>
      </w:r>
      <w:r w:rsidR="00331FC3">
        <w:rPr>
          <w:rFonts w:asciiTheme="minorEastAsia" w:eastAsiaTheme="minorEastAsia" w:hAnsiTheme="minorEastAsia" w:hint="eastAsia"/>
          <w:sz w:val="24"/>
        </w:rPr>
        <w:t>目录，内放各配置文件</w:t>
      </w:r>
    </w:p>
    <w:p w:rsidR="00000C0A" w:rsidRDefault="00721134" w:rsidP="00331FC3">
      <w:pPr>
        <w:ind w:left="420" w:firstLineChars="1050" w:firstLine="2520"/>
        <w:rPr>
          <w:rFonts w:asciiTheme="minorEastAsia" w:eastAsiaTheme="minorEastAsia" w:hAnsiTheme="minorEastAsia"/>
          <w:sz w:val="24"/>
        </w:rPr>
      </w:pPr>
      <w:r>
        <w:rPr>
          <w:rFonts w:asciiTheme="minorEastAsia" w:eastAsiaTheme="minorEastAsia" w:hAnsiTheme="minorEastAsia" w:hint="eastAsia"/>
          <w:sz w:val="24"/>
        </w:rPr>
        <w:t>|---具体服务池子2</w:t>
      </w:r>
    </w:p>
    <w:p w:rsidR="00000C0A" w:rsidRDefault="00CB6315" w:rsidP="00CB6315">
      <w:pPr>
        <w:ind w:left="1260" w:firstLine="420"/>
        <w:rPr>
          <w:rFonts w:asciiTheme="minorEastAsia" w:eastAsiaTheme="minorEastAsia" w:hAnsiTheme="minorEastAsia"/>
          <w:sz w:val="24"/>
        </w:rPr>
      </w:pPr>
      <w:r>
        <w:rPr>
          <w:rFonts w:asciiTheme="minorEastAsia" w:eastAsiaTheme="minorEastAsia" w:hAnsiTheme="minorEastAsia" w:hint="eastAsia"/>
          <w:sz w:val="24"/>
        </w:rPr>
        <w:t>通过以上的存储目录结构，</w:t>
      </w:r>
      <w:proofErr w:type="spellStart"/>
      <w:r>
        <w:rPr>
          <w:rFonts w:asciiTheme="minorEastAsia" w:eastAsiaTheme="minorEastAsia" w:hAnsiTheme="minorEastAsia" w:hint="eastAsia"/>
          <w:sz w:val="24"/>
        </w:rPr>
        <w:t>dcmd</w:t>
      </w:r>
      <w:proofErr w:type="spellEnd"/>
      <w:r>
        <w:rPr>
          <w:rFonts w:asciiTheme="minorEastAsia" w:eastAsiaTheme="minorEastAsia" w:hAnsiTheme="minorEastAsia" w:hint="eastAsia"/>
          <w:sz w:val="24"/>
        </w:rPr>
        <w:t xml:space="preserve"> task的task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，根据传入的</w:t>
      </w:r>
      <w:r w:rsidRPr="00CB6315">
        <w:rPr>
          <w:rFonts w:asciiTheme="minorEastAsia" w:eastAsiaTheme="minorEastAsia" w:hAnsiTheme="minorEastAsia"/>
          <w:sz w:val="24"/>
        </w:rPr>
        <w:t>Repository</w:t>
      </w:r>
      <w:r>
        <w:rPr>
          <w:rFonts w:asciiTheme="minorEastAsia" w:eastAsiaTheme="minorEastAsia" w:hAnsiTheme="minorEastAsia" w:hint="eastAsia"/>
          <w:sz w:val="24"/>
        </w:rPr>
        <w:t>、服务名、服务版本号，就可以自动计算出服务软件包的存储位置。</w:t>
      </w:r>
    </w:p>
    <w:p w:rsidR="00C53BFC" w:rsidRPr="007D771C" w:rsidRDefault="00000C0A" w:rsidP="00CB6315">
      <w:pPr>
        <w:ind w:left="1260" w:firstLine="420"/>
        <w:rPr>
          <w:rFonts w:asciiTheme="minorEastAsia" w:eastAsiaTheme="minorEastAsia" w:hAnsiTheme="minorEastAsia"/>
          <w:sz w:val="24"/>
        </w:rPr>
      </w:pPr>
      <w:r>
        <w:rPr>
          <w:rFonts w:asciiTheme="minorEastAsia" w:eastAsiaTheme="minorEastAsia" w:hAnsiTheme="minorEastAsia" w:hint="eastAsia"/>
          <w:sz w:val="24"/>
        </w:rPr>
        <w:t>同时，也可以计算出服务配置文件的目录</w:t>
      </w:r>
      <w:r w:rsidR="00721134">
        <w:rPr>
          <w:rFonts w:asciiTheme="minorEastAsia" w:eastAsiaTheme="minorEastAsia" w:hAnsiTheme="minorEastAsia" w:hint="eastAsia"/>
          <w:sz w:val="24"/>
        </w:rPr>
        <w:t>。</w:t>
      </w:r>
    </w:p>
    <w:p w:rsidR="001264FC" w:rsidRDefault="001264FC" w:rsidP="000F390C">
      <w:pPr>
        <w:pStyle w:val="2"/>
      </w:pPr>
      <w:bookmarkStart w:id="4" w:name="_Toc374481511"/>
      <w:r w:rsidRPr="001264FC">
        <w:rPr>
          <w:rFonts w:hint="eastAsia"/>
        </w:rPr>
        <w:t>服务的安装位置</w:t>
      </w:r>
      <w:bookmarkEnd w:id="4"/>
    </w:p>
    <w:p w:rsidR="001264FC" w:rsidRDefault="00E73E3A" w:rsidP="00C01683">
      <w:pPr>
        <w:ind w:left="576" w:firstLine="264"/>
        <w:rPr>
          <w:rFonts w:asciiTheme="minorEastAsia" w:eastAsiaTheme="minorEastAsia" w:hAnsiTheme="minorEastAsia"/>
          <w:sz w:val="24"/>
        </w:rPr>
      </w:pPr>
      <w:proofErr w:type="spellStart"/>
      <w:r w:rsidRPr="00E73E3A">
        <w:rPr>
          <w:rFonts w:asciiTheme="minorEastAsia" w:eastAsiaTheme="minorEastAsia" w:hAnsiTheme="minorEastAsia" w:hint="eastAsia"/>
          <w:sz w:val="24"/>
        </w:rPr>
        <w:t>Dcmd</w:t>
      </w:r>
      <w:proofErr w:type="spellEnd"/>
      <w:r w:rsidRPr="00E73E3A">
        <w:rPr>
          <w:rFonts w:asciiTheme="minorEastAsia" w:eastAsiaTheme="minorEastAsia" w:hAnsiTheme="minorEastAsia" w:hint="eastAsia"/>
          <w:sz w:val="24"/>
        </w:rPr>
        <w:t>自身对于服务的</w:t>
      </w:r>
      <w:r w:rsidR="00C01683">
        <w:rPr>
          <w:rFonts w:asciiTheme="minorEastAsia" w:eastAsiaTheme="minorEastAsia" w:hAnsiTheme="minorEastAsia" w:hint="eastAsia"/>
          <w:sz w:val="24"/>
        </w:rPr>
        <w:t xml:space="preserve">服务器安装位置没有任何特殊要求。但为了实现所有的服务都采用一个task </w:t>
      </w:r>
      <w:proofErr w:type="spellStart"/>
      <w:r w:rsidR="00C01683">
        <w:rPr>
          <w:rFonts w:asciiTheme="minorEastAsia" w:eastAsiaTheme="minorEastAsia" w:hAnsiTheme="minorEastAsia" w:hint="eastAsia"/>
          <w:sz w:val="24"/>
        </w:rPr>
        <w:t>cmd</w:t>
      </w:r>
      <w:proofErr w:type="spellEnd"/>
      <w:r w:rsidR="00C01683">
        <w:rPr>
          <w:rFonts w:asciiTheme="minorEastAsia" w:eastAsiaTheme="minorEastAsia" w:hAnsiTheme="minorEastAsia" w:hint="eastAsia"/>
          <w:sz w:val="24"/>
        </w:rPr>
        <w:t>脚本实现发布，建议服务在线上服务器的安装位置及目录结构如下：</w:t>
      </w:r>
    </w:p>
    <w:p w:rsidR="00C01683" w:rsidRDefault="00C01683"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---Base Path</w:t>
      </w:r>
    </w:p>
    <w:p w:rsidR="00C01683" w:rsidRDefault="00C01683"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服务名1</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|--package：服务软件包的存储目录，存储最多N</w:t>
      </w:r>
      <w:proofErr w:type="gramStart"/>
      <w:r>
        <w:rPr>
          <w:rFonts w:asciiTheme="minorEastAsia" w:eastAsiaTheme="minorEastAsia" w:hAnsiTheme="minorEastAsia" w:hint="eastAsia"/>
          <w:sz w:val="24"/>
        </w:rPr>
        <w:t>个</w:t>
      </w:r>
      <w:proofErr w:type="gramEnd"/>
      <w:r>
        <w:rPr>
          <w:rFonts w:asciiTheme="minorEastAsia" w:eastAsiaTheme="minorEastAsia" w:hAnsiTheme="minorEastAsia" w:hint="eastAsia"/>
          <w:sz w:val="24"/>
        </w:rPr>
        <w:t>最新的服务软件包。</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|--running：服务运行位置目录，为服务软件包解压形成的根目录。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|--bin：服务运行的bin目录，内部有start.sh、stop.sh、check.</w:t>
      </w:r>
      <w:proofErr w:type="gramStart"/>
      <w:r>
        <w:rPr>
          <w:rFonts w:asciiTheme="minorEastAsia" w:eastAsiaTheme="minorEastAsia" w:hAnsiTheme="minorEastAsia" w:hint="eastAsia"/>
          <w:sz w:val="24"/>
        </w:rPr>
        <w:t>sh</w:t>
      </w:r>
      <w:proofErr w:type="gramEnd"/>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|--conf:配置文件目录，内部有服务所需的所有配置文件</w:t>
      </w:r>
    </w:p>
    <w:p w:rsidR="007E0F94" w:rsidRDefault="007E0F94"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|--log：运行服务的日志目录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    |--服务的其他各种目录</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|--version：当前running目录下运行服务的版本号记录文件</w:t>
      </w:r>
    </w:p>
    <w:p w:rsidR="007E046E" w:rsidRDefault="007E046E"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w:t>
      </w:r>
      <w:r w:rsidR="007E0F94">
        <w:rPr>
          <w:rFonts w:asciiTheme="minorEastAsia" w:eastAsiaTheme="minorEastAsia" w:hAnsiTheme="minorEastAsia" w:hint="eastAsia"/>
          <w:sz w:val="24"/>
        </w:rPr>
        <w:t>back</w:t>
      </w:r>
      <w:r>
        <w:rPr>
          <w:rFonts w:asciiTheme="minorEastAsia" w:eastAsiaTheme="minorEastAsia" w:hAnsiTheme="minorEastAsia" w:hint="eastAsia"/>
          <w:sz w:val="24"/>
        </w:rPr>
        <w:t>：上线时running代码的备份目录。</w:t>
      </w:r>
    </w:p>
    <w:p w:rsidR="00B43957" w:rsidRDefault="00B43957" w:rsidP="00C01683">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     |--</w:t>
      </w:r>
      <w:proofErr w:type="spellStart"/>
      <w:r>
        <w:rPr>
          <w:rFonts w:asciiTheme="minorEastAsia" w:eastAsiaTheme="minorEastAsia" w:hAnsiTheme="minorEastAsia" w:hint="eastAsia"/>
          <w:sz w:val="24"/>
        </w:rPr>
        <w:t>tmp</w:t>
      </w:r>
      <w:proofErr w:type="spellEnd"/>
      <w:r>
        <w:rPr>
          <w:rFonts w:asciiTheme="minorEastAsia" w:eastAsiaTheme="minorEastAsia" w:hAnsiTheme="minorEastAsia" w:hint="eastAsia"/>
          <w:sz w:val="24"/>
        </w:rPr>
        <w:t>: 临行目录，存放下载中的文件及解压文件</w:t>
      </w:r>
    </w:p>
    <w:p w:rsidR="007E046E" w:rsidRDefault="007E046E"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|---服务名2</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|--package：服务软件包的存储目录，存储最多N</w:t>
      </w:r>
      <w:proofErr w:type="gramStart"/>
      <w:r w:rsidR="007E046E">
        <w:rPr>
          <w:rFonts w:asciiTheme="minorEastAsia" w:eastAsiaTheme="minorEastAsia" w:hAnsiTheme="minorEastAsia" w:hint="eastAsia"/>
          <w:sz w:val="24"/>
        </w:rPr>
        <w:t>个</w:t>
      </w:r>
      <w:proofErr w:type="gramEnd"/>
      <w:r w:rsidR="007E046E">
        <w:rPr>
          <w:rFonts w:asciiTheme="minorEastAsia" w:eastAsiaTheme="minorEastAsia" w:hAnsiTheme="minorEastAsia" w:hint="eastAsia"/>
          <w:sz w:val="24"/>
        </w:rPr>
        <w:t>最新的服务软件包。</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|--running：服务运行位置目录，为服务软件包解压形成的根目录。</w:t>
      </w:r>
    </w:p>
    <w:p w:rsidR="009362CD"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r w:rsidR="007E046E">
        <w:rPr>
          <w:rFonts w:asciiTheme="minorEastAsia" w:eastAsiaTheme="minorEastAsia" w:hAnsiTheme="minorEastAsia" w:hint="eastAsia"/>
          <w:sz w:val="24"/>
        </w:rPr>
        <w:t xml:space="preserve">     |    |--bin：服务运行的bin目录，内部有start.sh、stop.sh、check.sh</w:t>
      </w:r>
      <w:r w:rsidR="009362CD">
        <w:rPr>
          <w:rFonts w:asciiTheme="minorEastAsia" w:eastAsiaTheme="minorEastAsia" w:hAnsiTheme="minorEastAsia" w:hint="eastAsia"/>
          <w:sz w:val="24"/>
        </w:rPr>
        <w:t>、</w:t>
      </w:r>
    </w:p>
    <w:p w:rsidR="007E046E" w:rsidRDefault="009362CD" w:rsidP="009362CD">
      <w:pPr>
        <w:ind w:left="576" w:firstLineChars="700" w:firstLine="1680"/>
        <w:rPr>
          <w:rFonts w:asciiTheme="minorEastAsia" w:eastAsiaTheme="minorEastAsia" w:hAnsiTheme="minorEastAsia"/>
          <w:sz w:val="24"/>
        </w:rPr>
      </w:pPr>
      <w:r>
        <w:rPr>
          <w:rFonts w:asciiTheme="minorEastAsia" w:eastAsiaTheme="minorEastAsia" w:hAnsiTheme="minorEastAsia" w:hint="eastAsia"/>
          <w:sz w:val="24"/>
        </w:rPr>
        <w:t>|    |      install.sh</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    |--conf:配置文件目录，内部有服务所需的所有配置文件</w:t>
      </w:r>
    </w:p>
    <w:p w:rsidR="007E046E" w:rsidRDefault="00E02C60"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    |--服务的其他各种目录</w:t>
      </w:r>
    </w:p>
    <w:p w:rsidR="007E046E" w:rsidRDefault="007E046E"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E02C60">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|--version：当前running目录下运行服务的版本号记录文件</w:t>
      </w:r>
    </w:p>
    <w:p w:rsidR="007A6EEB" w:rsidRDefault="00E02C60" w:rsidP="007A6EEB">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       </w:t>
      </w:r>
      <w:r w:rsidR="007E046E">
        <w:rPr>
          <w:rFonts w:asciiTheme="minorEastAsia" w:eastAsiaTheme="minorEastAsia" w:hAnsiTheme="minorEastAsia" w:hint="eastAsia"/>
          <w:sz w:val="24"/>
        </w:rPr>
        <w:t xml:space="preserve">     |--</w:t>
      </w:r>
      <w:r w:rsidR="00540DC8">
        <w:rPr>
          <w:rFonts w:asciiTheme="minorEastAsia" w:eastAsiaTheme="minorEastAsia" w:hAnsiTheme="minorEastAsia" w:hint="eastAsia"/>
          <w:sz w:val="24"/>
        </w:rPr>
        <w:t>back</w:t>
      </w:r>
      <w:r w:rsidR="007E046E">
        <w:rPr>
          <w:rFonts w:asciiTheme="minorEastAsia" w:eastAsiaTheme="minorEastAsia" w:hAnsiTheme="minorEastAsia" w:hint="eastAsia"/>
          <w:sz w:val="24"/>
        </w:rPr>
        <w:t>：</w:t>
      </w:r>
      <w:r w:rsidR="00540DC8">
        <w:rPr>
          <w:rFonts w:asciiTheme="minorEastAsia" w:eastAsiaTheme="minorEastAsia" w:hAnsiTheme="minorEastAsia" w:hint="eastAsia"/>
          <w:sz w:val="24"/>
        </w:rPr>
        <w:t>上线时running代码的备份目录</w:t>
      </w:r>
      <w:r w:rsidR="007E046E">
        <w:rPr>
          <w:rFonts w:asciiTheme="minorEastAsia" w:eastAsiaTheme="minorEastAsia" w:hAnsiTheme="minorEastAsia" w:hint="eastAsia"/>
          <w:sz w:val="24"/>
        </w:rPr>
        <w:t>。</w:t>
      </w:r>
    </w:p>
    <w:p w:rsidR="00E67392" w:rsidRDefault="00E67392"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通过这样组织的目录结构，可以通过一个脚本实现所有符合此要求的服务的上线。当前，各个使用者可以根据自己的规范，定义自己服务的线上结构，只要编写自己的task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脚本就可以了。</w:t>
      </w:r>
    </w:p>
    <w:p w:rsidR="00540DC8" w:rsidRDefault="00540DC8" w:rsidP="007E046E">
      <w:pPr>
        <w:ind w:left="576" w:firstLine="264"/>
        <w:rPr>
          <w:rFonts w:asciiTheme="minorEastAsia" w:eastAsiaTheme="minorEastAsia" w:hAnsiTheme="minorEastAsia"/>
          <w:sz w:val="24"/>
        </w:rPr>
      </w:pPr>
      <w:r>
        <w:rPr>
          <w:rFonts w:asciiTheme="minorEastAsia" w:eastAsiaTheme="minorEastAsia" w:hAnsiTheme="minorEastAsia" w:hint="eastAsia"/>
          <w:sz w:val="24"/>
        </w:rPr>
        <w:t xml:space="preserve">在上线的时候，task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的脚本处理流程如下：</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版本检查</w:t>
      </w:r>
    </w:p>
    <w:p w:rsidR="007A6EEB" w:rsidRDefault="007A6EEB" w:rsidP="007A6EEB">
      <w:pPr>
        <w:pStyle w:val="af9"/>
        <w:ind w:left="1260" w:firstLineChars="0"/>
        <w:rPr>
          <w:rFonts w:asciiTheme="minorEastAsia" w:eastAsiaTheme="minorEastAsia" w:hAnsiTheme="minorEastAsia"/>
          <w:sz w:val="24"/>
        </w:rPr>
      </w:pPr>
      <w:r>
        <w:rPr>
          <w:rFonts w:asciiTheme="minorEastAsia" w:eastAsiaTheme="minorEastAsia" w:hAnsiTheme="minorEastAsia" w:hint="eastAsia"/>
          <w:sz w:val="24"/>
        </w:rPr>
        <w:t>检查version文件内的版本号，若与当前的版本不一致或</w:t>
      </w:r>
      <w:r w:rsidRPr="00D71346">
        <w:rPr>
          <w:rFonts w:asciiTheme="minorEastAsia" w:eastAsiaTheme="minorEastAsia" w:hAnsiTheme="minorEastAsia"/>
          <w:sz w:val="24"/>
        </w:rPr>
        <w:t>DCMD_SVR_UPDATE_TAG</w:t>
      </w:r>
      <w:r>
        <w:rPr>
          <w:rFonts w:asciiTheme="minorEastAsia" w:eastAsiaTheme="minorEastAsia" w:hAnsiTheme="minorEastAsia" w:hint="eastAsia"/>
          <w:sz w:val="24"/>
        </w:rPr>
        <w:t>=1,则继续，否则不</w:t>
      </w:r>
      <w:proofErr w:type="gramStart"/>
      <w:r>
        <w:rPr>
          <w:rFonts w:asciiTheme="minorEastAsia" w:eastAsiaTheme="minorEastAsia" w:hAnsiTheme="minorEastAsia" w:hint="eastAsia"/>
          <w:sz w:val="24"/>
        </w:rPr>
        <w:t>替换线</w:t>
      </w:r>
      <w:proofErr w:type="gramEnd"/>
      <w:r>
        <w:rPr>
          <w:rFonts w:asciiTheme="minorEastAsia" w:eastAsiaTheme="minorEastAsia" w:hAnsiTheme="minorEastAsia" w:hint="eastAsia"/>
          <w:sz w:val="24"/>
        </w:rPr>
        <w:t>上版本，安装成功。</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下载要上线版本并解压</w:t>
      </w:r>
      <w:r w:rsidR="007A6EEB">
        <w:rPr>
          <w:rFonts w:asciiTheme="minorEastAsia" w:eastAsiaTheme="minorEastAsia" w:hAnsiTheme="minorEastAsia" w:hint="eastAsia"/>
          <w:sz w:val="24"/>
        </w:rPr>
        <w:t>到</w:t>
      </w:r>
      <w:proofErr w:type="spellStart"/>
      <w:r w:rsidR="00B43957">
        <w:rPr>
          <w:rFonts w:asciiTheme="minorEastAsia" w:eastAsiaTheme="minorEastAsia" w:hAnsiTheme="minorEastAsia" w:hint="eastAsia"/>
          <w:sz w:val="24"/>
        </w:rPr>
        <w:t>tmp</w:t>
      </w:r>
      <w:proofErr w:type="spellEnd"/>
      <w:r w:rsidR="00B43957">
        <w:rPr>
          <w:rFonts w:asciiTheme="minorEastAsia" w:eastAsiaTheme="minorEastAsia" w:hAnsiTheme="minorEastAsia" w:hint="eastAsia"/>
          <w:sz w:val="24"/>
        </w:rPr>
        <w:t>目录下，完成后移到</w:t>
      </w:r>
      <w:r w:rsidR="007A6EEB">
        <w:rPr>
          <w:rFonts w:asciiTheme="minorEastAsia" w:eastAsiaTheme="minorEastAsia" w:hAnsiTheme="minorEastAsia" w:hint="eastAsia"/>
          <w:sz w:val="24"/>
        </w:rPr>
        <w:t>package的目录下</w:t>
      </w:r>
    </w:p>
    <w:p w:rsidR="007A6EEB" w:rsidRPr="007A6EEB" w:rsidRDefault="007A6EEB" w:rsidP="007A6EEB">
      <w:pPr>
        <w:ind w:left="1260" w:firstLine="420"/>
        <w:rPr>
          <w:rFonts w:asciiTheme="minorEastAsia" w:eastAsiaTheme="minorEastAsia" w:hAnsiTheme="minorEastAsia"/>
          <w:sz w:val="24"/>
        </w:rPr>
      </w:pPr>
      <w:r w:rsidRPr="007A6EEB">
        <w:rPr>
          <w:rFonts w:asciiTheme="minorEastAsia" w:eastAsiaTheme="minorEastAsia" w:hAnsiTheme="minorEastAsia" w:hint="eastAsia"/>
          <w:sz w:val="24"/>
        </w:rPr>
        <w:t>下载需要上线的版本到</w:t>
      </w:r>
      <w:proofErr w:type="spellStart"/>
      <w:r w:rsidR="00B43957">
        <w:rPr>
          <w:rFonts w:asciiTheme="minorEastAsia" w:eastAsiaTheme="minorEastAsia" w:hAnsiTheme="minorEastAsia" w:hint="eastAsia"/>
          <w:sz w:val="24"/>
        </w:rPr>
        <w:t>tmp</w:t>
      </w:r>
      <w:proofErr w:type="spellEnd"/>
      <w:r w:rsidRPr="007A6EEB">
        <w:rPr>
          <w:rFonts w:asciiTheme="minorEastAsia" w:eastAsiaTheme="minorEastAsia" w:hAnsiTheme="minorEastAsia" w:hint="eastAsia"/>
          <w:sz w:val="24"/>
        </w:rPr>
        <w:t>目录下，并解压的【具体服务名_版本</w:t>
      </w:r>
      <w:r w:rsidRPr="007A6EEB">
        <w:rPr>
          <w:rFonts w:asciiTheme="minorEastAsia" w:eastAsiaTheme="minorEastAsia" w:hAnsiTheme="minorEastAsia"/>
          <w:sz w:val="24"/>
        </w:rPr>
        <w:t>】</w:t>
      </w:r>
      <w:r w:rsidRPr="007A6EEB">
        <w:rPr>
          <w:rFonts w:asciiTheme="minorEastAsia" w:eastAsiaTheme="minorEastAsia" w:hAnsiTheme="minorEastAsia" w:hint="eastAsia"/>
          <w:sz w:val="24"/>
        </w:rPr>
        <w:t>的子目录下，</w:t>
      </w:r>
      <w:r w:rsidR="00B43957">
        <w:rPr>
          <w:rFonts w:asciiTheme="minorEastAsia" w:eastAsiaTheme="minorEastAsia" w:hAnsiTheme="minorEastAsia" w:hint="eastAsia"/>
          <w:sz w:val="24"/>
        </w:rPr>
        <w:t>同时将package copy到package目录下，</w:t>
      </w:r>
      <w:r>
        <w:rPr>
          <w:rFonts w:asciiTheme="minorEastAsia" w:eastAsiaTheme="minorEastAsia" w:hAnsiTheme="minorEastAsia" w:hint="eastAsia"/>
          <w:sz w:val="24"/>
        </w:rPr>
        <w:t>若失败，则上线失败，否则继续。</w:t>
      </w:r>
    </w:p>
    <w:p w:rsidR="00721134" w:rsidRDefault="00721134"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从线上下载配置文件</w:t>
      </w:r>
    </w:p>
    <w:p w:rsidR="00721134" w:rsidRDefault="00721134" w:rsidP="0072113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配置文件的目录，在【</w:t>
      </w:r>
      <w:r w:rsidRPr="00CB6315">
        <w:rPr>
          <w:rFonts w:asciiTheme="minorEastAsia" w:eastAsiaTheme="minorEastAsia" w:hAnsiTheme="minorEastAsia"/>
          <w:sz w:val="24"/>
        </w:rPr>
        <w:t>Repository</w:t>
      </w:r>
      <w:r>
        <w:rPr>
          <w:rFonts w:asciiTheme="minorEastAsia" w:eastAsiaTheme="minorEastAsia" w:hAnsiTheme="minorEastAsia" w:hint="eastAsia"/>
          <w:sz w:val="24"/>
        </w:rPr>
        <w:t>/conf/服务名/具体服务池子/</w:t>
      </w:r>
      <w:proofErr w:type="spellStart"/>
      <w:r>
        <w:rPr>
          <w:rFonts w:asciiTheme="minorEastAsia" w:eastAsiaTheme="minorEastAsia" w:hAnsiTheme="minorEastAsia" w:hint="eastAsia"/>
          <w:sz w:val="24"/>
        </w:rPr>
        <w:t>env</w:t>
      </w:r>
      <w:proofErr w:type="spellEnd"/>
      <w:r>
        <w:rPr>
          <w:rFonts w:asciiTheme="minorEastAsia" w:eastAsiaTheme="minorEastAsia" w:hAnsiTheme="minorEastAsia" w:hint="eastAsia"/>
          <w:sz w:val="24"/>
        </w:rPr>
        <w:t>版本】的目录下，整个下载下来就可以了。放到</w:t>
      </w:r>
      <w:proofErr w:type="spellStart"/>
      <w:r w:rsidR="00B43957">
        <w:rPr>
          <w:rFonts w:asciiTheme="minorEastAsia" w:eastAsiaTheme="minorEastAsia" w:hAnsiTheme="minorEastAsia" w:hint="eastAsia"/>
          <w:sz w:val="24"/>
        </w:rPr>
        <w:t>tmp</w:t>
      </w:r>
      <w:proofErr w:type="spellEnd"/>
      <w:r w:rsidR="00B43957">
        <w:rPr>
          <w:rFonts w:asciiTheme="minorEastAsia" w:eastAsiaTheme="minorEastAsia" w:hAnsiTheme="minorEastAsia" w:hint="eastAsia"/>
          <w:sz w:val="24"/>
        </w:rPr>
        <w:t>目录下的</w:t>
      </w:r>
      <w:r>
        <w:rPr>
          <w:rFonts w:asciiTheme="minorEastAsia" w:eastAsiaTheme="minorEastAsia" w:hAnsiTheme="minorEastAsia" w:hint="eastAsia"/>
          <w:sz w:val="24"/>
        </w:rPr>
        <w:t>解压package的conf目录下。</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停止线上服务</w:t>
      </w:r>
    </w:p>
    <w:p w:rsidR="007A6EEB" w:rsidRDefault="007A6EEB" w:rsidP="007A6EEB">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执行running/bin/stop.sh，若失败则上线失败，否则继续。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删除version文件</w:t>
      </w:r>
    </w:p>
    <w:p w:rsidR="007A6EEB" w:rsidRDefault="007A6EEB" w:rsidP="007A6EEB">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将【具体服务名】目录下的version文件删除，若失败则上线失败；否则继续。</w:t>
      </w:r>
    </w:p>
    <w:p w:rsidR="00540DC8" w:rsidRDefault="00540DC8"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将</w:t>
      </w:r>
      <w:r w:rsidR="007A6EEB">
        <w:rPr>
          <w:rFonts w:asciiTheme="minorEastAsia" w:eastAsiaTheme="minorEastAsia" w:hAnsiTheme="minorEastAsia" w:hint="eastAsia"/>
          <w:sz w:val="24"/>
        </w:rPr>
        <w:t>running下的代码，move到back目录</w:t>
      </w:r>
    </w:p>
    <w:p w:rsidR="007A6EEB" w:rsidRPr="00D446D0" w:rsidRDefault="007A6EEB" w:rsidP="00D446D0">
      <w:pPr>
        <w:ind w:left="1260" w:firstLine="420"/>
        <w:rPr>
          <w:rFonts w:asciiTheme="minorEastAsia" w:eastAsiaTheme="minorEastAsia" w:hAnsiTheme="minorEastAsia"/>
          <w:sz w:val="24"/>
        </w:rPr>
      </w:pPr>
      <w:r w:rsidRPr="00D446D0">
        <w:rPr>
          <w:rFonts w:asciiTheme="minorEastAsia" w:eastAsiaTheme="minorEastAsia" w:hAnsiTheme="minorEastAsia" w:hint="eastAsia"/>
          <w:sz w:val="24"/>
        </w:rPr>
        <w:t>为了</w:t>
      </w:r>
      <w:r w:rsidR="00975EA5">
        <w:rPr>
          <w:rFonts w:asciiTheme="minorEastAsia" w:eastAsiaTheme="minorEastAsia" w:hAnsiTheme="minorEastAsia" w:hint="eastAsia"/>
          <w:sz w:val="24"/>
        </w:rPr>
        <w:t>保留running下的数据，</w:t>
      </w:r>
      <w:r w:rsidRPr="00D446D0">
        <w:rPr>
          <w:rFonts w:asciiTheme="minorEastAsia" w:eastAsiaTheme="minorEastAsia" w:hAnsiTheme="minorEastAsia" w:hint="eastAsia"/>
          <w:sz w:val="24"/>
        </w:rPr>
        <w:t>会将running下的所有文件，move到back的目录下</w:t>
      </w:r>
      <w:r w:rsidR="00975EA5">
        <w:rPr>
          <w:rFonts w:asciiTheme="minorEastAsia" w:eastAsiaTheme="minorEastAsia" w:hAnsiTheme="minorEastAsia" w:hint="eastAsia"/>
          <w:sz w:val="24"/>
        </w:rPr>
        <w:t>,以便install.sh程序使用</w:t>
      </w:r>
      <w:r w:rsidRPr="00D446D0">
        <w:rPr>
          <w:rFonts w:asciiTheme="minorEastAsia" w:eastAsiaTheme="minorEastAsia" w:hAnsiTheme="minorEastAsia" w:hint="eastAsia"/>
          <w:sz w:val="24"/>
        </w:rPr>
        <w:t>。</w:t>
      </w:r>
      <w:r w:rsidR="00D446D0" w:rsidRPr="00D446D0">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将解压的代码，从</w:t>
      </w:r>
      <w:proofErr w:type="spellStart"/>
      <w:r w:rsidR="00B43957">
        <w:rPr>
          <w:rFonts w:asciiTheme="minorEastAsia" w:eastAsiaTheme="minorEastAsia" w:hAnsiTheme="minorEastAsia" w:hint="eastAsia"/>
          <w:sz w:val="24"/>
        </w:rPr>
        <w:t>tmp</w:t>
      </w:r>
      <w:proofErr w:type="spellEnd"/>
      <w:r>
        <w:rPr>
          <w:rFonts w:asciiTheme="minorEastAsia" w:eastAsiaTheme="minorEastAsia" w:hAnsiTheme="minorEastAsia" w:hint="eastAsia"/>
          <w:sz w:val="24"/>
        </w:rPr>
        <w:t>目录下，move到running目录下</w:t>
      </w:r>
    </w:p>
    <w:p w:rsidR="00D446D0" w:rsidRDefault="00D446D0" w:rsidP="00D446D0">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w:t>
      </w:r>
      <w:r w:rsidR="00124D04">
        <w:rPr>
          <w:rFonts w:asciiTheme="minorEastAsia" w:eastAsiaTheme="minorEastAsia" w:hAnsiTheme="minorEastAsia" w:hint="eastAsia"/>
          <w:sz w:val="24"/>
        </w:rPr>
        <w:t>若失败</w:t>
      </w:r>
      <w:r w:rsidR="00975EA5">
        <w:rPr>
          <w:rFonts w:asciiTheme="minorEastAsia" w:eastAsiaTheme="minorEastAsia" w:hAnsiTheme="minorEastAsia" w:hint="eastAsia"/>
          <w:sz w:val="24"/>
        </w:rPr>
        <w:t>则上线失败，</w:t>
      </w:r>
      <w:r w:rsidR="00124D04">
        <w:rPr>
          <w:rFonts w:asciiTheme="minorEastAsia" w:eastAsiaTheme="minorEastAsia" w:hAnsiTheme="minorEastAsia" w:hint="eastAsia"/>
          <w:sz w:val="24"/>
        </w:rPr>
        <w:t>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执行running/bin目录下的install.sh</w:t>
      </w:r>
    </w:p>
    <w:p w:rsidR="00124D04" w:rsidRDefault="00124D04" w:rsidP="00124D04">
      <w:pPr>
        <w:pStyle w:val="af9"/>
        <w:ind w:left="1680" w:firstLineChars="0" w:firstLine="0"/>
        <w:rPr>
          <w:rFonts w:asciiTheme="minorEastAsia" w:eastAsiaTheme="minorEastAsia" w:hAnsiTheme="minorEastAsia"/>
          <w:sz w:val="24"/>
        </w:rPr>
      </w:pPr>
      <w:proofErr w:type="spellStart"/>
      <w:r>
        <w:rPr>
          <w:rFonts w:asciiTheme="minorEastAsia" w:eastAsiaTheme="minorEastAsia" w:hAnsiTheme="minorEastAsia" w:hint="eastAsia"/>
          <w:sz w:val="24"/>
        </w:rPr>
        <w:t>cd</w:t>
      </w:r>
      <w:proofErr w:type="spellEnd"/>
      <w:r>
        <w:rPr>
          <w:rFonts w:asciiTheme="minorEastAsia" w:eastAsiaTheme="minorEastAsia" w:hAnsiTheme="minorEastAsia" w:hint="eastAsia"/>
          <w:sz w:val="24"/>
        </w:rPr>
        <w:t>到running/bin目录，执行install.sh，传入两个参数：</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第一个：running的目录</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第二个：back的目录</w:t>
      </w:r>
    </w:p>
    <w:p w:rsidR="00124D04" w:rsidRDefault="00124D04" w:rsidP="00124D04">
      <w:pPr>
        <w:pStyle w:val="af9"/>
        <w:ind w:left="1680" w:firstLineChars="0" w:firstLine="0"/>
        <w:rPr>
          <w:rFonts w:asciiTheme="minorEastAsia" w:eastAsiaTheme="minorEastAsia" w:hAnsiTheme="minorEastAsia"/>
          <w:sz w:val="24"/>
        </w:rPr>
      </w:pPr>
      <w:r>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执行running/bin目录下的start.sh</w:t>
      </w:r>
    </w:p>
    <w:p w:rsidR="00124D04" w:rsidRDefault="00124D04" w:rsidP="00124D04">
      <w:pPr>
        <w:pStyle w:val="af9"/>
        <w:ind w:left="1260" w:firstLineChars="0" w:firstLine="465"/>
        <w:rPr>
          <w:rFonts w:asciiTheme="minorEastAsia" w:eastAsiaTheme="minorEastAsia" w:hAnsiTheme="minorEastAsia"/>
          <w:sz w:val="24"/>
        </w:rPr>
      </w:pPr>
      <w:r>
        <w:rPr>
          <w:rFonts w:asciiTheme="minorEastAsia" w:eastAsiaTheme="minorEastAsia" w:hAnsiTheme="minorEastAsia" w:hint="eastAsia"/>
          <w:sz w:val="24"/>
        </w:rPr>
        <w:t>在running/bin目录下，执行start.sh，只传入running的目录。</w:t>
      </w:r>
    </w:p>
    <w:p w:rsidR="00124D04" w:rsidRDefault="00124D04" w:rsidP="00124D04">
      <w:pPr>
        <w:pStyle w:val="af9"/>
        <w:ind w:left="1260" w:firstLineChars="0" w:firstLine="465"/>
        <w:rPr>
          <w:rFonts w:asciiTheme="minorEastAsia" w:eastAsiaTheme="minorEastAsia" w:hAnsiTheme="minorEastAsia"/>
          <w:sz w:val="24"/>
        </w:rPr>
      </w:pPr>
      <w:r>
        <w:rPr>
          <w:rFonts w:asciiTheme="minorEastAsia" w:eastAsiaTheme="minorEastAsia" w:hAnsiTheme="minorEastAsia" w:hint="eastAsia"/>
          <w:sz w:val="24"/>
        </w:rPr>
        <w:t>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lastRenderedPageBreak/>
        <w:t>删除back目录下的备份代码</w:t>
      </w:r>
    </w:p>
    <w:p w:rsidR="00124D04" w:rsidRDefault="00124D04" w:rsidP="00124D0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删除back下的代码，若失败则上线失败，否则继续。</w:t>
      </w:r>
    </w:p>
    <w:p w:rsidR="007A6EEB"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创建version文件，并写入版本号</w:t>
      </w:r>
    </w:p>
    <w:p w:rsidR="00124D04" w:rsidRDefault="00124D04" w:rsidP="00124D04">
      <w:pPr>
        <w:pStyle w:val="af9"/>
        <w:ind w:left="126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创建version文件并写入当前running的版本号，若失败则上线失败，否则继续。</w:t>
      </w:r>
    </w:p>
    <w:p w:rsidR="007A6EEB" w:rsidRPr="00540DC8" w:rsidRDefault="007A6EEB" w:rsidP="00AA5D86">
      <w:pPr>
        <w:pStyle w:val="af9"/>
        <w:numPr>
          <w:ilvl w:val="0"/>
          <w:numId w:val="12"/>
        </w:numPr>
        <w:ind w:firstLineChars="0"/>
        <w:rPr>
          <w:rFonts w:asciiTheme="minorEastAsia" w:eastAsiaTheme="minorEastAsia" w:hAnsiTheme="minorEastAsia"/>
          <w:sz w:val="24"/>
        </w:rPr>
      </w:pPr>
      <w:r>
        <w:rPr>
          <w:rFonts w:asciiTheme="minorEastAsia" w:eastAsiaTheme="minorEastAsia" w:hAnsiTheme="minorEastAsia" w:hint="eastAsia"/>
          <w:sz w:val="24"/>
        </w:rPr>
        <w:t>上线成功</w:t>
      </w:r>
    </w:p>
    <w:p w:rsidR="00A467D6" w:rsidRPr="00A467D6" w:rsidRDefault="00A467D6" w:rsidP="00A467D6">
      <w:pPr>
        <w:pStyle w:val="2"/>
      </w:pPr>
      <w:bookmarkStart w:id="5" w:name="_Toc374481512"/>
      <w:proofErr w:type="spellStart"/>
      <w:r w:rsidRPr="00A467D6">
        <w:t>D</w:t>
      </w:r>
      <w:r w:rsidRPr="00A467D6">
        <w:rPr>
          <w:rFonts w:hint="eastAsia"/>
        </w:rPr>
        <w:t>cmd</w:t>
      </w:r>
      <w:proofErr w:type="spellEnd"/>
      <w:r w:rsidRPr="00A467D6">
        <w:rPr>
          <w:rFonts w:hint="eastAsia"/>
        </w:rPr>
        <w:t>对【服务】的要求</w:t>
      </w:r>
      <w:bookmarkEnd w:id="5"/>
    </w:p>
    <w:p w:rsidR="00A467D6" w:rsidRDefault="00376109" w:rsidP="00857AF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同样，</w:t>
      </w:r>
      <w:proofErr w:type="spellStart"/>
      <w:r w:rsidRPr="00E73E3A">
        <w:rPr>
          <w:rFonts w:asciiTheme="minorEastAsia" w:eastAsiaTheme="minorEastAsia" w:hAnsiTheme="minorEastAsia" w:hint="eastAsia"/>
          <w:sz w:val="24"/>
        </w:rPr>
        <w:t>Dcmd</w:t>
      </w:r>
      <w:proofErr w:type="spellEnd"/>
      <w:r w:rsidRPr="00E73E3A">
        <w:rPr>
          <w:rFonts w:asciiTheme="minorEastAsia" w:eastAsiaTheme="minorEastAsia" w:hAnsiTheme="minorEastAsia" w:hint="eastAsia"/>
          <w:sz w:val="24"/>
        </w:rPr>
        <w:t>自身对于服务</w:t>
      </w:r>
      <w:r>
        <w:rPr>
          <w:rFonts w:asciiTheme="minorEastAsia" w:eastAsiaTheme="minorEastAsia" w:hAnsiTheme="minorEastAsia" w:hint="eastAsia"/>
          <w:sz w:val="24"/>
        </w:rPr>
        <w:t>没有任何特殊要求，但为了实现</w:t>
      </w:r>
      <w:r w:rsidR="00857AFA">
        <w:rPr>
          <w:rFonts w:asciiTheme="minorEastAsia" w:eastAsiaTheme="minorEastAsia" w:hAnsiTheme="minorEastAsia" w:hint="eastAsia"/>
          <w:sz w:val="24"/>
        </w:rPr>
        <w:t>由一套</w:t>
      </w:r>
      <w:proofErr w:type="spellStart"/>
      <w:r w:rsidR="00857AFA">
        <w:rPr>
          <w:rFonts w:asciiTheme="minorEastAsia" w:eastAsiaTheme="minorEastAsia" w:hAnsiTheme="minorEastAsia" w:hint="eastAsia"/>
          <w:sz w:val="24"/>
        </w:rPr>
        <w:t>dcmd</w:t>
      </w:r>
      <w:proofErr w:type="spellEnd"/>
      <w:r w:rsidR="00857AFA">
        <w:rPr>
          <w:rFonts w:asciiTheme="minorEastAsia" w:eastAsiaTheme="minorEastAsia" w:hAnsiTheme="minorEastAsia" w:hint="eastAsia"/>
          <w:sz w:val="24"/>
        </w:rPr>
        <w:t xml:space="preserve"> task-</w:t>
      </w:r>
      <w:proofErr w:type="spellStart"/>
      <w:r w:rsidR="00857AFA">
        <w:rPr>
          <w:rFonts w:asciiTheme="minorEastAsia" w:eastAsiaTheme="minorEastAsia" w:hAnsiTheme="minorEastAsia" w:hint="eastAsia"/>
          <w:sz w:val="24"/>
        </w:rPr>
        <w:t>cmd</w:t>
      </w:r>
      <w:proofErr w:type="spellEnd"/>
      <w:r w:rsidR="00857AFA">
        <w:rPr>
          <w:rFonts w:asciiTheme="minorEastAsia" w:eastAsiaTheme="minorEastAsia" w:hAnsiTheme="minorEastAsia" w:hint="eastAsia"/>
          <w:sz w:val="24"/>
        </w:rPr>
        <w:t>脚本实现对</w:t>
      </w:r>
      <w:r>
        <w:rPr>
          <w:rFonts w:asciiTheme="minorEastAsia" w:eastAsiaTheme="minorEastAsia" w:hAnsiTheme="minorEastAsia" w:hint="eastAsia"/>
          <w:sz w:val="24"/>
        </w:rPr>
        <w:t>所有【服务】</w:t>
      </w:r>
      <w:r w:rsidR="00857AFA">
        <w:rPr>
          <w:rFonts w:asciiTheme="minorEastAsia" w:eastAsiaTheme="minorEastAsia" w:hAnsiTheme="minorEastAsia" w:hint="eastAsia"/>
          <w:sz w:val="24"/>
        </w:rPr>
        <w:t>的管理，建议【服务】遵循如下的约束：</w:t>
      </w:r>
    </w:p>
    <w:p w:rsidR="00857AFA" w:rsidRDefault="00857AFA" w:rsidP="00AA5D86">
      <w:pPr>
        <w:pStyle w:val="code"/>
        <w:numPr>
          <w:ilvl w:val="0"/>
          <w:numId w:val="11"/>
        </w:numPr>
        <w:rPr>
          <w:rFonts w:eastAsiaTheme="minorEastAsia"/>
          <w:sz w:val="24"/>
        </w:rPr>
      </w:pPr>
      <w:r w:rsidRPr="00857AFA">
        <w:rPr>
          <w:rFonts w:eastAsiaTheme="minorEastAsia" w:hint="eastAsia"/>
          <w:sz w:val="24"/>
        </w:rPr>
        <w:t>【服务名</w:t>
      </w:r>
      <w:r>
        <w:rPr>
          <w:rFonts w:eastAsiaTheme="minorEastAsia" w:hint="eastAsia"/>
          <w:sz w:val="24"/>
        </w:rPr>
        <w:t>_</w:t>
      </w:r>
      <w:r>
        <w:rPr>
          <w:rFonts w:eastAsiaTheme="minorEastAsia" w:hint="eastAsia"/>
          <w:sz w:val="24"/>
        </w:rPr>
        <w:t>版本号</w:t>
      </w:r>
      <w:r>
        <w:rPr>
          <w:rFonts w:eastAsiaTheme="minorEastAsia" w:hint="eastAsia"/>
          <w:sz w:val="24"/>
        </w:rPr>
        <w:t>.</w:t>
      </w:r>
      <w:proofErr w:type="spellStart"/>
      <w:r>
        <w:rPr>
          <w:rFonts w:eastAsiaTheme="minorEastAsia" w:hint="eastAsia"/>
          <w:sz w:val="24"/>
        </w:rPr>
        <w:t>tar.gz</w:t>
      </w:r>
      <w:proofErr w:type="spellEnd"/>
      <w:r w:rsidRPr="00857AFA">
        <w:rPr>
          <w:rFonts w:eastAsiaTheme="minorEastAsia" w:hint="eastAsia"/>
          <w:sz w:val="24"/>
        </w:rPr>
        <w:t>】</w:t>
      </w:r>
      <w:r>
        <w:rPr>
          <w:rFonts w:eastAsiaTheme="minorEastAsia" w:hint="eastAsia"/>
          <w:sz w:val="24"/>
        </w:rPr>
        <w:t>软件包加压后的目录结构</w:t>
      </w:r>
    </w:p>
    <w:p w:rsidR="00857AFA" w:rsidRPr="00857AFA" w:rsidRDefault="00857AFA" w:rsidP="00857AFA">
      <w:pPr>
        <w:ind w:left="84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w:t>
      </w:r>
      <w:r>
        <w:rPr>
          <w:rFonts w:asciiTheme="minorEastAsia" w:eastAsiaTheme="minorEastAsia" w:hAnsiTheme="minorEastAsia" w:hint="eastAsia"/>
          <w:sz w:val="24"/>
        </w:rPr>
        <w:t>/解压根目录</w:t>
      </w:r>
    </w:p>
    <w:p w:rsid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 xml:space="preserve">    |--bin：服务运行的bin目录，内部有start.sh、stop.sh、check.</w:t>
      </w:r>
      <w:proofErr w:type="gramStart"/>
      <w:r w:rsidRPr="00857AFA">
        <w:rPr>
          <w:rFonts w:asciiTheme="minorEastAsia" w:eastAsiaTheme="minorEastAsia" w:hAnsiTheme="minorEastAsia" w:hint="eastAsia"/>
          <w:sz w:val="24"/>
        </w:rPr>
        <w:t>sh</w:t>
      </w:r>
      <w:proofErr w:type="gramEnd"/>
    </w:p>
    <w:p w:rsidR="00482DE5" w:rsidRPr="00857AFA" w:rsidRDefault="00482DE5" w:rsidP="00857AFA">
      <w:pPr>
        <w:ind w:left="840"/>
        <w:rPr>
          <w:rFonts w:asciiTheme="minorEastAsia" w:eastAsiaTheme="minorEastAsia" w:hAnsiTheme="minorEastAsia"/>
          <w:sz w:val="24"/>
        </w:rPr>
      </w:pPr>
      <w:r>
        <w:rPr>
          <w:rFonts w:asciiTheme="minorEastAsia" w:eastAsiaTheme="minorEastAsia" w:hAnsiTheme="minorEastAsia" w:hint="eastAsia"/>
          <w:sz w:val="24"/>
        </w:rPr>
        <w:t xml:space="preserve">           |       install.sh</w:t>
      </w:r>
    </w:p>
    <w:p w:rsidR="00857AFA" w:rsidRP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 xml:space="preserve">   |--conf:配置文件目录，内部有服务所需的所有配置文件</w:t>
      </w:r>
    </w:p>
    <w:p w:rsidR="00857AFA" w:rsidRPr="00857AFA" w:rsidRDefault="00857AFA" w:rsidP="00857AFA">
      <w:pPr>
        <w:ind w:left="840"/>
        <w:rPr>
          <w:rFonts w:asciiTheme="minorEastAsia" w:eastAsiaTheme="minorEastAsia" w:hAnsiTheme="minorEastAsia"/>
          <w:sz w:val="24"/>
        </w:rPr>
      </w:pPr>
      <w:r w:rsidRPr="00857AFA">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w:t>
      </w:r>
      <w:r w:rsidRPr="00857AFA">
        <w:rPr>
          <w:rFonts w:asciiTheme="minorEastAsia" w:eastAsiaTheme="minorEastAsia" w:hAnsiTheme="minorEastAsia" w:hint="eastAsia"/>
          <w:sz w:val="24"/>
        </w:rPr>
        <w:t>|--服务的其他各种目录</w:t>
      </w:r>
    </w:p>
    <w:p w:rsidR="007E0F94" w:rsidRDefault="00857AFA" w:rsidP="00072AD5">
      <w:pPr>
        <w:pStyle w:val="code"/>
        <w:ind w:left="1260" w:firstLine="420"/>
        <w:rPr>
          <w:rFonts w:eastAsiaTheme="minorEastAsia"/>
          <w:sz w:val="24"/>
        </w:rPr>
      </w:pPr>
      <w:r>
        <w:rPr>
          <w:rFonts w:eastAsiaTheme="minorEastAsia" w:hint="eastAsia"/>
          <w:sz w:val="24"/>
        </w:rPr>
        <w:t>也就是说，在解压形成的根目录中，需要有</w:t>
      </w:r>
      <w:r w:rsidR="00072AD5">
        <w:rPr>
          <w:rFonts w:eastAsiaTheme="minorEastAsia" w:hint="eastAsia"/>
          <w:sz w:val="24"/>
        </w:rPr>
        <w:t>bin</w:t>
      </w:r>
      <w:r w:rsidR="00072AD5">
        <w:rPr>
          <w:rFonts w:eastAsiaTheme="minorEastAsia" w:hint="eastAsia"/>
          <w:sz w:val="24"/>
        </w:rPr>
        <w:t>目录及</w:t>
      </w:r>
      <w:r w:rsidR="00072AD5">
        <w:rPr>
          <w:rFonts w:eastAsiaTheme="minorEastAsia" w:hint="eastAsia"/>
          <w:sz w:val="24"/>
        </w:rPr>
        <w:t>conf</w:t>
      </w:r>
      <w:r w:rsidR="00072AD5">
        <w:rPr>
          <w:rFonts w:eastAsiaTheme="minorEastAsia" w:hint="eastAsia"/>
          <w:sz w:val="24"/>
        </w:rPr>
        <w:t>的目录。</w:t>
      </w:r>
    </w:p>
    <w:p w:rsidR="00857AFA" w:rsidRDefault="00072AD5" w:rsidP="00072AD5">
      <w:pPr>
        <w:pStyle w:val="code"/>
        <w:ind w:left="1260" w:firstLine="420"/>
        <w:rPr>
          <w:rFonts w:eastAsiaTheme="minorEastAsia"/>
          <w:sz w:val="24"/>
        </w:rPr>
      </w:pPr>
      <w:r>
        <w:rPr>
          <w:rFonts w:eastAsiaTheme="minorEastAsia"/>
          <w:sz w:val="24"/>
        </w:rPr>
        <w:t>B</w:t>
      </w:r>
      <w:r>
        <w:rPr>
          <w:rFonts w:eastAsiaTheme="minorEastAsia" w:hint="eastAsia"/>
          <w:sz w:val="24"/>
        </w:rPr>
        <w:t>in</w:t>
      </w:r>
      <w:r>
        <w:rPr>
          <w:rFonts w:eastAsiaTheme="minorEastAsia" w:hint="eastAsia"/>
          <w:sz w:val="24"/>
        </w:rPr>
        <w:t>目录下是用来存放【服务】的启动、停止、检查及安装脚本的。</w:t>
      </w:r>
    </w:p>
    <w:p w:rsidR="007E0F94" w:rsidRDefault="007E0F94" w:rsidP="00072AD5">
      <w:pPr>
        <w:pStyle w:val="code"/>
        <w:ind w:left="1260" w:firstLine="420"/>
        <w:rPr>
          <w:rFonts w:eastAsiaTheme="minorEastAsia"/>
          <w:sz w:val="24"/>
        </w:rPr>
      </w:pPr>
      <w:r>
        <w:rPr>
          <w:rFonts w:eastAsiaTheme="minorEastAsia"/>
          <w:sz w:val="24"/>
        </w:rPr>
        <w:t>C</w:t>
      </w:r>
      <w:r>
        <w:rPr>
          <w:rFonts w:eastAsiaTheme="minorEastAsia" w:hint="eastAsia"/>
          <w:sz w:val="24"/>
        </w:rPr>
        <w:t>onf</w:t>
      </w:r>
      <w:r>
        <w:rPr>
          <w:rFonts w:eastAsiaTheme="minorEastAsia" w:hint="eastAsia"/>
          <w:sz w:val="24"/>
        </w:rPr>
        <w:t>目录是用来存放【服务】的配置文件的。</w:t>
      </w:r>
    </w:p>
    <w:p w:rsidR="00857AFA" w:rsidRDefault="007E0F94" w:rsidP="00AA5D86">
      <w:pPr>
        <w:pStyle w:val="code"/>
        <w:numPr>
          <w:ilvl w:val="0"/>
          <w:numId w:val="11"/>
        </w:numPr>
        <w:rPr>
          <w:rFonts w:eastAsiaTheme="minorEastAsia"/>
          <w:sz w:val="24"/>
        </w:rPr>
      </w:pPr>
      <w:r>
        <w:rPr>
          <w:rFonts w:eastAsiaTheme="minorEastAsia" w:hint="eastAsia"/>
          <w:sz w:val="24"/>
        </w:rPr>
        <w:t>对于</w:t>
      </w:r>
      <w:r>
        <w:rPr>
          <w:rFonts w:eastAsiaTheme="minorEastAsia" w:hint="eastAsia"/>
          <w:sz w:val="24"/>
        </w:rPr>
        <w:t>bin</w:t>
      </w:r>
      <w:r>
        <w:rPr>
          <w:rFonts w:eastAsiaTheme="minorEastAsia" w:hint="eastAsia"/>
          <w:sz w:val="24"/>
        </w:rPr>
        <w:t>下的脚本，说明如下：</w:t>
      </w:r>
    </w:p>
    <w:p w:rsidR="00124D04" w:rsidRDefault="00124D04" w:rsidP="00124D04">
      <w:pPr>
        <w:pStyle w:val="code"/>
        <w:ind w:left="1680" w:firstLine="420"/>
        <w:rPr>
          <w:rFonts w:eastAsiaTheme="minorEastAsia"/>
          <w:sz w:val="24"/>
        </w:rPr>
      </w:pPr>
      <w:r>
        <w:rPr>
          <w:rFonts w:eastAsiaTheme="minorEastAsia" w:hint="eastAsia"/>
          <w:sz w:val="24"/>
        </w:rPr>
        <w:t>所有的</w:t>
      </w:r>
      <w:r>
        <w:rPr>
          <w:rFonts w:eastAsiaTheme="minorEastAsia" w:hint="eastAsia"/>
          <w:sz w:val="24"/>
        </w:rPr>
        <w:t xml:space="preserve">task </w:t>
      </w:r>
      <w:proofErr w:type="spellStart"/>
      <w:r>
        <w:rPr>
          <w:rFonts w:eastAsiaTheme="minorEastAsia" w:hint="eastAsia"/>
          <w:sz w:val="24"/>
        </w:rPr>
        <w:t>cmd</w:t>
      </w:r>
      <w:proofErr w:type="spellEnd"/>
      <w:r>
        <w:rPr>
          <w:rFonts w:eastAsiaTheme="minorEastAsia" w:hint="eastAsia"/>
          <w:sz w:val="24"/>
        </w:rPr>
        <w:t>的环境变量都会传递给以下的脚本，除此之外，还会有额外的参数通过脚本执行变量传入。</w:t>
      </w:r>
    </w:p>
    <w:p w:rsidR="00124D04" w:rsidRDefault="007E0F94" w:rsidP="00AA5D86">
      <w:pPr>
        <w:pStyle w:val="code"/>
        <w:numPr>
          <w:ilvl w:val="4"/>
          <w:numId w:val="11"/>
        </w:numPr>
        <w:rPr>
          <w:rFonts w:eastAsiaTheme="minorEastAsia"/>
          <w:sz w:val="24"/>
        </w:rPr>
      </w:pPr>
      <w:r>
        <w:rPr>
          <w:rFonts w:eastAsiaTheme="minorEastAsia" w:hint="eastAsia"/>
          <w:sz w:val="24"/>
        </w:rPr>
        <w:t>start.sh</w:t>
      </w:r>
      <w:r>
        <w:rPr>
          <w:rFonts w:eastAsiaTheme="minorEastAsia" w:hint="eastAsia"/>
          <w:sz w:val="24"/>
        </w:rPr>
        <w:t>：</w:t>
      </w:r>
      <w:r>
        <w:rPr>
          <w:rFonts w:eastAsiaTheme="minorEastAsia" w:hint="eastAsia"/>
          <w:sz w:val="24"/>
        </w:rPr>
        <w:t xml:space="preserve"> </w:t>
      </w:r>
      <w:r>
        <w:rPr>
          <w:rFonts w:eastAsiaTheme="minorEastAsia" w:hint="eastAsia"/>
          <w:sz w:val="24"/>
        </w:rPr>
        <w:t>服务的启动脚本</w:t>
      </w:r>
    </w:p>
    <w:p w:rsidR="00124D04" w:rsidRP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7E0F94" w:rsidP="00AA5D86">
      <w:pPr>
        <w:pStyle w:val="code"/>
        <w:numPr>
          <w:ilvl w:val="4"/>
          <w:numId w:val="11"/>
        </w:numPr>
        <w:rPr>
          <w:rFonts w:eastAsiaTheme="minorEastAsia"/>
          <w:sz w:val="24"/>
        </w:rPr>
      </w:pPr>
      <w:r>
        <w:rPr>
          <w:rFonts w:eastAsiaTheme="minorEastAsia" w:hint="eastAsia"/>
          <w:sz w:val="24"/>
        </w:rPr>
        <w:t>stop.sh</w:t>
      </w:r>
      <w:r>
        <w:rPr>
          <w:rFonts w:eastAsiaTheme="minorEastAsia" w:hint="eastAsia"/>
          <w:sz w:val="24"/>
        </w:rPr>
        <w:t>：服务的停止脚本</w:t>
      </w:r>
    </w:p>
    <w:p w:rsid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7E0F94" w:rsidP="00AA5D86">
      <w:pPr>
        <w:pStyle w:val="code"/>
        <w:numPr>
          <w:ilvl w:val="4"/>
          <w:numId w:val="11"/>
        </w:numPr>
        <w:rPr>
          <w:rFonts w:eastAsiaTheme="minorEastAsia"/>
          <w:sz w:val="24"/>
        </w:rPr>
      </w:pPr>
      <w:r>
        <w:rPr>
          <w:rFonts w:eastAsiaTheme="minorEastAsia" w:hint="eastAsia"/>
          <w:sz w:val="24"/>
        </w:rPr>
        <w:t>check.sh</w:t>
      </w:r>
      <w:r>
        <w:rPr>
          <w:rFonts w:eastAsiaTheme="minorEastAsia" w:hint="eastAsia"/>
          <w:sz w:val="24"/>
        </w:rPr>
        <w:t>：服务的</w:t>
      </w:r>
      <w:r>
        <w:rPr>
          <w:rFonts w:eastAsiaTheme="minorEastAsia" w:hint="eastAsia"/>
          <w:sz w:val="24"/>
        </w:rPr>
        <w:t>check</w:t>
      </w:r>
      <w:r>
        <w:rPr>
          <w:rFonts w:eastAsiaTheme="minorEastAsia" w:hint="eastAsia"/>
          <w:sz w:val="24"/>
        </w:rPr>
        <w:t>脚本</w:t>
      </w:r>
    </w:p>
    <w:p w:rsidR="00124D04" w:rsidRDefault="00124D04" w:rsidP="00124D04">
      <w:pPr>
        <w:pStyle w:val="code"/>
        <w:ind w:left="2100"/>
        <w:rPr>
          <w:rFonts w:eastAsiaTheme="minorEastAsia"/>
          <w:sz w:val="24"/>
        </w:rPr>
      </w:pPr>
      <w:r>
        <w:rPr>
          <w:rFonts w:eastAsiaTheme="minorEastAsia" w:hint="eastAsia"/>
          <w:sz w:val="24"/>
        </w:rPr>
        <w:t>只传入一个参数：</w:t>
      </w:r>
      <w:r>
        <w:rPr>
          <w:rFonts w:eastAsiaTheme="minorEastAsia" w:hint="eastAsia"/>
          <w:sz w:val="24"/>
        </w:rPr>
        <w:t>running</w:t>
      </w:r>
      <w:r>
        <w:rPr>
          <w:rFonts w:eastAsiaTheme="minorEastAsia" w:hint="eastAsia"/>
          <w:sz w:val="24"/>
        </w:rPr>
        <w:t>的目录</w:t>
      </w:r>
    </w:p>
    <w:p w:rsidR="007E0F94" w:rsidRDefault="00540DC8" w:rsidP="00AA5D86">
      <w:pPr>
        <w:pStyle w:val="code"/>
        <w:numPr>
          <w:ilvl w:val="4"/>
          <w:numId w:val="11"/>
        </w:numPr>
        <w:rPr>
          <w:rFonts w:eastAsiaTheme="minorEastAsia"/>
          <w:sz w:val="24"/>
        </w:rPr>
      </w:pPr>
      <w:r>
        <w:rPr>
          <w:rFonts w:eastAsiaTheme="minorEastAsia" w:hint="eastAsia"/>
          <w:sz w:val="24"/>
        </w:rPr>
        <w:t>install.sh:</w:t>
      </w:r>
    </w:p>
    <w:p w:rsidR="00124D04" w:rsidRDefault="00124D04" w:rsidP="00124D04">
      <w:pPr>
        <w:pStyle w:val="code"/>
        <w:ind w:left="2100"/>
        <w:rPr>
          <w:rFonts w:eastAsiaTheme="minorEastAsia"/>
          <w:sz w:val="24"/>
        </w:rPr>
      </w:pPr>
      <w:r>
        <w:rPr>
          <w:rFonts w:eastAsiaTheme="minorEastAsia" w:hint="eastAsia"/>
          <w:sz w:val="24"/>
        </w:rPr>
        <w:t>传入两个参数：</w:t>
      </w:r>
    </w:p>
    <w:p w:rsidR="00124D04" w:rsidRDefault="00124D04" w:rsidP="00124D04">
      <w:pPr>
        <w:pStyle w:val="code"/>
        <w:ind w:left="2100" w:firstLine="465"/>
        <w:rPr>
          <w:rFonts w:eastAsiaTheme="minorEastAsia"/>
          <w:sz w:val="24"/>
        </w:rPr>
      </w:pPr>
      <w:r>
        <w:rPr>
          <w:rFonts w:eastAsiaTheme="minorEastAsia" w:hint="eastAsia"/>
          <w:sz w:val="24"/>
        </w:rPr>
        <w:t>第一个：</w:t>
      </w:r>
      <w:r>
        <w:rPr>
          <w:rFonts w:eastAsiaTheme="minorEastAsia" w:hint="eastAsia"/>
          <w:sz w:val="24"/>
        </w:rPr>
        <w:t>running</w:t>
      </w:r>
      <w:r>
        <w:rPr>
          <w:rFonts w:eastAsiaTheme="minorEastAsia" w:hint="eastAsia"/>
          <w:sz w:val="24"/>
        </w:rPr>
        <w:t>的目录</w:t>
      </w:r>
    </w:p>
    <w:p w:rsidR="00124D04" w:rsidRPr="00857AFA" w:rsidRDefault="00124D04" w:rsidP="00124D04">
      <w:pPr>
        <w:pStyle w:val="code"/>
        <w:ind w:left="2100" w:firstLine="465"/>
        <w:rPr>
          <w:rFonts w:eastAsiaTheme="minorEastAsia"/>
          <w:sz w:val="24"/>
        </w:rPr>
      </w:pPr>
      <w:r>
        <w:rPr>
          <w:rFonts w:eastAsiaTheme="minorEastAsia" w:hint="eastAsia"/>
          <w:sz w:val="24"/>
        </w:rPr>
        <w:lastRenderedPageBreak/>
        <w:t>第二个：</w:t>
      </w:r>
      <w:r>
        <w:rPr>
          <w:rFonts w:eastAsiaTheme="minorEastAsia" w:hint="eastAsia"/>
          <w:sz w:val="24"/>
        </w:rPr>
        <w:t>back</w:t>
      </w:r>
      <w:r>
        <w:rPr>
          <w:rFonts w:eastAsiaTheme="minorEastAsia" w:hint="eastAsia"/>
          <w:sz w:val="24"/>
        </w:rPr>
        <w:t>的目录</w:t>
      </w:r>
    </w:p>
    <w:p w:rsidR="007D13DC" w:rsidRDefault="007D13DC" w:rsidP="007D13DC">
      <w:pPr>
        <w:pStyle w:val="2"/>
      </w:pPr>
      <w:bookmarkStart w:id="6" w:name="_Toc374481513"/>
      <w:r w:rsidRPr="007D13DC">
        <w:rPr>
          <w:rFonts w:hint="eastAsia"/>
        </w:rPr>
        <w:t>【服务】的安装、更新</w:t>
      </w:r>
      <w:bookmarkEnd w:id="6"/>
    </w:p>
    <w:p w:rsidR="004A46C5" w:rsidRDefault="00000C0A" w:rsidP="00000C0A">
      <w:pPr>
        <w:pStyle w:val="code"/>
        <w:ind w:left="420" w:firstLine="420"/>
        <w:rPr>
          <w:rFonts w:asciiTheme="minorEastAsia" w:eastAsiaTheme="minorEastAsia" w:hAnsiTheme="minorEastAsia"/>
          <w:sz w:val="24"/>
        </w:rPr>
      </w:pPr>
      <w:r w:rsidRPr="00000C0A">
        <w:rPr>
          <w:rFonts w:asciiTheme="minorEastAsia" w:eastAsiaTheme="minorEastAsia" w:hAnsiTheme="minorEastAsia" w:hint="eastAsia"/>
          <w:sz w:val="24"/>
        </w:rPr>
        <w:t>服务</w:t>
      </w:r>
      <w:r>
        <w:rPr>
          <w:rFonts w:asciiTheme="minorEastAsia" w:eastAsiaTheme="minorEastAsia" w:hAnsiTheme="minorEastAsia" w:hint="eastAsia"/>
          <w:sz w:val="24"/>
        </w:rPr>
        <w:t>的安装、与更新，通过install的脚本来完成的。</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sz w:val="24"/>
        </w:rPr>
        <w:t>I</w:t>
      </w:r>
      <w:r>
        <w:rPr>
          <w:rFonts w:asciiTheme="minorEastAsia" w:eastAsiaTheme="minorEastAsia" w:hAnsiTheme="minorEastAsia" w:hint="eastAsia"/>
          <w:sz w:val="24"/>
        </w:rPr>
        <w:t xml:space="preserve">nstall.sh脚本由各个服务自己编写，其不但可以看到task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的所有【DCMD_】开头的环境变量，而且还会给install.sh命令传入两个参数：</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第一个：服务的running目录</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第二个：服务的back目录，若为空，则表示是首次安装</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对于大部分服务来说，install.sh可以什么都不做，只是对于那些有运行数据文件的服务，牵扯数据文件的拷贝等相关操作。</w:t>
      </w:r>
    </w:p>
    <w:p w:rsid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具体install.sh的编写，有各自的服务根据自己的需要实现。</w:t>
      </w:r>
    </w:p>
    <w:p w:rsidR="00000C0A" w:rsidRPr="00000C0A" w:rsidRDefault="00000C0A" w:rsidP="00000C0A">
      <w:pPr>
        <w:pStyle w:val="code"/>
        <w:ind w:left="420" w:firstLine="420"/>
        <w:rPr>
          <w:rFonts w:asciiTheme="minorEastAsia" w:eastAsiaTheme="minorEastAsia" w:hAnsiTheme="minorEastAsia"/>
          <w:sz w:val="24"/>
        </w:rPr>
      </w:pPr>
    </w:p>
    <w:p w:rsidR="007D13DC" w:rsidRDefault="007D13DC" w:rsidP="007D13DC">
      <w:pPr>
        <w:pStyle w:val="2"/>
      </w:pPr>
      <w:bookmarkStart w:id="7" w:name="_Toc374481514"/>
      <w:r w:rsidRPr="007D13DC">
        <w:rPr>
          <w:rFonts w:hint="eastAsia"/>
        </w:rPr>
        <w:t>【服务】</w:t>
      </w:r>
      <w:r w:rsidR="00000C0A">
        <w:rPr>
          <w:rFonts w:hint="eastAsia"/>
        </w:rPr>
        <w:t>的启动、</w:t>
      </w:r>
      <w:r w:rsidRPr="007D13DC">
        <w:rPr>
          <w:rFonts w:hint="eastAsia"/>
        </w:rPr>
        <w:t>关闭</w:t>
      </w:r>
      <w:r w:rsidR="00000C0A">
        <w:rPr>
          <w:rFonts w:hint="eastAsia"/>
        </w:rPr>
        <w:t>与健康性检查</w:t>
      </w:r>
      <w:bookmarkEnd w:id="7"/>
    </w:p>
    <w:p w:rsidR="00000C0A" w:rsidRDefault="00000C0A" w:rsidP="00000C0A">
      <w:pPr>
        <w:pStyle w:val="code"/>
        <w:ind w:left="420" w:firstLine="420"/>
        <w:rPr>
          <w:rFonts w:asciiTheme="minorEastAsia" w:eastAsiaTheme="minorEastAsia" w:hAnsiTheme="minorEastAsia"/>
          <w:sz w:val="24"/>
        </w:rPr>
      </w:pPr>
      <w:r w:rsidRPr="00000C0A">
        <w:rPr>
          <w:rFonts w:asciiTheme="minorEastAsia" w:eastAsiaTheme="minorEastAsia" w:hAnsiTheme="minorEastAsia" w:hint="eastAsia"/>
          <w:sz w:val="24"/>
        </w:rPr>
        <w:t>服务</w:t>
      </w:r>
      <w:r>
        <w:rPr>
          <w:rFonts w:asciiTheme="minorEastAsia" w:eastAsiaTheme="minorEastAsia" w:hAnsiTheme="minorEastAsia" w:hint="eastAsia"/>
          <w:sz w:val="24"/>
        </w:rPr>
        <w:t xml:space="preserve">的启动、关闭与监控性检查，分别有bin目录下的start.sh、stop.sh、check.sh。这些脚本由各个服务自己编写，其不但可以看到task </w:t>
      </w:r>
      <w:proofErr w:type="spellStart"/>
      <w:r>
        <w:rPr>
          <w:rFonts w:asciiTheme="minorEastAsia" w:eastAsiaTheme="minorEastAsia" w:hAnsiTheme="minorEastAsia" w:hint="eastAsia"/>
          <w:sz w:val="24"/>
        </w:rPr>
        <w:t>cmd</w:t>
      </w:r>
      <w:proofErr w:type="spellEnd"/>
      <w:r>
        <w:rPr>
          <w:rFonts w:asciiTheme="minorEastAsia" w:eastAsiaTheme="minorEastAsia" w:hAnsiTheme="minorEastAsia" w:hint="eastAsia"/>
          <w:sz w:val="24"/>
        </w:rPr>
        <w:t>的所有【DCMD_】开头的环境变量，而且还会传入一个参数：running的目录。</w:t>
      </w:r>
    </w:p>
    <w:p w:rsidR="00000C0A" w:rsidRPr="00000C0A" w:rsidRDefault="00000C0A"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具体这些脚本的编写，有各自的服务根据自己的需要实现。</w:t>
      </w:r>
    </w:p>
    <w:p w:rsidR="007D13DC" w:rsidRDefault="007D13DC" w:rsidP="007D13DC">
      <w:pPr>
        <w:pStyle w:val="2"/>
      </w:pPr>
      <w:bookmarkStart w:id="8" w:name="_Toc374481515"/>
      <w:r w:rsidRPr="007D13DC">
        <w:rPr>
          <w:rFonts w:hint="eastAsia"/>
        </w:rPr>
        <w:t>【服务】的配置文件</w:t>
      </w:r>
      <w:bookmarkEnd w:id="8"/>
    </w:p>
    <w:p w:rsidR="00000C0A" w:rsidRDefault="00721134" w:rsidP="00000C0A">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由于服务运行在不同的服务池子，其配置文件可能不同；而且不同版本的配置文件也可能不一样。</w:t>
      </w:r>
    </w:p>
    <w:p w:rsidR="00721134" w:rsidRPr="00721134" w:rsidRDefault="00721134" w:rsidP="00721134">
      <w:pPr>
        <w:pStyle w:val="code"/>
        <w:ind w:left="420" w:firstLine="420"/>
        <w:rPr>
          <w:rFonts w:asciiTheme="minorEastAsia" w:eastAsiaTheme="minorEastAsia" w:hAnsiTheme="minorEastAsia"/>
          <w:sz w:val="24"/>
        </w:rPr>
      </w:pPr>
      <w:r w:rsidRPr="00721134">
        <w:rPr>
          <w:rFonts w:asciiTheme="minorEastAsia" w:eastAsiaTheme="minorEastAsia" w:hAnsiTheme="minorEastAsia" w:hint="eastAsia"/>
          <w:sz w:val="24"/>
        </w:rPr>
        <w:t>为了服务不同版本带来的配置文件的问题，解决此问题，每个服务池子都可以设置配置文件的版本，此版本有</w:t>
      </w:r>
      <w:r w:rsidRPr="00721134">
        <w:rPr>
          <w:rFonts w:asciiTheme="minorEastAsia" w:eastAsiaTheme="minorEastAsia" w:hAnsiTheme="minorEastAsia"/>
          <w:sz w:val="24"/>
        </w:rPr>
        <w:t>DCMD_SVR_ENV_</w:t>
      </w:r>
      <w:r w:rsidRPr="00721134">
        <w:rPr>
          <w:rFonts w:asciiTheme="minorEastAsia" w:eastAsiaTheme="minorEastAsia" w:hAnsiTheme="minorEastAsia" w:hint="eastAsia"/>
          <w:sz w:val="24"/>
        </w:rPr>
        <w:t>V的环境变量指定。</w:t>
      </w:r>
    </w:p>
    <w:p w:rsidR="00721134" w:rsidRDefault="00721134"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为了解决不同服务池子配置不一样的问题，在</w:t>
      </w:r>
      <w:r w:rsidR="00422988" w:rsidRPr="00CB6315">
        <w:rPr>
          <w:rFonts w:asciiTheme="minorEastAsia" w:eastAsiaTheme="minorEastAsia" w:hAnsiTheme="minorEastAsia"/>
          <w:sz w:val="24"/>
        </w:rPr>
        <w:t>Repository</w:t>
      </w:r>
      <w:r w:rsidR="00422988">
        <w:rPr>
          <w:rFonts w:asciiTheme="minorEastAsia" w:eastAsiaTheme="minorEastAsia" w:hAnsiTheme="minorEastAsia" w:hint="eastAsia"/>
          <w:sz w:val="24"/>
        </w:rPr>
        <w:t>中，服务的配置文件是按照服务池子的方式存储的。</w:t>
      </w:r>
    </w:p>
    <w:p w:rsidR="00216047" w:rsidRDefault="00216047"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t>一个服务池子的指定配置版本的目录为：</w:t>
      </w:r>
    </w:p>
    <w:p w:rsidR="00216047" w:rsidRPr="00216047" w:rsidRDefault="00216047" w:rsidP="00216047">
      <w:pPr>
        <w:pStyle w:val="code"/>
        <w:ind w:left="1260" w:firstLine="420"/>
        <w:rPr>
          <w:rFonts w:asciiTheme="minorEastAsia" w:eastAsiaTheme="minorEastAsia" w:hAnsiTheme="minorEastAsia"/>
          <w:i/>
          <w:sz w:val="24"/>
        </w:rPr>
      </w:pPr>
      <w:r w:rsidRPr="00216047">
        <w:rPr>
          <w:rFonts w:asciiTheme="minorEastAsia" w:eastAsiaTheme="minorEastAsia" w:hAnsiTheme="minorEastAsia"/>
          <w:i/>
          <w:sz w:val="24"/>
        </w:rPr>
        <w:t>Repository</w:t>
      </w:r>
      <w:r w:rsidRPr="00216047">
        <w:rPr>
          <w:rFonts w:asciiTheme="minorEastAsia" w:eastAsiaTheme="minorEastAsia" w:hAnsiTheme="minorEastAsia" w:hint="eastAsia"/>
          <w:i/>
          <w:sz w:val="24"/>
        </w:rPr>
        <w:t>/conf/服务名/具体服务池子/</w:t>
      </w:r>
      <w:proofErr w:type="spellStart"/>
      <w:r w:rsidRPr="00216047">
        <w:rPr>
          <w:rFonts w:asciiTheme="minorEastAsia" w:eastAsiaTheme="minorEastAsia" w:hAnsiTheme="minorEastAsia" w:hint="eastAsia"/>
          <w:i/>
          <w:sz w:val="24"/>
        </w:rPr>
        <w:t>env</w:t>
      </w:r>
      <w:proofErr w:type="spellEnd"/>
      <w:r w:rsidRPr="00216047">
        <w:rPr>
          <w:rFonts w:asciiTheme="minorEastAsia" w:eastAsiaTheme="minorEastAsia" w:hAnsiTheme="minorEastAsia" w:hint="eastAsia"/>
          <w:i/>
          <w:sz w:val="24"/>
        </w:rPr>
        <w:t>版本</w:t>
      </w:r>
    </w:p>
    <w:p w:rsidR="00422988" w:rsidRPr="00721134" w:rsidRDefault="00422988" w:rsidP="00721134">
      <w:pPr>
        <w:pStyle w:val="code"/>
        <w:ind w:left="420" w:firstLine="420"/>
        <w:rPr>
          <w:rFonts w:asciiTheme="minorEastAsia" w:eastAsiaTheme="minorEastAsia" w:hAnsiTheme="minorEastAsia"/>
          <w:sz w:val="24"/>
        </w:rPr>
      </w:pPr>
      <w:r>
        <w:rPr>
          <w:rFonts w:asciiTheme="minorEastAsia" w:eastAsiaTheme="minorEastAsia" w:hAnsiTheme="minorEastAsia" w:hint="eastAsia"/>
          <w:sz w:val="24"/>
        </w:rPr>
        <w:lastRenderedPageBreak/>
        <w:t>具体如下：</w:t>
      </w:r>
    </w:p>
    <w:p w:rsidR="00422988" w:rsidRDefault="00422988" w:rsidP="00422988">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|---conf </w:t>
      </w:r>
    </w:p>
    <w:p w:rsidR="00331FC3" w:rsidRDefault="00422988" w:rsidP="00331FC3">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331FC3">
        <w:rPr>
          <w:rFonts w:asciiTheme="minorEastAsia" w:eastAsiaTheme="minorEastAsia" w:hAnsiTheme="minorEastAsia" w:hint="eastAsia"/>
          <w:sz w:val="24"/>
        </w:rPr>
        <w:t xml:space="preserve">       |---服务名字1</w:t>
      </w:r>
    </w:p>
    <w:p w:rsidR="00331FC3" w:rsidRDefault="00331FC3" w:rsidP="00331FC3">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CB6D8F">
        <w:rPr>
          <w:rFonts w:asciiTheme="minorEastAsia" w:eastAsiaTheme="minorEastAsia" w:hAnsiTheme="minorEastAsia" w:hint="eastAsia"/>
          <w:sz w:val="24"/>
        </w:rPr>
        <w:t xml:space="preserve">     </w:t>
      </w:r>
      <w:r>
        <w:rPr>
          <w:rFonts w:asciiTheme="minorEastAsia" w:eastAsiaTheme="minorEastAsia" w:hAnsiTheme="minorEastAsia" w:hint="eastAsia"/>
          <w:sz w:val="24"/>
        </w:rPr>
        <w:t>|---具体服务池子1</w:t>
      </w:r>
    </w:p>
    <w:p w:rsidR="00331FC3" w:rsidRDefault="00331FC3" w:rsidP="00331FC3">
      <w:pPr>
        <w:ind w:firstLine="420"/>
        <w:rPr>
          <w:rFonts w:asciiTheme="minorEastAsia" w:eastAsiaTheme="minorEastAsia" w:hAnsiTheme="minorEastAsia"/>
          <w:sz w:val="24"/>
        </w:rPr>
      </w:pPr>
      <w:r>
        <w:rPr>
          <w:rFonts w:asciiTheme="minorEastAsia" w:eastAsiaTheme="minorEastAsia" w:hAnsiTheme="minorEastAsia" w:hint="eastAsia"/>
          <w:sz w:val="24"/>
        </w:rPr>
        <w:t xml:space="preserve">           </w:t>
      </w:r>
      <w:r w:rsidR="00CB6D8F">
        <w:rPr>
          <w:rFonts w:asciiTheme="minorEastAsia" w:eastAsiaTheme="minorEastAsia" w:hAnsiTheme="minorEastAsia" w:hint="eastAsia"/>
          <w:sz w:val="24"/>
        </w:rPr>
        <w:t xml:space="preserve">     </w:t>
      </w:r>
      <w:r>
        <w:rPr>
          <w:rFonts w:asciiTheme="minorEastAsia" w:eastAsiaTheme="minorEastAsia" w:hAnsiTheme="minorEastAsia" w:hint="eastAsia"/>
          <w:sz w:val="24"/>
        </w:rPr>
        <w:t>|    |---env1 //env1的配置目录，内放各配置文件</w:t>
      </w:r>
    </w:p>
    <w:p w:rsidR="00331FC3" w:rsidRDefault="00331FC3" w:rsidP="00CB6D8F">
      <w:pPr>
        <w:ind w:firstLineChars="950" w:firstLine="2280"/>
        <w:rPr>
          <w:rFonts w:asciiTheme="minorEastAsia" w:eastAsiaTheme="minorEastAsia" w:hAnsiTheme="minorEastAsia"/>
          <w:sz w:val="24"/>
        </w:rPr>
      </w:pPr>
      <w:r>
        <w:rPr>
          <w:rFonts w:asciiTheme="minorEastAsia" w:eastAsiaTheme="minorEastAsia" w:hAnsiTheme="minorEastAsia" w:hint="eastAsia"/>
          <w:sz w:val="24"/>
        </w:rPr>
        <w:t>|    |--env2 //env2的配置目录，内放各配置文件</w:t>
      </w:r>
    </w:p>
    <w:p w:rsidR="00331FC3" w:rsidRDefault="00331FC3" w:rsidP="00CB6D8F">
      <w:pPr>
        <w:ind w:firstLineChars="950" w:firstLine="2280"/>
        <w:rPr>
          <w:rFonts w:asciiTheme="minorEastAsia" w:eastAsiaTheme="minorEastAsia" w:hAnsiTheme="minorEastAsia"/>
          <w:sz w:val="24"/>
        </w:rPr>
      </w:pPr>
      <w:r>
        <w:rPr>
          <w:rFonts w:asciiTheme="minorEastAsia" w:eastAsiaTheme="minorEastAsia" w:hAnsiTheme="minorEastAsia" w:hint="eastAsia"/>
          <w:sz w:val="24"/>
        </w:rPr>
        <w:t>|---具体服务池子2</w:t>
      </w:r>
    </w:p>
    <w:p w:rsidR="00422988" w:rsidRDefault="00422988" w:rsidP="00331FC3">
      <w:pPr>
        <w:ind w:firstLine="420"/>
        <w:rPr>
          <w:rFonts w:asciiTheme="minorEastAsia" w:eastAsiaTheme="minorEastAsia" w:hAnsiTheme="minorEastAsia"/>
          <w:sz w:val="24"/>
        </w:rPr>
      </w:pPr>
    </w:p>
    <w:p w:rsidR="00D148D2" w:rsidRPr="00D148D2" w:rsidRDefault="00D148D2" w:rsidP="00102B7F">
      <w:pPr>
        <w:ind w:left="420" w:firstLine="420"/>
      </w:pPr>
    </w:p>
    <w:sectPr w:rsidR="00D148D2" w:rsidRPr="00D148D2" w:rsidSect="00E97E7A">
      <w:headerReference w:type="default" r:id="rId8"/>
      <w:footerReference w:type="default" r:id="rId9"/>
      <w:pgSz w:w="11907" w:h="16839" w:code="9"/>
      <w:pgMar w:top="1440" w:right="1080" w:bottom="1440" w:left="1080" w:header="720" w:footer="720"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337" w:rsidRDefault="00BD7337">
      <w:pPr>
        <w:spacing w:line="240" w:lineRule="auto"/>
      </w:pPr>
      <w:r>
        <w:separator/>
      </w:r>
    </w:p>
  </w:endnote>
  <w:endnote w:type="continuationSeparator" w:id="0">
    <w:p w:rsidR="00BD7337" w:rsidRDefault="00BD733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onaco">
    <w:panose1 w:val="00000000000000000000"/>
    <w:charset w:val="00"/>
    <w:family w:val="modern"/>
    <w:notTrueType/>
    <w:pitch w:val="fixed"/>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彩云">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0A" w:rsidRDefault="00000C0A" w:rsidP="002F1438">
    <w:pPr>
      <w:pStyle w:val="af"/>
      <w:ind w:firstLineChars="2450" w:firstLine="4410"/>
    </w:pPr>
    <w:r>
      <w:rPr>
        <w:rFonts w:hint="eastAsia"/>
        <w:kern w:val="0"/>
        <w:szCs w:val="21"/>
      </w:rPr>
      <w:t>第</w:t>
    </w:r>
    <w:r>
      <w:rPr>
        <w:rFonts w:hint="eastAsia"/>
        <w:kern w:val="0"/>
        <w:szCs w:val="21"/>
      </w:rPr>
      <w:t xml:space="preserve"> </w:t>
    </w:r>
    <w:r w:rsidR="00E2500B">
      <w:rPr>
        <w:kern w:val="0"/>
        <w:szCs w:val="21"/>
      </w:rPr>
      <w:fldChar w:fldCharType="begin"/>
    </w:r>
    <w:r>
      <w:rPr>
        <w:kern w:val="0"/>
        <w:szCs w:val="21"/>
      </w:rPr>
      <w:instrText xml:space="preserve"> PAGE </w:instrText>
    </w:r>
    <w:r w:rsidR="00E2500B">
      <w:rPr>
        <w:kern w:val="0"/>
        <w:szCs w:val="21"/>
      </w:rPr>
      <w:fldChar w:fldCharType="separate"/>
    </w:r>
    <w:r w:rsidR="00CB6D8F">
      <w:rPr>
        <w:noProof/>
        <w:kern w:val="0"/>
        <w:szCs w:val="21"/>
      </w:rPr>
      <w:t>11</w:t>
    </w:r>
    <w:r w:rsidR="00E2500B">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337" w:rsidRDefault="00BD7337">
      <w:pPr>
        <w:spacing w:line="240" w:lineRule="auto"/>
      </w:pPr>
      <w:r>
        <w:separator/>
      </w:r>
    </w:p>
  </w:footnote>
  <w:footnote w:type="continuationSeparator" w:id="0">
    <w:p w:rsidR="00BD7337" w:rsidRDefault="00BD733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C0A" w:rsidRDefault="00000C0A" w:rsidP="00F62E41">
    <w:pPr>
      <w:pStyle w:val="ad"/>
      <w:wordWrap w:val="0"/>
      <w:jc w:val="right"/>
    </w:pPr>
    <w:r>
      <w:rPr>
        <w:rFonts w:hint="eastAsia"/>
      </w:rPr>
      <w:t>【</w:t>
    </w:r>
    <w:proofErr w:type="spellStart"/>
    <w:r>
      <w:rPr>
        <w:rFonts w:hint="eastAsia"/>
      </w:rPr>
      <w:t>Dcmd</w:t>
    </w:r>
    <w:proofErr w:type="spellEnd"/>
    <w:r>
      <w:rPr>
        <w:rFonts w:hint="eastAsia"/>
      </w:rPr>
      <w:t xml:space="preserve"> Task </w:t>
    </w:r>
    <w:proofErr w:type="spellStart"/>
    <w:r>
      <w:rPr>
        <w:rFonts w:hint="eastAsia"/>
      </w:rPr>
      <w:t>cmd</w:t>
    </w:r>
    <w:proofErr w:type="spellEnd"/>
    <w:r>
      <w:rPr>
        <w:rFonts w:hint="eastAsia"/>
      </w:rPr>
      <w:t>手册】【</w:t>
    </w:r>
    <w:r>
      <w:rPr>
        <w:rFonts w:hint="eastAsia"/>
      </w:rPr>
      <w:t>0.1</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E6CD6"/>
    <w:multiLevelType w:val="hybridMultilevel"/>
    <w:tmpl w:val="231EA4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24C67C81"/>
    <w:multiLevelType w:val="hybridMultilevel"/>
    <w:tmpl w:val="52D40454"/>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28B25F5D"/>
    <w:multiLevelType w:val="hybridMultilevel"/>
    <w:tmpl w:val="9850D278"/>
    <w:lvl w:ilvl="0" w:tplc="7A7C478C">
      <w:start w:val="1"/>
      <w:numFmt w:val="lowerLetter"/>
      <w:pStyle w:val="a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EE441B"/>
    <w:multiLevelType w:val="hybridMultilevel"/>
    <w:tmpl w:val="F3D4C99E"/>
    <w:lvl w:ilvl="0" w:tplc="5DE211B6">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3D906EC3"/>
    <w:multiLevelType w:val="hybridMultilevel"/>
    <w:tmpl w:val="F3161E62"/>
    <w:lvl w:ilvl="0" w:tplc="5F5CBB5E">
      <w:start w:val="1"/>
      <w:numFmt w:val="chineseCountingThousand"/>
      <w:lvlText w:val="(%1)"/>
      <w:lvlJc w:val="left"/>
      <w:pPr>
        <w:ind w:left="126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36235E"/>
    <w:multiLevelType w:val="hybridMultilevel"/>
    <w:tmpl w:val="F6ACEE88"/>
    <w:lvl w:ilvl="0" w:tplc="5F5CBB5E">
      <w:start w:val="1"/>
      <w:numFmt w:val="chineseCountingThousand"/>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4C9D5928"/>
    <w:multiLevelType w:val="hybridMultilevel"/>
    <w:tmpl w:val="AC7CB512"/>
    <w:lvl w:ilvl="0" w:tplc="E27C5E5A">
      <w:start w:val="1"/>
      <w:numFmt w:val="bullet"/>
      <w:pStyle w:val="OP"/>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4E3D2EEF"/>
    <w:multiLevelType w:val="hybridMultilevel"/>
    <w:tmpl w:val="526A167E"/>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527F0D1E"/>
    <w:multiLevelType w:val="hybridMultilevel"/>
    <w:tmpl w:val="EE18C776"/>
    <w:lvl w:ilvl="0" w:tplc="0409000D">
      <w:start w:val="1"/>
      <w:numFmt w:val="bullet"/>
      <w:lvlText w:val=""/>
      <w:lvlJc w:val="left"/>
      <w:pPr>
        <w:ind w:left="1260" w:hanging="420"/>
      </w:pPr>
      <w:rPr>
        <w:rFonts w:ascii="Wingdings" w:hAnsi="Wingdings" w:hint="default"/>
      </w:rPr>
    </w:lvl>
    <w:lvl w:ilvl="1" w:tplc="04090005">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nsid w:val="71C72685"/>
    <w:multiLevelType w:val="singleLevel"/>
    <w:tmpl w:val="30BCE6EE"/>
    <w:lvl w:ilvl="0">
      <w:start w:val="1"/>
      <w:numFmt w:val="bullet"/>
      <w:pStyle w:val="a0"/>
      <w:lvlText w:val=""/>
      <w:lvlJc w:val="left"/>
      <w:pPr>
        <w:tabs>
          <w:tab w:val="num" w:pos="360"/>
        </w:tabs>
        <w:ind w:left="360" w:hanging="360"/>
      </w:pPr>
      <w:rPr>
        <w:rFonts w:ascii="Symbol" w:hAnsi="Symbol" w:hint="default"/>
      </w:rPr>
    </w:lvl>
  </w:abstractNum>
  <w:abstractNum w:abstractNumId="10">
    <w:nsid w:val="740C30C0"/>
    <w:multiLevelType w:val="multilevel"/>
    <w:tmpl w:val="3B64E32C"/>
    <w:lvl w:ilvl="0">
      <w:start w:val="1"/>
      <w:numFmt w:val="chineseCountingThousand"/>
      <w:lvlText w:val="第%1章"/>
      <w:lvlJc w:val="left"/>
      <w:pPr>
        <w:tabs>
          <w:tab w:val="num" w:pos="1440"/>
        </w:tabs>
        <w:ind w:left="432" w:hanging="432"/>
      </w:pPr>
      <w:rPr>
        <w:rFonts w:hint="eastAsia"/>
      </w:rPr>
    </w:lvl>
    <w:lvl w:ilvl="1">
      <w:start w:val="1"/>
      <w:numFmt w:val="decimal"/>
      <w:pStyle w:val="2"/>
      <w:lvlText w:val="%2"/>
      <w:lvlJc w:val="left"/>
      <w:pPr>
        <w:tabs>
          <w:tab w:val="num" w:pos="576"/>
        </w:tabs>
        <w:ind w:left="576" w:hanging="576"/>
      </w:pPr>
      <w:rPr>
        <w:rFonts w:hint="eastAsia"/>
      </w:rPr>
    </w:lvl>
    <w:lvl w:ilvl="2">
      <w:start w:val="1"/>
      <w:numFmt w:val="decimal"/>
      <w:pStyle w:val="3"/>
      <w:lvlText w:val="%2.%3"/>
      <w:lvlJc w:val="left"/>
      <w:pPr>
        <w:tabs>
          <w:tab w:val="num" w:pos="720"/>
        </w:tabs>
        <w:ind w:left="720" w:hanging="720"/>
      </w:pPr>
      <w:rPr>
        <w:rFonts w:hint="eastAsia"/>
      </w:rPr>
    </w:lvl>
    <w:lvl w:ilvl="3">
      <w:start w:val="1"/>
      <w:numFmt w:val="decimal"/>
      <w:pStyle w:val="4"/>
      <w:lvlText w:val="%2.%3.%4"/>
      <w:lvlJc w:val="left"/>
      <w:pPr>
        <w:tabs>
          <w:tab w:val="num" w:pos="1080"/>
        </w:tabs>
        <w:ind w:left="864" w:hanging="864"/>
      </w:pPr>
      <w:rPr>
        <w:rFonts w:hint="eastAsia"/>
      </w:rPr>
    </w:lvl>
    <w:lvl w:ilvl="4">
      <w:start w:val="1"/>
      <w:numFmt w:val="decimal"/>
      <w:pStyle w:val="5"/>
      <w:lvlText w:val="%2.%3.%4.%5"/>
      <w:lvlJc w:val="left"/>
      <w:pPr>
        <w:tabs>
          <w:tab w:val="num" w:pos="1440"/>
        </w:tabs>
        <w:ind w:left="1008" w:hanging="1008"/>
      </w:pPr>
      <w:rPr>
        <w:rFonts w:hint="eastAsia"/>
      </w:rPr>
    </w:lvl>
    <w:lvl w:ilvl="5">
      <w:start w:val="1"/>
      <w:numFmt w:val="decimal"/>
      <w:pStyle w:val="6"/>
      <w:lvlText w:val="%2.%3.%4.%5.%6"/>
      <w:lvlJc w:val="left"/>
      <w:pPr>
        <w:tabs>
          <w:tab w:val="num" w:pos="1800"/>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1">
    <w:nsid w:val="7B4A1A02"/>
    <w:multiLevelType w:val="hybridMultilevel"/>
    <w:tmpl w:val="FC48FC3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5">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9"/>
  </w:num>
  <w:num w:numId="3">
    <w:abstractNumId w:val="3"/>
  </w:num>
  <w:num w:numId="4">
    <w:abstractNumId w:val="6"/>
  </w:num>
  <w:num w:numId="5">
    <w:abstractNumId w:val="2"/>
  </w:num>
  <w:num w:numId="6">
    <w:abstractNumId w:val="0"/>
  </w:num>
  <w:num w:numId="7">
    <w:abstractNumId w:val="7"/>
  </w:num>
  <w:num w:numId="8">
    <w:abstractNumId w:val="1"/>
  </w:num>
  <w:num w:numId="9">
    <w:abstractNumId w:val="11"/>
  </w:num>
  <w:num w:numId="10">
    <w:abstractNumId w:val="8"/>
  </w:num>
  <w:num w:numId="11">
    <w:abstractNumId w:val="4"/>
  </w:num>
  <w:num w:numId="12">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8914" fillcolor="#8fbe31" stroke="f">
      <v:fill color="#8fbe31"/>
      <v:stroke on="f"/>
      <o:colormenu v:ext="edit" fillcolor="none [3212]" strokecolor="#00b0f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3141"/>
    <w:rsid w:val="0000069C"/>
    <w:rsid w:val="00000B1D"/>
    <w:rsid w:val="00000C0A"/>
    <w:rsid w:val="00000F2C"/>
    <w:rsid w:val="00001926"/>
    <w:rsid w:val="00001D2D"/>
    <w:rsid w:val="000028D9"/>
    <w:rsid w:val="00002913"/>
    <w:rsid w:val="00003101"/>
    <w:rsid w:val="000037AE"/>
    <w:rsid w:val="0000391D"/>
    <w:rsid w:val="00003B4A"/>
    <w:rsid w:val="00004085"/>
    <w:rsid w:val="000041CA"/>
    <w:rsid w:val="00004722"/>
    <w:rsid w:val="00005042"/>
    <w:rsid w:val="00005C56"/>
    <w:rsid w:val="000064F1"/>
    <w:rsid w:val="00006FCA"/>
    <w:rsid w:val="00007862"/>
    <w:rsid w:val="00007FA7"/>
    <w:rsid w:val="00010071"/>
    <w:rsid w:val="000100CD"/>
    <w:rsid w:val="000106BB"/>
    <w:rsid w:val="00010B9A"/>
    <w:rsid w:val="00010F30"/>
    <w:rsid w:val="00011588"/>
    <w:rsid w:val="0001192E"/>
    <w:rsid w:val="000119DE"/>
    <w:rsid w:val="00011B02"/>
    <w:rsid w:val="000121D1"/>
    <w:rsid w:val="000122B9"/>
    <w:rsid w:val="0001295D"/>
    <w:rsid w:val="0001300A"/>
    <w:rsid w:val="00013403"/>
    <w:rsid w:val="0001342F"/>
    <w:rsid w:val="000138B0"/>
    <w:rsid w:val="000138BF"/>
    <w:rsid w:val="00013C68"/>
    <w:rsid w:val="00013CCA"/>
    <w:rsid w:val="00014B1A"/>
    <w:rsid w:val="00015380"/>
    <w:rsid w:val="000153CA"/>
    <w:rsid w:val="000155BA"/>
    <w:rsid w:val="0001560E"/>
    <w:rsid w:val="00015A11"/>
    <w:rsid w:val="000160CE"/>
    <w:rsid w:val="000162A3"/>
    <w:rsid w:val="00016810"/>
    <w:rsid w:val="0001747F"/>
    <w:rsid w:val="00017C31"/>
    <w:rsid w:val="00017CDC"/>
    <w:rsid w:val="000201B7"/>
    <w:rsid w:val="000205C6"/>
    <w:rsid w:val="000206B8"/>
    <w:rsid w:val="00020A7C"/>
    <w:rsid w:val="00020AD7"/>
    <w:rsid w:val="00020BD0"/>
    <w:rsid w:val="00020FB2"/>
    <w:rsid w:val="000210BF"/>
    <w:rsid w:val="00021175"/>
    <w:rsid w:val="00021178"/>
    <w:rsid w:val="00021304"/>
    <w:rsid w:val="000217B8"/>
    <w:rsid w:val="00021E96"/>
    <w:rsid w:val="00022066"/>
    <w:rsid w:val="00022224"/>
    <w:rsid w:val="00022440"/>
    <w:rsid w:val="00022611"/>
    <w:rsid w:val="000226AE"/>
    <w:rsid w:val="0002295F"/>
    <w:rsid w:val="000245D2"/>
    <w:rsid w:val="00024606"/>
    <w:rsid w:val="000246DD"/>
    <w:rsid w:val="000249CB"/>
    <w:rsid w:val="000255BC"/>
    <w:rsid w:val="00025D6A"/>
    <w:rsid w:val="00025FB8"/>
    <w:rsid w:val="00026629"/>
    <w:rsid w:val="000266CB"/>
    <w:rsid w:val="00026D98"/>
    <w:rsid w:val="00026F17"/>
    <w:rsid w:val="00026FD1"/>
    <w:rsid w:val="00027303"/>
    <w:rsid w:val="00027357"/>
    <w:rsid w:val="000274B9"/>
    <w:rsid w:val="00027E3F"/>
    <w:rsid w:val="0003016B"/>
    <w:rsid w:val="000302A8"/>
    <w:rsid w:val="000305A1"/>
    <w:rsid w:val="00030B3A"/>
    <w:rsid w:val="00030E7E"/>
    <w:rsid w:val="00030EFF"/>
    <w:rsid w:val="00031574"/>
    <w:rsid w:val="00031735"/>
    <w:rsid w:val="000317B0"/>
    <w:rsid w:val="00031921"/>
    <w:rsid w:val="00031C15"/>
    <w:rsid w:val="00031E7D"/>
    <w:rsid w:val="0003207F"/>
    <w:rsid w:val="00032D45"/>
    <w:rsid w:val="00033321"/>
    <w:rsid w:val="000336A6"/>
    <w:rsid w:val="000340CD"/>
    <w:rsid w:val="00034C2C"/>
    <w:rsid w:val="00034D50"/>
    <w:rsid w:val="00034E7F"/>
    <w:rsid w:val="00035474"/>
    <w:rsid w:val="00035725"/>
    <w:rsid w:val="00035877"/>
    <w:rsid w:val="00035EC8"/>
    <w:rsid w:val="00035FA8"/>
    <w:rsid w:val="000360BF"/>
    <w:rsid w:val="00036523"/>
    <w:rsid w:val="00036640"/>
    <w:rsid w:val="00036D91"/>
    <w:rsid w:val="00036FF9"/>
    <w:rsid w:val="00037239"/>
    <w:rsid w:val="0003737D"/>
    <w:rsid w:val="000400FC"/>
    <w:rsid w:val="0004083F"/>
    <w:rsid w:val="000408A1"/>
    <w:rsid w:val="00040A1F"/>
    <w:rsid w:val="00040F70"/>
    <w:rsid w:val="000418F0"/>
    <w:rsid w:val="00041AF3"/>
    <w:rsid w:val="00041E1F"/>
    <w:rsid w:val="000430CD"/>
    <w:rsid w:val="00043204"/>
    <w:rsid w:val="00043688"/>
    <w:rsid w:val="00043824"/>
    <w:rsid w:val="00043C2A"/>
    <w:rsid w:val="00043C5F"/>
    <w:rsid w:val="00043D44"/>
    <w:rsid w:val="0004491C"/>
    <w:rsid w:val="000449D5"/>
    <w:rsid w:val="000451D7"/>
    <w:rsid w:val="00045264"/>
    <w:rsid w:val="00045374"/>
    <w:rsid w:val="000455FB"/>
    <w:rsid w:val="00045764"/>
    <w:rsid w:val="00045866"/>
    <w:rsid w:val="00045D12"/>
    <w:rsid w:val="000464CE"/>
    <w:rsid w:val="000465B1"/>
    <w:rsid w:val="00046AA7"/>
    <w:rsid w:val="00046BC3"/>
    <w:rsid w:val="00046DAA"/>
    <w:rsid w:val="0004711F"/>
    <w:rsid w:val="00047335"/>
    <w:rsid w:val="00047674"/>
    <w:rsid w:val="0005051C"/>
    <w:rsid w:val="00050802"/>
    <w:rsid w:val="00050923"/>
    <w:rsid w:val="0005110C"/>
    <w:rsid w:val="000511E1"/>
    <w:rsid w:val="0005124B"/>
    <w:rsid w:val="00051DF2"/>
    <w:rsid w:val="00052017"/>
    <w:rsid w:val="000521F2"/>
    <w:rsid w:val="000521F6"/>
    <w:rsid w:val="00052793"/>
    <w:rsid w:val="00052882"/>
    <w:rsid w:val="00053466"/>
    <w:rsid w:val="00053D23"/>
    <w:rsid w:val="00053EB1"/>
    <w:rsid w:val="00054281"/>
    <w:rsid w:val="000548FD"/>
    <w:rsid w:val="00054A98"/>
    <w:rsid w:val="00054B97"/>
    <w:rsid w:val="00054F0A"/>
    <w:rsid w:val="0005521B"/>
    <w:rsid w:val="0005532D"/>
    <w:rsid w:val="0005567B"/>
    <w:rsid w:val="000557AF"/>
    <w:rsid w:val="00055F0B"/>
    <w:rsid w:val="000560EB"/>
    <w:rsid w:val="000562CF"/>
    <w:rsid w:val="00056D3A"/>
    <w:rsid w:val="000576F9"/>
    <w:rsid w:val="00057C04"/>
    <w:rsid w:val="00057E62"/>
    <w:rsid w:val="000600E3"/>
    <w:rsid w:val="00060368"/>
    <w:rsid w:val="00060437"/>
    <w:rsid w:val="000605BE"/>
    <w:rsid w:val="00060674"/>
    <w:rsid w:val="00060CF4"/>
    <w:rsid w:val="00060DA2"/>
    <w:rsid w:val="0006104F"/>
    <w:rsid w:val="00061271"/>
    <w:rsid w:val="00061338"/>
    <w:rsid w:val="00061523"/>
    <w:rsid w:val="00061B24"/>
    <w:rsid w:val="00061C0C"/>
    <w:rsid w:val="00061D5F"/>
    <w:rsid w:val="00062068"/>
    <w:rsid w:val="00062B21"/>
    <w:rsid w:val="0006332B"/>
    <w:rsid w:val="00063AB9"/>
    <w:rsid w:val="00063B0B"/>
    <w:rsid w:val="00063CB7"/>
    <w:rsid w:val="00064821"/>
    <w:rsid w:val="00064A68"/>
    <w:rsid w:val="00064F75"/>
    <w:rsid w:val="00065011"/>
    <w:rsid w:val="00065252"/>
    <w:rsid w:val="0006542C"/>
    <w:rsid w:val="00065717"/>
    <w:rsid w:val="00065CA9"/>
    <w:rsid w:val="00066748"/>
    <w:rsid w:val="00067017"/>
    <w:rsid w:val="00067084"/>
    <w:rsid w:val="000673F9"/>
    <w:rsid w:val="0006740C"/>
    <w:rsid w:val="00067565"/>
    <w:rsid w:val="000677A8"/>
    <w:rsid w:val="000677C9"/>
    <w:rsid w:val="000678A0"/>
    <w:rsid w:val="0007008F"/>
    <w:rsid w:val="00070C2E"/>
    <w:rsid w:val="00071651"/>
    <w:rsid w:val="0007167D"/>
    <w:rsid w:val="00071D67"/>
    <w:rsid w:val="00071E18"/>
    <w:rsid w:val="00071E56"/>
    <w:rsid w:val="00071FF9"/>
    <w:rsid w:val="00072123"/>
    <w:rsid w:val="000723C4"/>
    <w:rsid w:val="00072402"/>
    <w:rsid w:val="000728B5"/>
    <w:rsid w:val="00072AD5"/>
    <w:rsid w:val="000731CB"/>
    <w:rsid w:val="00073528"/>
    <w:rsid w:val="000739E6"/>
    <w:rsid w:val="00073B7F"/>
    <w:rsid w:val="00074194"/>
    <w:rsid w:val="00074F8D"/>
    <w:rsid w:val="000750FE"/>
    <w:rsid w:val="000752D5"/>
    <w:rsid w:val="00075752"/>
    <w:rsid w:val="00075AAE"/>
    <w:rsid w:val="0007641C"/>
    <w:rsid w:val="00076429"/>
    <w:rsid w:val="000767A4"/>
    <w:rsid w:val="000767B1"/>
    <w:rsid w:val="0007694C"/>
    <w:rsid w:val="00076BEA"/>
    <w:rsid w:val="0007702B"/>
    <w:rsid w:val="000771B7"/>
    <w:rsid w:val="000778B8"/>
    <w:rsid w:val="00077AE8"/>
    <w:rsid w:val="00077C2B"/>
    <w:rsid w:val="00080102"/>
    <w:rsid w:val="00080BC6"/>
    <w:rsid w:val="0008125A"/>
    <w:rsid w:val="0008138D"/>
    <w:rsid w:val="00081486"/>
    <w:rsid w:val="00081681"/>
    <w:rsid w:val="0008188C"/>
    <w:rsid w:val="00081A96"/>
    <w:rsid w:val="00081DE7"/>
    <w:rsid w:val="000820C7"/>
    <w:rsid w:val="000820E8"/>
    <w:rsid w:val="0008220E"/>
    <w:rsid w:val="000823BC"/>
    <w:rsid w:val="000830E9"/>
    <w:rsid w:val="0008326C"/>
    <w:rsid w:val="000833EF"/>
    <w:rsid w:val="000835FA"/>
    <w:rsid w:val="00083BF1"/>
    <w:rsid w:val="0008402D"/>
    <w:rsid w:val="00084186"/>
    <w:rsid w:val="000841DC"/>
    <w:rsid w:val="00084361"/>
    <w:rsid w:val="00084E83"/>
    <w:rsid w:val="00085D59"/>
    <w:rsid w:val="00085DC5"/>
    <w:rsid w:val="000863E6"/>
    <w:rsid w:val="00086630"/>
    <w:rsid w:val="0008676E"/>
    <w:rsid w:val="00086C66"/>
    <w:rsid w:val="00086C7D"/>
    <w:rsid w:val="00087D16"/>
    <w:rsid w:val="00090150"/>
    <w:rsid w:val="000901D7"/>
    <w:rsid w:val="00090276"/>
    <w:rsid w:val="00090549"/>
    <w:rsid w:val="00090631"/>
    <w:rsid w:val="00090680"/>
    <w:rsid w:val="00090CE7"/>
    <w:rsid w:val="00091840"/>
    <w:rsid w:val="00092189"/>
    <w:rsid w:val="0009234A"/>
    <w:rsid w:val="000924F6"/>
    <w:rsid w:val="00092745"/>
    <w:rsid w:val="00092A60"/>
    <w:rsid w:val="00092C06"/>
    <w:rsid w:val="000930D4"/>
    <w:rsid w:val="000931C2"/>
    <w:rsid w:val="000936F5"/>
    <w:rsid w:val="00093996"/>
    <w:rsid w:val="00093B8F"/>
    <w:rsid w:val="00093EA5"/>
    <w:rsid w:val="00094C56"/>
    <w:rsid w:val="00094C9B"/>
    <w:rsid w:val="00094D0D"/>
    <w:rsid w:val="00094D19"/>
    <w:rsid w:val="000957D1"/>
    <w:rsid w:val="000957F6"/>
    <w:rsid w:val="00095A4D"/>
    <w:rsid w:val="00095B01"/>
    <w:rsid w:val="00095BF5"/>
    <w:rsid w:val="00095D35"/>
    <w:rsid w:val="00095D5A"/>
    <w:rsid w:val="000961D0"/>
    <w:rsid w:val="00096297"/>
    <w:rsid w:val="0009632C"/>
    <w:rsid w:val="00096572"/>
    <w:rsid w:val="000965A5"/>
    <w:rsid w:val="00096644"/>
    <w:rsid w:val="000967B5"/>
    <w:rsid w:val="00096FF0"/>
    <w:rsid w:val="000975A4"/>
    <w:rsid w:val="0009775D"/>
    <w:rsid w:val="00097895"/>
    <w:rsid w:val="000978FC"/>
    <w:rsid w:val="000A0E25"/>
    <w:rsid w:val="000A0E82"/>
    <w:rsid w:val="000A115A"/>
    <w:rsid w:val="000A148F"/>
    <w:rsid w:val="000A161D"/>
    <w:rsid w:val="000A170D"/>
    <w:rsid w:val="000A1C14"/>
    <w:rsid w:val="000A1CB2"/>
    <w:rsid w:val="000A2039"/>
    <w:rsid w:val="000A2163"/>
    <w:rsid w:val="000A258A"/>
    <w:rsid w:val="000A2804"/>
    <w:rsid w:val="000A2C6F"/>
    <w:rsid w:val="000A2E2C"/>
    <w:rsid w:val="000A3512"/>
    <w:rsid w:val="000A380C"/>
    <w:rsid w:val="000A39C4"/>
    <w:rsid w:val="000A39D5"/>
    <w:rsid w:val="000A3CFB"/>
    <w:rsid w:val="000A3FDB"/>
    <w:rsid w:val="000A40CB"/>
    <w:rsid w:val="000A4AAC"/>
    <w:rsid w:val="000A52DD"/>
    <w:rsid w:val="000A57D7"/>
    <w:rsid w:val="000A58D6"/>
    <w:rsid w:val="000A5B43"/>
    <w:rsid w:val="000A5C1A"/>
    <w:rsid w:val="000A5D40"/>
    <w:rsid w:val="000A60CE"/>
    <w:rsid w:val="000A6821"/>
    <w:rsid w:val="000A7387"/>
    <w:rsid w:val="000B068B"/>
    <w:rsid w:val="000B06E1"/>
    <w:rsid w:val="000B07BA"/>
    <w:rsid w:val="000B0944"/>
    <w:rsid w:val="000B0A59"/>
    <w:rsid w:val="000B0D80"/>
    <w:rsid w:val="000B0E8E"/>
    <w:rsid w:val="000B0F8E"/>
    <w:rsid w:val="000B14EC"/>
    <w:rsid w:val="000B1501"/>
    <w:rsid w:val="000B1513"/>
    <w:rsid w:val="000B17F3"/>
    <w:rsid w:val="000B195E"/>
    <w:rsid w:val="000B1BE8"/>
    <w:rsid w:val="000B237E"/>
    <w:rsid w:val="000B27C3"/>
    <w:rsid w:val="000B2B8B"/>
    <w:rsid w:val="000B2C7B"/>
    <w:rsid w:val="000B2FAD"/>
    <w:rsid w:val="000B3168"/>
    <w:rsid w:val="000B32DF"/>
    <w:rsid w:val="000B37E8"/>
    <w:rsid w:val="000B3815"/>
    <w:rsid w:val="000B3934"/>
    <w:rsid w:val="000B3BC7"/>
    <w:rsid w:val="000B42B0"/>
    <w:rsid w:val="000B5405"/>
    <w:rsid w:val="000B5AD4"/>
    <w:rsid w:val="000B62C6"/>
    <w:rsid w:val="000B6777"/>
    <w:rsid w:val="000B6785"/>
    <w:rsid w:val="000B6862"/>
    <w:rsid w:val="000B6C93"/>
    <w:rsid w:val="000B6E39"/>
    <w:rsid w:val="000B78FC"/>
    <w:rsid w:val="000B7A4E"/>
    <w:rsid w:val="000B7C09"/>
    <w:rsid w:val="000B7E95"/>
    <w:rsid w:val="000C0291"/>
    <w:rsid w:val="000C030B"/>
    <w:rsid w:val="000C0AF6"/>
    <w:rsid w:val="000C0DB9"/>
    <w:rsid w:val="000C0E70"/>
    <w:rsid w:val="000C12A4"/>
    <w:rsid w:val="000C15AE"/>
    <w:rsid w:val="000C16A1"/>
    <w:rsid w:val="000C16BE"/>
    <w:rsid w:val="000C20E4"/>
    <w:rsid w:val="000C213C"/>
    <w:rsid w:val="000C26D6"/>
    <w:rsid w:val="000C29AD"/>
    <w:rsid w:val="000C2BFB"/>
    <w:rsid w:val="000C2EA5"/>
    <w:rsid w:val="000C3524"/>
    <w:rsid w:val="000C36AA"/>
    <w:rsid w:val="000C3879"/>
    <w:rsid w:val="000C3A46"/>
    <w:rsid w:val="000C471B"/>
    <w:rsid w:val="000C4A74"/>
    <w:rsid w:val="000C5455"/>
    <w:rsid w:val="000C559C"/>
    <w:rsid w:val="000C59DE"/>
    <w:rsid w:val="000C5AD1"/>
    <w:rsid w:val="000C62EE"/>
    <w:rsid w:val="000C6345"/>
    <w:rsid w:val="000C651E"/>
    <w:rsid w:val="000C65A7"/>
    <w:rsid w:val="000C671F"/>
    <w:rsid w:val="000C6AD6"/>
    <w:rsid w:val="000C6F14"/>
    <w:rsid w:val="000C756D"/>
    <w:rsid w:val="000C7B6E"/>
    <w:rsid w:val="000D0BED"/>
    <w:rsid w:val="000D0BFC"/>
    <w:rsid w:val="000D1366"/>
    <w:rsid w:val="000D1485"/>
    <w:rsid w:val="000D16B2"/>
    <w:rsid w:val="000D1AEE"/>
    <w:rsid w:val="000D1D86"/>
    <w:rsid w:val="000D2429"/>
    <w:rsid w:val="000D3B07"/>
    <w:rsid w:val="000D3E75"/>
    <w:rsid w:val="000D3F34"/>
    <w:rsid w:val="000D4127"/>
    <w:rsid w:val="000D4197"/>
    <w:rsid w:val="000D472E"/>
    <w:rsid w:val="000D4A6D"/>
    <w:rsid w:val="000D5160"/>
    <w:rsid w:val="000D56B5"/>
    <w:rsid w:val="000D56BE"/>
    <w:rsid w:val="000D585A"/>
    <w:rsid w:val="000D5D21"/>
    <w:rsid w:val="000D6DC1"/>
    <w:rsid w:val="000D6E67"/>
    <w:rsid w:val="000D720B"/>
    <w:rsid w:val="000D79B2"/>
    <w:rsid w:val="000D7A98"/>
    <w:rsid w:val="000E01B3"/>
    <w:rsid w:val="000E0386"/>
    <w:rsid w:val="000E0B2B"/>
    <w:rsid w:val="000E0B33"/>
    <w:rsid w:val="000E0BB9"/>
    <w:rsid w:val="000E0BBC"/>
    <w:rsid w:val="000E0BE7"/>
    <w:rsid w:val="000E0C09"/>
    <w:rsid w:val="000E0CC5"/>
    <w:rsid w:val="000E0F81"/>
    <w:rsid w:val="000E14A9"/>
    <w:rsid w:val="000E199A"/>
    <w:rsid w:val="000E2368"/>
    <w:rsid w:val="000E246C"/>
    <w:rsid w:val="000E25EA"/>
    <w:rsid w:val="000E260C"/>
    <w:rsid w:val="000E2928"/>
    <w:rsid w:val="000E2D33"/>
    <w:rsid w:val="000E2D60"/>
    <w:rsid w:val="000E3238"/>
    <w:rsid w:val="000E325A"/>
    <w:rsid w:val="000E37AB"/>
    <w:rsid w:val="000E3853"/>
    <w:rsid w:val="000E3EC3"/>
    <w:rsid w:val="000E423D"/>
    <w:rsid w:val="000E46DD"/>
    <w:rsid w:val="000E4A0E"/>
    <w:rsid w:val="000E4B7F"/>
    <w:rsid w:val="000E4F94"/>
    <w:rsid w:val="000E51A6"/>
    <w:rsid w:val="000E521E"/>
    <w:rsid w:val="000E5491"/>
    <w:rsid w:val="000E56D5"/>
    <w:rsid w:val="000E59BB"/>
    <w:rsid w:val="000E5A85"/>
    <w:rsid w:val="000E5DF3"/>
    <w:rsid w:val="000E6370"/>
    <w:rsid w:val="000E6555"/>
    <w:rsid w:val="000E715B"/>
    <w:rsid w:val="000E7407"/>
    <w:rsid w:val="000E7554"/>
    <w:rsid w:val="000E7BA1"/>
    <w:rsid w:val="000E7DDA"/>
    <w:rsid w:val="000F027C"/>
    <w:rsid w:val="000F073E"/>
    <w:rsid w:val="000F0945"/>
    <w:rsid w:val="000F09BA"/>
    <w:rsid w:val="000F0A2E"/>
    <w:rsid w:val="000F0CC2"/>
    <w:rsid w:val="000F104A"/>
    <w:rsid w:val="000F1427"/>
    <w:rsid w:val="000F190E"/>
    <w:rsid w:val="000F1E95"/>
    <w:rsid w:val="000F21E4"/>
    <w:rsid w:val="000F22A6"/>
    <w:rsid w:val="000F22E4"/>
    <w:rsid w:val="000F23D8"/>
    <w:rsid w:val="000F2465"/>
    <w:rsid w:val="000F2503"/>
    <w:rsid w:val="000F2B3E"/>
    <w:rsid w:val="000F2EC5"/>
    <w:rsid w:val="000F3000"/>
    <w:rsid w:val="000F3195"/>
    <w:rsid w:val="000F31FE"/>
    <w:rsid w:val="000F390C"/>
    <w:rsid w:val="000F4150"/>
    <w:rsid w:val="000F449E"/>
    <w:rsid w:val="000F44E0"/>
    <w:rsid w:val="000F4C0A"/>
    <w:rsid w:val="000F5317"/>
    <w:rsid w:val="000F566B"/>
    <w:rsid w:val="000F5683"/>
    <w:rsid w:val="000F5E29"/>
    <w:rsid w:val="000F5F5F"/>
    <w:rsid w:val="000F5F98"/>
    <w:rsid w:val="000F6072"/>
    <w:rsid w:val="000F6089"/>
    <w:rsid w:val="000F66DE"/>
    <w:rsid w:val="000F67CB"/>
    <w:rsid w:val="000F6958"/>
    <w:rsid w:val="000F69B3"/>
    <w:rsid w:val="000F730B"/>
    <w:rsid w:val="000F7803"/>
    <w:rsid w:val="000F7FF2"/>
    <w:rsid w:val="0010031F"/>
    <w:rsid w:val="001003BF"/>
    <w:rsid w:val="001006BD"/>
    <w:rsid w:val="00100A46"/>
    <w:rsid w:val="00100C1A"/>
    <w:rsid w:val="0010144B"/>
    <w:rsid w:val="0010189C"/>
    <w:rsid w:val="00101928"/>
    <w:rsid w:val="00101BFF"/>
    <w:rsid w:val="00101DC6"/>
    <w:rsid w:val="00101FF1"/>
    <w:rsid w:val="0010227A"/>
    <w:rsid w:val="00102380"/>
    <w:rsid w:val="0010238A"/>
    <w:rsid w:val="001026F7"/>
    <w:rsid w:val="0010276E"/>
    <w:rsid w:val="001027F2"/>
    <w:rsid w:val="001027FC"/>
    <w:rsid w:val="00102B0E"/>
    <w:rsid w:val="00102B2E"/>
    <w:rsid w:val="00102B7F"/>
    <w:rsid w:val="00102CF6"/>
    <w:rsid w:val="001034C3"/>
    <w:rsid w:val="00103AAD"/>
    <w:rsid w:val="00103ADE"/>
    <w:rsid w:val="00103C43"/>
    <w:rsid w:val="00104EA0"/>
    <w:rsid w:val="00104FA5"/>
    <w:rsid w:val="0010500B"/>
    <w:rsid w:val="001052E9"/>
    <w:rsid w:val="00106273"/>
    <w:rsid w:val="00106630"/>
    <w:rsid w:val="00106C46"/>
    <w:rsid w:val="00106F12"/>
    <w:rsid w:val="00107C1D"/>
    <w:rsid w:val="001108D6"/>
    <w:rsid w:val="00110FD3"/>
    <w:rsid w:val="001111AB"/>
    <w:rsid w:val="00111322"/>
    <w:rsid w:val="001116E5"/>
    <w:rsid w:val="00111EC2"/>
    <w:rsid w:val="001123ED"/>
    <w:rsid w:val="00113077"/>
    <w:rsid w:val="001131C7"/>
    <w:rsid w:val="00113443"/>
    <w:rsid w:val="0011345E"/>
    <w:rsid w:val="001139D1"/>
    <w:rsid w:val="00113A06"/>
    <w:rsid w:val="00113BE1"/>
    <w:rsid w:val="00114207"/>
    <w:rsid w:val="00114CA7"/>
    <w:rsid w:val="00114E92"/>
    <w:rsid w:val="0011534F"/>
    <w:rsid w:val="00115861"/>
    <w:rsid w:val="00115A93"/>
    <w:rsid w:val="00115B06"/>
    <w:rsid w:val="00116202"/>
    <w:rsid w:val="0011620E"/>
    <w:rsid w:val="00116557"/>
    <w:rsid w:val="001165BA"/>
    <w:rsid w:val="00116770"/>
    <w:rsid w:val="001168EC"/>
    <w:rsid w:val="00116950"/>
    <w:rsid w:val="00116FE8"/>
    <w:rsid w:val="00117149"/>
    <w:rsid w:val="001172A9"/>
    <w:rsid w:val="001173F6"/>
    <w:rsid w:val="0011742B"/>
    <w:rsid w:val="00117592"/>
    <w:rsid w:val="0011781F"/>
    <w:rsid w:val="00117A8C"/>
    <w:rsid w:val="00117ACE"/>
    <w:rsid w:val="00117B37"/>
    <w:rsid w:val="00120FCD"/>
    <w:rsid w:val="0012122B"/>
    <w:rsid w:val="00121347"/>
    <w:rsid w:val="00121525"/>
    <w:rsid w:val="001216FA"/>
    <w:rsid w:val="00121B1F"/>
    <w:rsid w:val="0012203E"/>
    <w:rsid w:val="00122090"/>
    <w:rsid w:val="00122737"/>
    <w:rsid w:val="0012278E"/>
    <w:rsid w:val="001229F3"/>
    <w:rsid w:val="00122DEB"/>
    <w:rsid w:val="00122E45"/>
    <w:rsid w:val="0012468E"/>
    <w:rsid w:val="001247BB"/>
    <w:rsid w:val="00124B9D"/>
    <w:rsid w:val="00124C49"/>
    <w:rsid w:val="00124D04"/>
    <w:rsid w:val="0012577D"/>
    <w:rsid w:val="00125FBA"/>
    <w:rsid w:val="001264FC"/>
    <w:rsid w:val="001266C0"/>
    <w:rsid w:val="00126AB7"/>
    <w:rsid w:val="00126C0E"/>
    <w:rsid w:val="00127327"/>
    <w:rsid w:val="001274EA"/>
    <w:rsid w:val="001275BD"/>
    <w:rsid w:val="001275DD"/>
    <w:rsid w:val="0012797A"/>
    <w:rsid w:val="001279C1"/>
    <w:rsid w:val="00127F91"/>
    <w:rsid w:val="001305E9"/>
    <w:rsid w:val="00130F63"/>
    <w:rsid w:val="001319C2"/>
    <w:rsid w:val="00131C7C"/>
    <w:rsid w:val="001322ED"/>
    <w:rsid w:val="001324F6"/>
    <w:rsid w:val="0013268E"/>
    <w:rsid w:val="00132741"/>
    <w:rsid w:val="001328FA"/>
    <w:rsid w:val="00132902"/>
    <w:rsid w:val="00132DF8"/>
    <w:rsid w:val="00132E45"/>
    <w:rsid w:val="0013316D"/>
    <w:rsid w:val="0013425B"/>
    <w:rsid w:val="0013425F"/>
    <w:rsid w:val="001345B5"/>
    <w:rsid w:val="001347CB"/>
    <w:rsid w:val="00134DF9"/>
    <w:rsid w:val="001352BA"/>
    <w:rsid w:val="001354CE"/>
    <w:rsid w:val="001357A1"/>
    <w:rsid w:val="00135CA7"/>
    <w:rsid w:val="0013618E"/>
    <w:rsid w:val="00136653"/>
    <w:rsid w:val="00136B77"/>
    <w:rsid w:val="00137450"/>
    <w:rsid w:val="0013762B"/>
    <w:rsid w:val="00137753"/>
    <w:rsid w:val="00137CAC"/>
    <w:rsid w:val="00137EA4"/>
    <w:rsid w:val="00137ED3"/>
    <w:rsid w:val="00140478"/>
    <w:rsid w:val="00140674"/>
    <w:rsid w:val="00140BCB"/>
    <w:rsid w:val="00140BFF"/>
    <w:rsid w:val="00140CDE"/>
    <w:rsid w:val="00141048"/>
    <w:rsid w:val="00141216"/>
    <w:rsid w:val="00141AC4"/>
    <w:rsid w:val="00141D83"/>
    <w:rsid w:val="00141DD3"/>
    <w:rsid w:val="00142140"/>
    <w:rsid w:val="00142582"/>
    <w:rsid w:val="0014326E"/>
    <w:rsid w:val="001434F9"/>
    <w:rsid w:val="0014401F"/>
    <w:rsid w:val="001442AB"/>
    <w:rsid w:val="00144E99"/>
    <w:rsid w:val="0014542C"/>
    <w:rsid w:val="0014596F"/>
    <w:rsid w:val="00145989"/>
    <w:rsid w:val="001459BD"/>
    <w:rsid w:val="001463F0"/>
    <w:rsid w:val="0014740E"/>
    <w:rsid w:val="00147434"/>
    <w:rsid w:val="00150429"/>
    <w:rsid w:val="00150587"/>
    <w:rsid w:val="0015087F"/>
    <w:rsid w:val="00150D24"/>
    <w:rsid w:val="001514C5"/>
    <w:rsid w:val="001515B5"/>
    <w:rsid w:val="00151F88"/>
    <w:rsid w:val="00152045"/>
    <w:rsid w:val="001520BC"/>
    <w:rsid w:val="00152362"/>
    <w:rsid w:val="001529B4"/>
    <w:rsid w:val="00152C7A"/>
    <w:rsid w:val="00152E50"/>
    <w:rsid w:val="0015321F"/>
    <w:rsid w:val="001532A9"/>
    <w:rsid w:val="001536AA"/>
    <w:rsid w:val="0015446E"/>
    <w:rsid w:val="001547DA"/>
    <w:rsid w:val="00154861"/>
    <w:rsid w:val="00155277"/>
    <w:rsid w:val="001557BD"/>
    <w:rsid w:val="00155C68"/>
    <w:rsid w:val="001561A2"/>
    <w:rsid w:val="0015624B"/>
    <w:rsid w:val="001564CE"/>
    <w:rsid w:val="00156764"/>
    <w:rsid w:val="00156842"/>
    <w:rsid w:val="00156955"/>
    <w:rsid w:val="0015709F"/>
    <w:rsid w:val="001574FF"/>
    <w:rsid w:val="0015784B"/>
    <w:rsid w:val="00157AE7"/>
    <w:rsid w:val="00157C1B"/>
    <w:rsid w:val="00157D1E"/>
    <w:rsid w:val="00160634"/>
    <w:rsid w:val="001606EE"/>
    <w:rsid w:val="001607D2"/>
    <w:rsid w:val="00160C2D"/>
    <w:rsid w:val="00161487"/>
    <w:rsid w:val="00162BEE"/>
    <w:rsid w:val="00162E9C"/>
    <w:rsid w:val="00162F4D"/>
    <w:rsid w:val="00162F97"/>
    <w:rsid w:val="001631D7"/>
    <w:rsid w:val="00163BC8"/>
    <w:rsid w:val="00163DB1"/>
    <w:rsid w:val="00164134"/>
    <w:rsid w:val="001644AC"/>
    <w:rsid w:val="001646C3"/>
    <w:rsid w:val="001648B7"/>
    <w:rsid w:val="00164BF5"/>
    <w:rsid w:val="00165B8E"/>
    <w:rsid w:val="00165D83"/>
    <w:rsid w:val="0016602F"/>
    <w:rsid w:val="00166148"/>
    <w:rsid w:val="0016658B"/>
    <w:rsid w:val="00166752"/>
    <w:rsid w:val="001667CB"/>
    <w:rsid w:val="0016684C"/>
    <w:rsid w:val="00167508"/>
    <w:rsid w:val="00167A6C"/>
    <w:rsid w:val="00167AF0"/>
    <w:rsid w:val="001704C7"/>
    <w:rsid w:val="00170B80"/>
    <w:rsid w:val="00170D7A"/>
    <w:rsid w:val="00170D9D"/>
    <w:rsid w:val="001713F4"/>
    <w:rsid w:val="001717F1"/>
    <w:rsid w:val="00171F17"/>
    <w:rsid w:val="00171F86"/>
    <w:rsid w:val="001726F5"/>
    <w:rsid w:val="00172939"/>
    <w:rsid w:val="00172A06"/>
    <w:rsid w:val="00173056"/>
    <w:rsid w:val="0017328F"/>
    <w:rsid w:val="001733FD"/>
    <w:rsid w:val="001735E7"/>
    <w:rsid w:val="00173865"/>
    <w:rsid w:val="00173966"/>
    <w:rsid w:val="00173B9A"/>
    <w:rsid w:val="00173BD0"/>
    <w:rsid w:val="00173C5D"/>
    <w:rsid w:val="00173CDD"/>
    <w:rsid w:val="00174AD0"/>
    <w:rsid w:val="00174BEF"/>
    <w:rsid w:val="00175185"/>
    <w:rsid w:val="00175362"/>
    <w:rsid w:val="0017555C"/>
    <w:rsid w:val="0017595B"/>
    <w:rsid w:val="00175985"/>
    <w:rsid w:val="0017736C"/>
    <w:rsid w:val="001778A6"/>
    <w:rsid w:val="00177B8F"/>
    <w:rsid w:val="00177C1E"/>
    <w:rsid w:val="001808E0"/>
    <w:rsid w:val="00180B77"/>
    <w:rsid w:val="00180C91"/>
    <w:rsid w:val="00180F33"/>
    <w:rsid w:val="0018115B"/>
    <w:rsid w:val="00181BCB"/>
    <w:rsid w:val="00181EF5"/>
    <w:rsid w:val="00181FEC"/>
    <w:rsid w:val="001821E6"/>
    <w:rsid w:val="0018241B"/>
    <w:rsid w:val="001824BE"/>
    <w:rsid w:val="00182500"/>
    <w:rsid w:val="0018286A"/>
    <w:rsid w:val="00182ABB"/>
    <w:rsid w:val="0018380E"/>
    <w:rsid w:val="00184346"/>
    <w:rsid w:val="0018465D"/>
    <w:rsid w:val="00184E76"/>
    <w:rsid w:val="00184F00"/>
    <w:rsid w:val="00185743"/>
    <w:rsid w:val="0018578E"/>
    <w:rsid w:val="00185812"/>
    <w:rsid w:val="0018594C"/>
    <w:rsid w:val="00185B90"/>
    <w:rsid w:val="001868AD"/>
    <w:rsid w:val="0018690A"/>
    <w:rsid w:val="001878CF"/>
    <w:rsid w:val="001901D5"/>
    <w:rsid w:val="0019047B"/>
    <w:rsid w:val="00190549"/>
    <w:rsid w:val="0019069C"/>
    <w:rsid w:val="00190D79"/>
    <w:rsid w:val="00190DC7"/>
    <w:rsid w:val="00190FA6"/>
    <w:rsid w:val="001911E0"/>
    <w:rsid w:val="00191D1B"/>
    <w:rsid w:val="001923AC"/>
    <w:rsid w:val="00192795"/>
    <w:rsid w:val="0019291E"/>
    <w:rsid w:val="00192A92"/>
    <w:rsid w:val="00192CCF"/>
    <w:rsid w:val="00192ED9"/>
    <w:rsid w:val="00192FF0"/>
    <w:rsid w:val="00193471"/>
    <w:rsid w:val="0019358F"/>
    <w:rsid w:val="001935A3"/>
    <w:rsid w:val="00193712"/>
    <w:rsid w:val="00193823"/>
    <w:rsid w:val="00193EC3"/>
    <w:rsid w:val="00194204"/>
    <w:rsid w:val="001949BF"/>
    <w:rsid w:val="00194D24"/>
    <w:rsid w:val="00195579"/>
    <w:rsid w:val="00195711"/>
    <w:rsid w:val="00195E29"/>
    <w:rsid w:val="00196B30"/>
    <w:rsid w:val="00196CD4"/>
    <w:rsid w:val="001970C2"/>
    <w:rsid w:val="0019720F"/>
    <w:rsid w:val="001972E3"/>
    <w:rsid w:val="001973A7"/>
    <w:rsid w:val="0019748E"/>
    <w:rsid w:val="00197B0A"/>
    <w:rsid w:val="00197E8C"/>
    <w:rsid w:val="001A03E6"/>
    <w:rsid w:val="001A081A"/>
    <w:rsid w:val="001A086E"/>
    <w:rsid w:val="001A089F"/>
    <w:rsid w:val="001A149A"/>
    <w:rsid w:val="001A15A3"/>
    <w:rsid w:val="001A1C60"/>
    <w:rsid w:val="001A1ED0"/>
    <w:rsid w:val="001A27F1"/>
    <w:rsid w:val="001A2FF2"/>
    <w:rsid w:val="001A31A3"/>
    <w:rsid w:val="001A3370"/>
    <w:rsid w:val="001A348A"/>
    <w:rsid w:val="001A356A"/>
    <w:rsid w:val="001A35CA"/>
    <w:rsid w:val="001A37DF"/>
    <w:rsid w:val="001A3E07"/>
    <w:rsid w:val="001A4261"/>
    <w:rsid w:val="001A43C6"/>
    <w:rsid w:val="001A4734"/>
    <w:rsid w:val="001A4850"/>
    <w:rsid w:val="001A49E7"/>
    <w:rsid w:val="001A4AE3"/>
    <w:rsid w:val="001A4D6C"/>
    <w:rsid w:val="001A4E02"/>
    <w:rsid w:val="001A5342"/>
    <w:rsid w:val="001A560A"/>
    <w:rsid w:val="001A56D2"/>
    <w:rsid w:val="001A61CA"/>
    <w:rsid w:val="001A63C9"/>
    <w:rsid w:val="001A6E08"/>
    <w:rsid w:val="001A7205"/>
    <w:rsid w:val="001B00EE"/>
    <w:rsid w:val="001B048F"/>
    <w:rsid w:val="001B06CA"/>
    <w:rsid w:val="001B0A54"/>
    <w:rsid w:val="001B0AB5"/>
    <w:rsid w:val="001B0C30"/>
    <w:rsid w:val="001B1333"/>
    <w:rsid w:val="001B159C"/>
    <w:rsid w:val="001B18B5"/>
    <w:rsid w:val="001B1A23"/>
    <w:rsid w:val="001B215B"/>
    <w:rsid w:val="001B254A"/>
    <w:rsid w:val="001B27FD"/>
    <w:rsid w:val="001B2DE2"/>
    <w:rsid w:val="001B3393"/>
    <w:rsid w:val="001B38B8"/>
    <w:rsid w:val="001B3B3F"/>
    <w:rsid w:val="001B400F"/>
    <w:rsid w:val="001B4268"/>
    <w:rsid w:val="001B42CB"/>
    <w:rsid w:val="001B43EF"/>
    <w:rsid w:val="001B456E"/>
    <w:rsid w:val="001B4959"/>
    <w:rsid w:val="001B4E3A"/>
    <w:rsid w:val="001B504B"/>
    <w:rsid w:val="001B5ABB"/>
    <w:rsid w:val="001B6E3B"/>
    <w:rsid w:val="001B6E3F"/>
    <w:rsid w:val="001B7883"/>
    <w:rsid w:val="001B7AF4"/>
    <w:rsid w:val="001B7B20"/>
    <w:rsid w:val="001B7DD1"/>
    <w:rsid w:val="001B7DD7"/>
    <w:rsid w:val="001B7DDF"/>
    <w:rsid w:val="001B7E16"/>
    <w:rsid w:val="001B7F2D"/>
    <w:rsid w:val="001B7F61"/>
    <w:rsid w:val="001C02EE"/>
    <w:rsid w:val="001C03C8"/>
    <w:rsid w:val="001C0BAA"/>
    <w:rsid w:val="001C1595"/>
    <w:rsid w:val="001C175C"/>
    <w:rsid w:val="001C1763"/>
    <w:rsid w:val="001C1A1B"/>
    <w:rsid w:val="001C231B"/>
    <w:rsid w:val="001C2B61"/>
    <w:rsid w:val="001C2DBE"/>
    <w:rsid w:val="001C3077"/>
    <w:rsid w:val="001C321B"/>
    <w:rsid w:val="001C3297"/>
    <w:rsid w:val="001C32A6"/>
    <w:rsid w:val="001C3897"/>
    <w:rsid w:val="001C3FC7"/>
    <w:rsid w:val="001C47A3"/>
    <w:rsid w:val="001C47F5"/>
    <w:rsid w:val="001C4A52"/>
    <w:rsid w:val="001C5227"/>
    <w:rsid w:val="001C5514"/>
    <w:rsid w:val="001C5E86"/>
    <w:rsid w:val="001C62D8"/>
    <w:rsid w:val="001C63A2"/>
    <w:rsid w:val="001C6559"/>
    <w:rsid w:val="001C6B81"/>
    <w:rsid w:val="001C6FA5"/>
    <w:rsid w:val="001C72B1"/>
    <w:rsid w:val="001C74D8"/>
    <w:rsid w:val="001D01CD"/>
    <w:rsid w:val="001D01D1"/>
    <w:rsid w:val="001D0735"/>
    <w:rsid w:val="001D0AF8"/>
    <w:rsid w:val="001D0CA1"/>
    <w:rsid w:val="001D18DA"/>
    <w:rsid w:val="001D1B5F"/>
    <w:rsid w:val="001D1D57"/>
    <w:rsid w:val="001D20BE"/>
    <w:rsid w:val="001D2228"/>
    <w:rsid w:val="001D25D8"/>
    <w:rsid w:val="001D2855"/>
    <w:rsid w:val="001D296A"/>
    <w:rsid w:val="001D2CA9"/>
    <w:rsid w:val="001D306F"/>
    <w:rsid w:val="001D342F"/>
    <w:rsid w:val="001D3CFE"/>
    <w:rsid w:val="001D3D53"/>
    <w:rsid w:val="001D4363"/>
    <w:rsid w:val="001D50A8"/>
    <w:rsid w:val="001D54A0"/>
    <w:rsid w:val="001D56C3"/>
    <w:rsid w:val="001D5711"/>
    <w:rsid w:val="001D6017"/>
    <w:rsid w:val="001D60FF"/>
    <w:rsid w:val="001D6427"/>
    <w:rsid w:val="001D68C0"/>
    <w:rsid w:val="001D6A51"/>
    <w:rsid w:val="001D6B31"/>
    <w:rsid w:val="001D6C3A"/>
    <w:rsid w:val="001D6CEE"/>
    <w:rsid w:val="001D7071"/>
    <w:rsid w:val="001D71E6"/>
    <w:rsid w:val="001D7CBD"/>
    <w:rsid w:val="001E0BA2"/>
    <w:rsid w:val="001E0DE9"/>
    <w:rsid w:val="001E143D"/>
    <w:rsid w:val="001E1707"/>
    <w:rsid w:val="001E187E"/>
    <w:rsid w:val="001E2201"/>
    <w:rsid w:val="001E2FBF"/>
    <w:rsid w:val="001E31FB"/>
    <w:rsid w:val="001E3352"/>
    <w:rsid w:val="001E3994"/>
    <w:rsid w:val="001E3D8C"/>
    <w:rsid w:val="001E419C"/>
    <w:rsid w:val="001E45A9"/>
    <w:rsid w:val="001E4703"/>
    <w:rsid w:val="001E537F"/>
    <w:rsid w:val="001E5B93"/>
    <w:rsid w:val="001E5E3C"/>
    <w:rsid w:val="001E5EAB"/>
    <w:rsid w:val="001E613F"/>
    <w:rsid w:val="001E6E94"/>
    <w:rsid w:val="001E71A0"/>
    <w:rsid w:val="001E7C10"/>
    <w:rsid w:val="001F04CA"/>
    <w:rsid w:val="001F0538"/>
    <w:rsid w:val="001F08FB"/>
    <w:rsid w:val="001F0A9E"/>
    <w:rsid w:val="001F0EBF"/>
    <w:rsid w:val="001F138F"/>
    <w:rsid w:val="001F17FB"/>
    <w:rsid w:val="001F24AF"/>
    <w:rsid w:val="001F2BBF"/>
    <w:rsid w:val="001F2C7A"/>
    <w:rsid w:val="001F3A75"/>
    <w:rsid w:val="001F3B8E"/>
    <w:rsid w:val="001F4074"/>
    <w:rsid w:val="001F46D3"/>
    <w:rsid w:val="001F4BC1"/>
    <w:rsid w:val="001F4C25"/>
    <w:rsid w:val="001F4F81"/>
    <w:rsid w:val="001F50C4"/>
    <w:rsid w:val="001F57F9"/>
    <w:rsid w:val="001F5EFC"/>
    <w:rsid w:val="001F63C0"/>
    <w:rsid w:val="001F65B5"/>
    <w:rsid w:val="001F6BD9"/>
    <w:rsid w:val="001F71A8"/>
    <w:rsid w:val="001F72C2"/>
    <w:rsid w:val="001F7304"/>
    <w:rsid w:val="001F7BCD"/>
    <w:rsid w:val="001F7EE0"/>
    <w:rsid w:val="001F7FC5"/>
    <w:rsid w:val="00200898"/>
    <w:rsid w:val="00201077"/>
    <w:rsid w:val="0020130A"/>
    <w:rsid w:val="00201503"/>
    <w:rsid w:val="00201762"/>
    <w:rsid w:val="00201835"/>
    <w:rsid w:val="00201B5C"/>
    <w:rsid w:val="00202097"/>
    <w:rsid w:val="00202A28"/>
    <w:rsid w:val="00202F4A"/>
    <w:rsid w:val="0020307E"/>
    <w:rsid w:val="00203141"/>
    <w:rsid w:val="002037FE"/>
    <w:rsid w:val="00203D77"/>
    <w:rsid w:val="00204156"/>
    <w:rsid w:val="002046E6"/>
    <w:rsid w:val="00204FAA"/>
    <w:rsid w:val="00205847"/>
    <w:rsid w:val="0020599A"/>
    <w:rsid w:val="00205C8D"/>
    <w:rsid w:val="00206171"/>
    <w:rsid w:val="002064E3"/>
    <w:rsid w:val="00206C22"/>
    <w:rsid w:val="002075DB"/>
    <w:rsid w:val="0020792E"/>
    <w:rsid w:val="00207A03"/>
    <w:rsid w:val="00207AEB"/>
    <w:rsid w:val="00207BAD"/>
    <w:rsid w:val="00207F8A"/>
    <w:rsid w:val="002103E2"/>
    <w:rsid w:val="002104B2"/>
    <w:rsid w:val="0021097B"/>
    <w:rsid w:val="00210BE7"/>
    <w:rsid w:val="00210E1B"/>
    <w:rsid w:val="00210E45"/>
    <w:rsid w:val="00210EF0"/>
    <w:rsid w:val="002115EF"/>
    <w:rsid w:val="00211701"/>
    <w:rsid w:val="00211895"/>
    <w:rsid w:val="00211BBA"/>
    <w:rsid w:val="00211F3A"/>
    <w:rsid w:val="0021293B"/>
    <w:rsid w:val="00212BFC"/>
    <w:rsid w:val="0021300D"/>
    <w:rsid w:val="0021343D"/>
    <w:rsid w:val="002135A3"/>
    <w:rsid w:val="00213E32"/>
    <w:rsid w:val="00213E42"/>
    <w:rsid w:val="00213F14"/>
    <w:rsid w:val="00213FEB"/>
    <w:rsid w:val="002146B1"/>
    <w:rsid w:val="0021496E"/>
    <w:rsid w:val="00214B60"/>
    <w:rsid w:val="00214D5A"/>
    <w:rsid w:val="00214FE8"/>
    <w:rsid w:val="00216047"/>
    <w:rsid w:val="00216060"/>
    <w:rsid w:val="0021647D"/>
    <w:rsid w:val="00216607"/>
    <w:rsid w:val="0021686C"/>
    <w:rsid w:val="0021697B"/>
    <w:rsid w:val="00216B89"/>
    <w:rsid w:val="00216C59"/>
    <w:rsid w:val="00217455"/>
    <w:rsid w:val="0021775C"/>
    <w:rsid w:val="00217868"/>
    <w:rsid w:val="0021788C"/>
    <w:rsid w:val="00217A11"/>
    <w:rsid w:val="00217AA5"/>
    <w:rsid w:val="00217CB5"/>
    <w:rsid w:val="00217E50"/>
    <w:rsid w:val="002207AB"/>
    <w:rsid w:val="002208D1"/>
    <w:rsid w:val="0022105A"/>
    <w:rsid w:val="00221443"/>
    <w:rsid w:val="00221570"/>
    <w:rsid w:val="00221A23"/>
    <w:rsid w:val="00222090"/>
    <w:rsid w:val="002225A2"/>
    <w:rsid w:val="002228F0"/>
    <w:rsid w:val="002228F5"/>
    <w:rsid w:val="00223819"/>
    <w:rsid w:val="00223ACC"/>
    <w:rsid w:val="00223F7D"/>
    <w:rsid w:val="00224256"/>
    <w:rsid w:val="002243AE"/>
    <w:rsid w:val="00224412"/>
    <w:rsid w:val="002244E0"/>
    <w:rsid w:val="002247CF"/>
    <w:rsid w:val="00225215"/>
    <w:rsid w:val="002254B7"/>
    <w:rsid w:val="00225BE2"/>
    <w:rsid w:val="00226090"/>
    <w:rsid w:val="00226AC8"/>
    <w:rsid w:val="002276A1"/>
    <w:rsid w:val="002279AA"/>
    <w:rsid w:val="00227AB2"/>
    <w:rsid w:val="00230AAE"/>
    <w:rsid w:val="00230AB7"/>
    <w:rsid w:val="00230E2B"/>
    <w:rsid w:val="002310A9"/>
    <w:rsid w:val="002318B0"/>
    <w:rsid w:val="00231BDF"/>
    <w:rsid w:val="00231C2C"/>
    <w:rsid w:val="00231C53"/>
    <w:rsid w:val="00231F90"/>
    <w:rsid w:val="00232482"/>
    <w:rsid w:val="00232657"/>
    <w:rsid w:val="00232676"/>
    <w:rsid w:val="00232908"/>
    <w:rsid w:val="002331DB"/>
    <w:rsid w:val="00233440"/>
    <w:rsid w:val="0023349D"/>
    <w:rsid w:val="00233DB2"/>
    <w:rsid w:val="00233EA5"/>
    <w:rsid w:val="002340E6"/>
    <w:rsid w:val="002343F3"/>
    <w:rsid w:val="00234E45"/>
    <w:rsid w:val="00235253"/>
    <w:rsid w:val="0023587D"/>
    <w:rsid w:val="00235B01"/>
    <w:rsid w:val="002364E5"/>
    <w:rsid w:val="00236779"/>
    <w:rsid w:val="00236BC6"/>
    <w:rsid w:val="00236EDD"/>
    <w:rsid w:val="00237062"/>
    <w:rsid w:val="002376BD"/>
    <w:rsid w:val="00237CCF"/>
    <w:rsid w:val="00237D13"/>
    <w:rsid w:val="00237EC4"/>
    <w:rsid w:val="00240486"/>
    <w:rsid w:val="002407E9"/>
    <w:rsid w:val="00240A33"/>
    <w:rsid w:val="00241084"/>
    <w:rsid w:val="00241331"/>
    <w:rsid w:val="002414D5"/>
    <w:rsid w:val="002417B1"/>
    <w:rsid w:val="0024187E"/>
    <w:rsid w:val="00241A1F"/>
    <w:rsid w:val="0024202B"/>
    <w:rsid w:val="002422C1"/>
    <w:rsid w:val="00243125"/>
    <w:rsid w:val="0024320C"/>
    <w:rsid w:val="00243500"/>
    <w:rsid w:val="002435E1"/>
    <w:rsid w:val="002439C7"/>
    <w:rsid w:val="00243BFA"/>
    <w:rsid w:val="00243FB5"/>
    <w:rsid w:val="00244077"/>
    <w:rsid w:val="0024462D"/>
    <w:rsid w:val="00244C10"/>
    <w:rsid w:val="0024560A"/>
    <w:rsid w:val="00245A90"/>
    <w:rsid w:val="00245FB8"/>
    <w:rsid w:val="002462CD"/>
    <w:rsid w:val="002468F8"/>
    <w:rsid w:val="00246E14"/>
    <w:rsid w:val="00247B5D"/>
    <w:rsid w:val="00247C86"/>
    <w:rsid w:val="00247F3F"/>
    <w:rsid w:val="00247F47"/>
    <w:rsid w:val="00250231"/>
    <w:rsid w:val="0025024D"/>
    <w:rsid w:val="002502EF"/>
    <w:rsid w:val="00250627"/>
    <w:rsid w:val="00250A1E"/>
    <w:rsid w:val="00250C2B"/>
    <w:rsid w:val="0025111B"/>
    <w:rsid w:val="0025112A"/>
    <w:rsid w:val="00251CCF"/>
    <w:rsid w:val="00251FCB"/>
    <w:rsid w:val="0025224C"/>
    <w:rsid w:val="00252597"/>
    <w:rsid w:val="002530FC"/>
    <w:rsid w:val="00253318"/>
    <w:rsid w:val="00253857"/>
    <w:rsid w:val="00254427"/>
    <w:rsid w:val="002546DB"/>
    <w:rsid w:val="00254769"/>
    <w:rsid w:val="00254F8A"/>
    <w:rsid w:val="002554BD"/>
    <w:rsid w:val="002554D9"/>
    <w:rsid w:val="00255989"/>
    <w:rsid w:val="00255F03"/>
    <w:rsid w:val="002563DF"/>
    <w:rsid w:val="0025658B"/>
    <w:rsid w:val="00256A2D"/>
    <w:rsid w:val="00256AF3"/>
    <w:rsid w:val="00256BB5"/>
    <w:rsid w:val="00256EED"/>
    <w:rsid w:val="00257211"/>
    <w:rsid w:val="00257E3C"/>
    <w:rsid w:val="00257E70"/>
    <w:rsid w:val="00260879"/>
    <w:rsid w:val="00260AC4"/>
    <w:rsid w:val="00260BA1"/>
    <w:rsid w:val="0026136E"/>
    <w:rsid w:val="00261484"/>
    <w:rsid w:val="00261743"/>
    <w:rsid w:val="00261865"/>
    <w:rsid w:val="002619F8"/>
    <w:rsid w:val="00261B9E"/>
    <w:rsid w:val="0026302C"/>
    <w:rsid w:val="002636CA"/>
    <w:rsid w:val="00263924"/>
    <w:rsid w:val="002639E8"/>
    <w:rsid w:val="00263AE7"/>
    <w:rsid w:val="00263F8E"/>
    <w:rsid w:val="0026412D"/>
    <w:rsid w:val="0026416B"/>
    <w:rsid w:val="002641C4"/>
    <w:rsid w:val="00264220"/>
    <w:rsid w:val="002649BE"/>
    <w:rsid w:val="0026507E"/>
    <w:rsid w:val="002651A2"/>
    <w:rsid w:val="00265571"/>
    <w:rsid w:val="00265610"/>
    <w:rsid w:val="00265B35"/>
    <w:rsid w:val="00265D9A"/>
    <w:rsid w:val="00265FA4"/>
    <w:rsid w:val="00266034"/>
    <w:rsid w:val="002662F6"/>
    <w:rsid w:val="00266B0A"/>
    <w:rsid w:val="002673A4"/>
    <w:rsid w:val="00267C2A"/>
    <w:rsid w:val="00267CDD"/>
    <w:rsid w:val="0027015A"/>
    <w:rsid w:val="002708C8"/>
    <w:rsid w:val="002709E9"/>
    <w:rsid w:val="00270BB4"/>
    <w:rsid w:val="00270E93"/>
    <w:rsid w:val="0027148B"/>
    <w:rsid w:val="00271888"/>
    <w:rsid w:val="00271BD5"/>
    <w:rsid w:val="00271C05"/>
    <w:rsid w:val="00272005"/>
    <w:rsid w:val="00272309"/>
    <w:rsid w:val="002727E2"/>
    <w:rsid w:val="00272A34"/>
    <w:rsid w:val="00273A73"/>
    <w:rsid w:val="00273B90"/>
    <w:rsid w:val="00273C3A"/>
    <w:rsid w:val="00273EBF"/>
    <w:rsid w:val="00273F9D"/>
    <w:rsid w:val="002742DE"/>
    <w:rsid w:val="002743AE"/>
    <w:rsid w:val="00274498"/>
    <w:rsid w:val="00274664"/>
    <w:rsid w:val="0027469D"/>
    <w:rsid w:val="00274BA8"/>
    <w:rsid w:val="00274CBB"/>
    <w:rsid w:val="00274EE8"/>
    <w:rsid w:val="002751AF"/>
    <w:rsid w:val="002757EC"/>
    <w:rsid w:val="00275B47"/>
    <w:rsid w:val="00275C14"/>
    <w:rsid w:val="002760B2"/>
    <w:rsid w:val="0027661B"/>
    <w:rsid w:val="00276789"/>
    <w:rsid w:val="00277239"/>
    <w:rsid w:val="00277B9A"/>
    <w:rsid w:val="00277C6A"/>
    <w:rsid w:val="00280368"/>
    <w:rsid w:val="0028057E"/>
    <w:rsid w:val="002806CC"/>
    <w:rsid w:val="002806FA"/>
    <w:rsid w:val="002808BB"/>
    <w:rsid w:val="00280B45"/>
    <w:rsid w:val="00280DD6"/>
    <w:rsid w:val="00281229"/>
    <w:rsid w:val="00282037"/>
    <w:rsid w:val="00282690"/>
    <w:rsid w:val="00282919"/>
    <w:rsid w:val="002829BE"/>
    <w:rsid w:val="00283BF3"/>
    <w:rsid w:val="00283CDD"/>
    <w:rsid w:val="002847A4"/>
    <w:rsid w:val="0028492D"/>
    <w:rsid w:val="00284B73"/>
    <w:rsid w:val="00284BCE"/>
    <w:rsid w:val="00284C66"/>
    <w:rsid w:val="00284CAA"/>
    <w:rsid w:val="002851F1"/>
    <w:rsid w:val="0028596E"/>
    <w:rsid w:val="00285BFA"/>
    <w:rsid w:val="00285CCC"/>
    <w:rsid w:val="00285F08"/>
    <w:rsid w:val="0028635E"/>
    <w:rsid w:val="00286372"/>
    <w:rsid w:val="0028653D"/>
    <w:rsid w:val="00286A78"/>
    <w:rsid w:val="00286F2B"/>
    <w:rsid w:val="002873C7"/>
    <w:rsid w:val="00290364"/>
    <w:rsid w:val="00290B5E"/>
    <w:rsid w:val="00290F1C"/>
    <w:rsid w:val="002915C6"/>
    <w:rsid w:val="00291991"/>
    <w:rsid w:val="00291C1B"/>
    <w:rsid w:val="00291C42"/>
    <w:rsid w:val="00292228"/>
    <w:rsid w:val="002925A4"/>
    <w:rsid w:val="00292938"/>
    <w:rsid w:val="002935D7"/>
    <w:rsid w:val="002935E0"/>
    <w:rsid w:val="00293922"/>
    <w:rsid w:val="00293923"/>
    <w:rsid w:val="002939EB"/>
    <w:rsid w:val="002939FF"/>
    <w:rsid w:val="00293AB6"/>
    <w:rsid w:val="00293BB1"/>
    <w:rsid w:val="002943F6"/>
    <w:rsid w:val="00294922"/>
    <w:rsid w:val="00294AA1"/>
    <w:rsid w:val="00295176"/>
    <w:rsid w:val="002951A0"/>
    <w:rsid w:val="002955A3"/>
    <w:rsid w:val="00295693"/>
    <w:rsid w:val="00295AFF"/>
    <w:rsid w:val="00295EA8"/>
    <w:rsid w:val="002960F0"/>
    <w:rsid w:val="0029638C"/>
    <w:rsid w:val="002964DC"/>
    <w:rsid w:val="0029692D"/>
    <w:rsid w:val="0029696C"/>
    <w:rsid w:val="00296FAC"/>
    <w:rsid w:val="00297344"/>
    <w:rsid w:val="00297CDB"/>
    <w:rsid w:val="00297F3C"/>
    <w:rsid w:val="002A046D"/>
    <w:rsid w:val="002A0735"/>
    <w:rsid w:val="002A0F63"/>
    <w:rsid w:val="002A10C7"/>
    <w:rsid w:val="002A12FD"/>
    <w:rsid w:val="002A14C0"/>
    <w:rsid w:val="002A1B89"/>
    <w:rsid w:val="002A21C0"/>
    <w:rsid w:val="002A240A"/>
    <w:rsid w:val="002A2B14"/>
    <w:rsid w:val="002A2F4F"/>
    <w:rsid w:val="002A319F"/>
    <w:rsid w:val="002A374D"/>
    <w:rsid w:val="002A4385"/>
    <w:rsid w:val="002A4414"/>
    <w:rsid w:val="002A4CA0"/>
    <w:rsid w:val="002A537C"/>
    <w:rsid w:val="002A5F63"/>
    <w:rsid w:val="002A62DD"/>
    <w:rsid w:val="002A673E"/>
    <w:rsid w:val="002A6C62"/>
    <w:rsid w:val="002A6F49"/>
    <w:rsid w:val="002A7114"/>
    <w:rsid w:val="002A7450"/>
    <w:rsid w:val="002A7F31"/>
    <w:rsid w:val="002A7FBB"/>
    <w:rsid w:val="002B075A"/>
    <w:rsid w:val="002B0C55"/>
    <w:rsid w:val="002B16A0"/>
    <w:rsid w:val="002B1BB3"/>
    <w:rsid w:val="002B1FAA"/>
    <w:rsid w:val="002B23EC"/>
    <w:rsid w:val="002B31C5"/>
    <w:rsid w:val="002B3969"/>
    <w:rsid w:val="002B48B8"/>
    <w:rsid w:val="002B5433"/>
    <w:rsid w:val="002B5871"/>
    <w:rsid w:val="002B599C"/>
    <w:rsid w:val="002B6890"/>
    <w:rsid w:val="002B7026"/>
    <w:rsid w:val="002B7EC8"/>
    <w:rsid w:val="002C0422"/>
    <w:rsid w:val="002C0847"/>
    <w:rsid w:val="002C093A"/>
    <w:rsid w:val="002C0BFC"/>
    <w:rsid w:val="002C0EF4"/>
    <w:rsid w:val="002C12C2"/>
    <w:rsid w:val="002C178F"/>
    <w:rsid w:val="002C1B54"/>
    <w:rsid w:val="002C1DDC"/>
    <w:rsid w:val="002C2188"/>
    <w:rsid w:val="002C2367"/>
    <w:rsid w:val="002C2672"/>
    <w:rsid w:val="002C27EE"/>
    <w:rsid w:val="002C2945"/>
    <w:rsid w:val="002C2BD8"/>
    <w:rsid w:val="002C2D12"/>
    <w:rsid w:val="002C2DC2"/>
    <w:rsid w:val="002C3397"/>
    <w:rsid w:val="002C3451"/>
    <w:rsid w:val="002C351F"/>
    <w:rsid w:val="002C369F"/>
    <w:rsid w:val="002C3A85"/>
    <w:rsid w:val="002C3AF6"/>
    <w:rsid w:val="002C3D88"/>
    <w:rsid w:val="002C443A"/>
    <w:rsid w:val="002C4616"/>
    <w:rsid w:val="002C4756"/>
    <w:rsid w:val="002C4CEE"/>
    <w:rsid w:val="002C4E4B"/>
    <w:rsid w:val="002C5960"/>
    <w:rsid w:val="002C5B39"/>
    <w:rsid w:val="002C5D99"/>
    <w:rsid w:val="002C6166"/>
    <w:rsid w:val="002C656C"/>
    <w:rsid w:val="002C67F3"/>
    <w:rsid w:val="002C6961"/>
    <w:rsid w:val="002C7022"/>
    <w:rsid w:val="002C7047"/>
    <w:rsid w:val="002C73F2"/>
    <w:rsid w:val="002C7E23"/>
    <w:rsid w:val="002C7FB8"/>
    <w:rsid w:val="002D04C4"/>
    <w:rsid w:val="002D066B"/>
    <w:rsid w:val="002D0C54"/>
    <w:rsid w:val="002D0DEC"/>
    <w:rsid w:val="002D129C"/>
    <w:rsid w:val="002D12AF"/>
    <w:rsid w:val="002D1516"/>
    <w:rsid w:val="002D1529"/>
    <w:rsid w:val="002D1867"/>
    <w:rsid w:val="002D1890"/>
    <w:rsid w:val="002D1BAB"/>
    <w:rsid w:val="002D241C"/>
    <w:rsid w:val="002D278A"/>
    <w:rsid w:val="002D27C3"/>
    <w:rsid w:val="002D288A"/>
    <w:rsid w:val="002D28C7"/>
    <w:rsid w:val="002D2D24"/>
    <w:rsid w:val="002D3E1E"/>
    <w:rsid w:val="002D4BF3"/>
    <w:rsid w:val="002D4DEE"/>
    <w:rsid w:val="002D4EAA"/>
    <w:rsid w:val="002D6615"/>
    <w:rsid w:val="002D69C4"/>
    <w:rsid w:val="002D6A7D"/>
    <w:rsid w:val="002D6DE4"/>
    <w:rsid w:val="002D6E7F"/>
    <w:rsid w:val="002D70F2"/>
    <w:rsid w:val="002D761D"/>
    <w:rsid w:val="002D7704"/>
    <w:rsid w:val="002D7D47"/>
    <w:rsid w:val="002E0E58"/>
    <w:rsid w:val="002E143E"/>
    <w:rsid w:val="002E16F7"/>
    <w:rsid w:val="002E21C1"/>
    <w:rsid w:val="002E228B"/>
    <w:rsid w:val="002E22AE"/>
    <w:rsid w:val="002E23B6"/>
    <w:rsid w:val="002E25A7"/>
    <w:rsid w:val="002E3660"/>
    <w:rsid w:val="002E3A26"/>
    <w:rsid w:val="002E3F22"/>
    <w:rsid w:val="002E4154"/>
    <w:rsid w:val="002E4255"/>
    <w:rsid w:val="002E4B3F"/>
    <w:rsid w:val="002E4D2A"/>
    <w:rsid w:val="002E4F9B"/>
    <w:rsid w:val="002E507C"/>
    <w:rsid w:val="002E5288"/>
    <w:rsid w:val="002E52AB"/>
    <w:rsid w:val="002E5360"/>
    <w:rsid w:val="002E5856"/>
    <w:rsid w:val="002E5A29"/>
    <w:rsid w:val="002E5D13"/>
    <w:rsid w:val="002E5F81"/>
    <w:rsid w:val="002E6508"/>
    <w:rsid w:val="002E67A1"/>
    <w:rsid w:val="002E67A8"/>
    <w:rsid w:val="002E67D0"/>
    <w:rsid w:val="002E682C"/>
    <w:rsid w:val="002E6F35"/>
    <w:rsid w:val="002E71E6"/>
    <w:rsid w:val="002E72F0"/>
    <w:rsid w:val="002E7B3B"/>
    <w:rsid w:val="002E7C46"/>
    <w:rsid w:val="002F0496"/>
    <w:rsid w:val="002F12A1"/>
    <w:rsid w:val="002F1385"/>
    <w:rsid w:val="002F1438"/>
    <w:rsid w:val="002F1831"/>
    <w:rsid w:val="002F19AA"/>
    <w:rsid w:val="002F1B5A"/>
    <w:rsid w:val="002F254D"/>
    <w:rsid w:val="002F2557"/>
    <w:rsid w:val="002F25D8"/>
    <w:rsid w:val="002F31CF"/>
    <w:rsid w:val="002F3221"/>
    <w:rsid w:val="002F470B"/>
    <w:rsid w:val="002F50B3"/>
    <w:rsid w:val="002F55AD"/>
    <w:rsid w:val="002F56FF"/>
    <w:rsid w:val="002F5DE7"/>
    <w:rsid w:val="002F5E1A"/>
    <w:rsid w:val="002F6C7A"/>
    <w:rsid w:val="002F73F0"/>
    <w:rsid w:val="002F7ABB"/>
    <w:rsid w:val="002F7BD2"/>
    <w:rsid w:val="003001A2"/>
    <w:rsid w:val="0030083C"/>
    <w:rsid w:val="003008FF"/>
    <w:rsid w:val="00300B01"/>
    <w:rsid w:val="003011F1"/>
    <w:rsid w:val="003027C6"/>
    <w:rsid w:val="003027D6"/>
    <w:rsid w:val="00302F07"/>
    <w:rsid w:val="00303630"/>
    <w:rsid w:val="0030365C"/>
    <w:rsid w:val="00303678"/>
    <w:rsid w:val="00303977"/>
    <w:rsid w:val="00303ACE"/>
    <w:rsid w:val="0030437E"/>
    <w:rsid w:val="00304423"/>
    <w:rsid w:val="00304529"/>
    <w:rsid w:val="003045C4"/>
    <w:rsid w:val="003046C7"/>
    <w:rsid w:val="00304C05"/>
    <w:rsid w:val="00304CBB"/>
    <w:rsid w:val="00304E49"/>
    <w:rsid w:val="00304F44"/>
    <w:rsid w:val="0030521A"/>
    <w:rsid w:val="00305711"/>
    <w:rsid w:val="00306041"/>
    <w:rsid w:val="003062E1"/>
    <w:rsid w:val="0030631C"/>
    <w:rsid w:val="003063D6"/>
    <w:rsid w:val="003063F5"/>
    <w:rsid w:val="00306439"/>
    <w:rsid w:val="003068EF"/>
    <w:rsid w:val="0030721C"/>
    <w:rsid w:val="00307264"/>
    <w:rsid w:val="003072C2"/>
    <w:rsid w:val="003075A0"/>
    <w:rsid w:val="003076FE"/>
    <w:rsid w:val="00307819"/>
    <w:rsid w:val="003079A3"/>
    <w:rsid w:val="00307C3B"/>
    <w:rsid w:val="003102EE"/>
    <w:rsid w:val="00310694"/>
    <w:rsid w:val="0031086A"/>
    <w:rsid w:val="00310890"/>
    <w:rsid w:val="00310D21"/>
    <w:rsid w:val="00310F08"/>
    <w:rsid w:val="00310F59"/>
    <w:rsid w:val="00311209"/>
    <w:rsid w:val="003115A1"/>
    <w:rsid w:val="00311A6E"/>
    <w:rsid w:val="00312524"/>
    <w:rsid w:val="003129DB"/>
    <w:rsid w:val="00312B64"/>
    <w:rsid w:val="00313878"/>
    <w:rsid w:val="00313E44"/>
    <w:rsid w:val="003141E3"/>
    <w:rsid w:val="003141ED"/>
    <w:rsid w:val="003142E7"/>
    <w:rsid w:val="003145DA"/>
    <w:rsid w:val="00314A67"/>
    <w:rsid w:val="00314CF2"/>
    <w:rsid w:val="00315364"/>
    <w:rsid w:val="003159D9"/>
    <w:rsid w:val="00315A73"/>
    <w:rsid w:val="00315B5F"/>
    <w:rsid w:val="0031611D"/>
    <w:rsid w:val="00316426"/>
    <w:rsid w:val="00316478"/>
    <w:rsid w:val="0031708F"/>
    <w:rsid w:val="003170FB"/>
    <w:rsid w:val="0031747F"/>
    <w:rsid w:val="00317576"/>
    <w:rsid w:val="00317BBE"/>
    <w:rsid w:val="00317FF9"/>
    <w:rsid w:val="00320059"/>
    <w:rsid w:val="00320D73"/>
    <w:rsid w:val="00320E07"/>
    <w:rsid w:val="0032123C"/>
    <w:rsid w:val="00322487"/>
    <w:rsid w:val="00322785"/>
    <w:rsid w:val="00322CB0"/>
    <w:rsid w:val="00322DA2"/>
    <w:rsid w:val="00322F15"/>
    <w:rsid w:val="00322F4B"/>
    <w:rsid w:val="00323041"/>
    <w:rsid w:val="00323C64"/>
    <w:rsid w:val="00323D63"/>
    <w:rsid w:val="00323DB4"/>
    <w:rsid w:val="003240C9"/>
    <w:rsid w:val="003241D1"/>
    <w:rsid w:val="00324A41"/>
    <w:rsid w:val="00324B51"/>
    <w:rsid w:val="00324E8E"/>
    <w:rsid w:val="00324FBC"/>
    <w:rsid w:val="00325A70"/>
    <w:rsid w:val="00325E16"/>
    <w:rsid w:val="003260C1"/>
    <w:rsid w:val="00326353"/>
    <w:rsid w:val="00326632"/>
    <w:rsid w:val="00326700"/>
    <w:rsid w:val="00326DC0"/>
    <w:rsid w:val="00326ED6"/>
    <w:rsid w:val="003271D3"/>
    <w:rsid w:val="00327E71"/>
    <w:rsid w:val="0033005E"/>
    <w:rsid w:val="0033048C"/>
    <w:rsid w:val="00330B88"/>
    <w:rsid w:val="00330D2A"/>
    <w:rsid w:val="003316CF"/>
    <w:rsid w:val="00331711"/>
    <w:rsid w:val="003317DA"/>
    <w:rsid w:val="0033199D"/>
    <w:rsid w:val="00331F97"/>
    <w:rsid w:val="00331FC2"/>
    <w:rsid w:val="00331FC3"/>
    <w:rsid w:val="0033222E"/>
    <w:rsid w:val="003324A5"/>
    <w:rsid w:val="00332734"/>
    <w:rsid w:val="00332A6C"/>
    <w:rsid w:val="00332C64"/>
    <w:rsid w:val="0033306A"/>
    <w:rsid w:val="003330E9"/>
    <w:rsid w:val="00333BA1"/>
    <w:rsid w:val="00333BC4"/>
    <w:rsid w:val="00333BD7"/>
    <w:rsid w:val="00333C21"/>
    <w:rsid w:val="00334315"/>
    <w:rsid w:val="00334823"/>
    <w:rsid w:val="00334B07"/>
    <w:rsid w:val="00334C2E"/>
    <w:rsid w:val="00334EE4"/>
    <w:rsid w:val="0033508E"/>
    <w:rsid w:val="003350C4"/>
    <w:rsid w:val="0033560B"/>
    <w:rsid w:val="003359B6"/>
    <w:rsid w:val="00335E4F"/>
    <w:rsid w:val="00336664"/>
    <w:rsid w:val="00336C9F"/>
    <w:rsid w:val="00337431"/>
    <w:rsid w:val="00337B6B"/>
    <w:rsid w:val="00337F09"/>
    <w:rsid w:val="003403CD"/>
    <w:rsid w:val="00340C19"/>
    <w:rsid w:val="0034104D"/>
    <w:rsid w:val="00341052"/>
    <w:rsid w:val="00341221"/>
    <w:rsid w:val="00341A07"/>
    <w:rsid w:val="00341B3B"/>
    <w:rsid w:val="00341DBC"/>
    <w:rsid w:val="00341F0F"/>
    <w:rsid w:val="003426FB"/>
    <w:rsid w:val="00342ED2"/>
    <w:rsid w:val="003432E8"/>
    <w:rsid w:val="00343350"/>
    <w:rsid w:val="003434FB"/>
    <w:rsid w:val="00344316"/>
    <w:rsid w:val="00344502"/>
    <w:rsid w:val="00344787"/>
    <w:rsid w:val="00344900"/>
    <w:rsid w:val="00344ACF"/>
    <w:rsid w:val="003456DA"/>
    <w:rsid w:val="00346317"/>
    <w:rsid w:val="003464F2"/>
    <w:rsid w:val="0034657E"/>
    <w:rsid w:val="00346D65"/>
    <w:rsid w:val="0034706E"/>
    <w:rsid w:val="003472A0"/>
    <w:rsid w:val="0034775B"/>
    <w:rsid w:val="003477C3"/>
    <w:rsid w:val="00347B39"/>
    <w:rsid w:val="00350244"/>
    <w:rsid w:val="003504C4"/>
    <w:rsid w:val="00350A98"/>
    <w:rsid w:val="003510CC"/>
    <w:rsid w:val="00351145"/>
    <w:rsid w:val="0035143C"/>
    <w:rsid w:val="00351952"/>
    <w:rsid w:val="00351C02"/>
    <w:rsid w:val="00351CB0"/>
    <w:rsid w:val="00351D05"/>
    <w:rsid w:val="00351F7F"/>
    <w:rsid w:val="0035205A"/>
    <w:rsid w:val="003520D4"/>
    <w:rsid w:val="00352211"/>
    <w:rsid w:val="0035249B"/>
    <w:rsid w:val="00352541"/>
    <w:rsid w:val="003527A0"/>
    <w:rsid w:val="003529CF"/>
    <w:rsid w:val="0035375D"/>
    <w:rsid w:val="003539CA"/>
    <w:rsid w:val="00353BCF"/>
    <w:rsid w:val="00353C80"/>
    <w:rsid w:val="00353FCB"/>
    <w:rsid w:val="003544E2"/>
    <w:rsid w:val="00354779"/>
    <w:rsid w:val="00354D2B"/>
    <w:rsid w:val="003554EA"/>
    <w:rsid w:val="003556F5"/>
    <w:rsid w:val="00356146"/>
    <w:rsid w:val="00356194"/>
    <w:rsid w:val="003561A5"/>
    <w:rsid w:val="00356634"/>
    <w:rsid w:val="0035684F"/>
    <w:rsid w:val="00356889"/>
    <w:rsid w:val="003569DE"/>
    <w:rsid w:val="0035740D"/>
    <w:rsid w:val="00357491"/>
    <w:rsid w:val="00357583"/>
    <w:rsid w:val="003578C5"/>
    <w:rsid w:val="00357F7D"/>
    <w:rsid w:val="003607C6"/>
    <w:rsid w:val="00360A25"/>
    <w:rsid w:val="00361073"/>
    <w:rsid w:val="003611E0"/>
    <w:rsid w:val="0036137A"/>
    <w:rsid w:val="0036157D"/>
    <w:rsid w:val="00361818"/>
    <w:rsid w:val="00362AD9"/>
    <w:rsid w:val="00362E7C"/>
    <w:rsid w:val="00363055"/>
    <w:rsid w:val="00363652"/>
    <w:rsid w:val="003637AE"/>
    <w:rsid w:val="00363CB7"/>
    <w:rsid w:val="00364345"/>
    <w:rsid w:val="003644A3"/>
    <w:rsid w:val="00364769"/>
    <w:rsid w:val="00365074"/>
    <w:rsid w:val="003650CD"/>
    <w:rsid w:val="003654FC"/>
    <w:rsid w:val="00365676"/>
    <w:rsid w:val="0036579D"/>
    <w:rsid w:val="00365B50"/>
    <w:rsid w:val="00365DE6"/>
    <w:rsid w:val="00365DEC"/>
    <w:rsid w:val="00366181"/>
    <w:rsid w:val="00366C18"/>
    <w:rsid w:val="00366C83"/>
    <w:rsid w:val="00366CD1"/>
    <w:rsid w:val="00366D49"/>
    <w:rsid w:val="00366DC7"/>
    <w:rsid w:val="00367B57"/>
    <w:rsid w:val="0037017B"/>
    <w:rsid w:val="003701B6"/>
    <w:rsid w:val="0037034A"/>
    <w:rsid w:val="003704C4"/>
    <w:rsid w:val="00370633"/>
    <w:rsid w:val="0037071F"/>
    <w:rsid w:val="0037090F"/>
    <w:rsid w:val="00370BD0"/>
    <w:rsid w:val="00370C4C"/>
    <w:rsid w:val="003711D2"/>
    <w:rsid w:val="003713AE"/>
    <w:rsid w:val="0037144A"/>
    <w:rsid w:val="003714CB"/>
    <w:rsid w:val="00371B38"/>
    <w:rsid w:val="00371D4F"/>
    <w:rsid w:val="00371E5D"/>
    <w:rsid w:val="00372162"/>
    <w:rsid w:val="00372200"/>
    <w:rsid w:val="0037286A"/>
    <w:rsid w:val="00372A59"/>
    <w:rsid w:val="00372ADD"/>
    <w:rsid w:val="0037397A"/>
    <w:rsid w:val="00373B85"/>
    <w:rsid w:val="00373C81"/>
    <w:rsid w:val="0037406B"/>
    <w:rsid w:val="003744A8"/>
    <w:rsid w:val="0037491C"/>
    <w:rsid w:val="00375258"/>
    <w:rsid w:val="0037525A"/>
    <w:rsid w:val="003752AE"/>
    <w:rsid w:val="0037572F"/>
    <w:rsid w:val="00375C1D"/>
    <w:rsid w:val="00376109"/>
    <w:rsid w:val="0037617F"/>
    <w:rsid w:val="003761ED"/>
    <w:rsid w:val="0037689B"/>
    <w:rsid w:val="0037791B"/>
    <w:rsid w:val="00377C35"/>
    <w:rsid w:val="00377EAB"/>
    <w:rsid w:val="00377EE6"/>
    <w:rsid w:val="00380058"/>
    <w:rsid w:val="003801F4"/>
    <w:rsid w:val="003803A3"/>
    <w:rsid w:val="00380431"/>
    <w:rsid w:val="00380661"/>
    <w:rsid w:val="00380C24"/>
    <w:rsid w:val="00380FA3"/>
    <w:rsid w:val="00381043"/>
    <w:rsid w:val="003810BC"/>
    <w:rsid w:val="003811EA"/>
    <w:rsid w:val="00381DCB"/>
    <w:rsid w:val="00381EE4"/>
    <w:rsid w:val="00382410"/>
    <w:rsid w:val="00382735"/>
    <w:rsid w:val="003829AE"/>
    <w:rsid w:val="00382E06"/>
    <w:rsid w:val="003834B9"/>
    <w:rsid w:val="00383CAA"/>
    <w:rsid w:val="00383E56"/>
    <w:rsid w:val="0038405E"/>
    <w:rsid w:val="0038409E"/>
    <w:rsid w:val="0038420C"/>
    <w:rsid w:val="00384474"/>
    <w:rsid w:val="00384517"/>
    <w:rsid w:val="003847B0"/>
    <w:rsid w:val="00385031"/>
    <w:rsid w:val="003853D2"/>
    <w:rsid w:val="003857AC"/>
    <w:rsid w:val="00385EE1"/>
    <w:rsid w:val="00386840"/>
    <w:rsid w:val="00386889"/>
    <w:rsid w:val="003869AC"/>
    <w:rsid w:val="00386A5A"/>
    <w:rsid w:val="00386D7D"/>
    <w:rsid w:val="00386FF4"/>
    <w:rsid w:val="003872CB"/>
    <w:rsid w:val="003873AD"/>
    <w:rsid w:val="00387483"/>
    <w:rsid w:val="00387634"/>
    <w:rsid w:val="0038777F"/>
    <w:rsid w:val="003909A8"/>
    <w:rsid w:val="00391271"/>
    <w:rsid w:val="00391486"/>
    <w:rsid w:val="00391A3C"/>
    <w:rsid w:val="0039239A"/>
    <w:rsid w:val="0039281C"/>
    <w:rsid w:val="003938C3"/>
    <w:rsid w:val="00393DDC"/>
    <w:rsid w:val="003941F9"/>
    <w:rsid w:val="003945EB"/>
    <w:rsid w:val="00394E62"/>
    <w:rsid w:val="00395300"/>
    <w:rsid w:val="00395527"/>
    <w:rsid w:val="003960A3"/>
    <w:rsid w:val="00396112"/>
    <w:rsid w:val="003966CC"/>
    <w:rsid w:val="00396A82"/>
    <w:rsid w:val="00396EC0"/>
    <w:rsid w:val="0039792C"/>
    <w:rsid w:val="00397C98"/>
    <w:rsid w:val="003A0073"/>
    <w:rsid w:val="003A0348"/>
    <w:rsid w:val="003A06EE"/>
    <w:rsid w:val="003A094B"/>
    <w:rsid w:val="003A10AD"/>
    <w:rsid w:val="003A12D0"/>
    <w:rsid w:val="003A155B"/>
    <w:rsid w:val="003A1C0F"/>
    <w:rsid w:val="003A208B"/>
    <w:rsid w:val="003A2A57"/>
    <w:rsid w:val="003A2C7F"/>
    <w:rsid w:val="003A32C3"/>
    <w:rsid w:val="003A330D"/>
    <w:rsid w:val="003A3BC7"/>
    <w:rsid w:val="003A3C97"/>
    <w:rsid w:val="003A3D96"/>
    <w:rsid w:val="003A3E86"/>
    <w:rsid w:val="003A3FCB"/>
    <w:rsid w:val="003A406F"/>
    <w:rsid w:val="003A40AF"/>
    <w:rsid w:val="003A428A"/>
    <w:rsid w:val="003A4C88"/>
    <w:rsid w:val="003A50B7"/>
    <w:rsid w:val="003A5524"/>
    <w:rsid w:val="003A57E8"/>
    <w:rsid w:val="003A5C16"/>
    <w:rsid w:val="003A5F40"/>
    <w:rsid w:val="003A6764"/>
    <w:rsid w:val="003A6AE8"/>
    <w:rsid w:val="003A7019"/>
    <w:rsid w:val="003A7441"/>
    <w:rsid w:val="003A7642"/>
    <w:rsid w:val="003A764A"/>
    <w:rsid w:val="003A76EC"/>
    <w:rsid w:val="003A78EB"/>
    <w:rsid w:val="003A7A0D"/>
    <w:rsid w:val="003A7A3C"/>
    <w:rsid w:val="003A7C25"/>
    <w:rsid w:val="003B020D"/>
    <w:rsid w:val="003B0709"/>
    <w:rsid w:val="003B07FF"/>
    <w:rsid w:val="003B11E8"/>
    <w:rsid w:val="003B17A2"/>
    <w:rsid w:val="003B1D9B"/>
    <w:rsid w:val="003B1E58"/>
    <w:rsid w:val="003B1FF3"/>
    <w:rsid w:val="003B2226"/>
    <w:rsid w:val="003B2320"/>
    <w:rsid w:val="003B23F8"/>
    <w:rsid w:val="003B25E3"/>
    <w:rsid w:val="003B2815"/>
    <w:rsid w:val="003B30B0"/>
    <w:rsid w:val="003B3204"/>
    <w:rsid w:val="003B34E9"/>
    <w:rsid w:val="003B4907"/>
    <w:rsid w:val="003B4EE4"/>
    <w:rsid w:val="003B4EE9"/>
    <w:rsid w:val="003B5AEA"/>
    <w:rsid w:val="003B61CD"/>
    <w:rsid w:val="003B63BB"/>
    <w:rsid w:val="003B6D6A"/>
    <w:rsid w:val="003B7104"/>
    <w:rsid w:val="003B7389"/>
    <w:rsid w:val="003B7445"/>
    <w:rsid w:val="003B7724"/>
    <w:rsid w:val="003B776D"/>
    <w:rsid w:val="003B7D67"/>
    <w:rsid w:val="003C05A6"/>
    <w:rsid w:val="003C0AA7"/>
    <w:rsid w:val="003C0E81"/>
    <w:rsid w:val="003C0EEC"/>
    <w:rsid w:val="003C0EF1"/>
    <w:rsid w:val="003C11E5"/>
    <w:rsid w:val="003C12AC"/>
    <w:rsid w:val="003C16EA"/>
    <w:rsid w:val="003C19B6"/>
    <w:rsid w:val="003C1B39"/>
    <w:rsid w:val="003C1E82"/>
    <w:rsid w:val="003C23AC"/>
    <w:rsid w:val="003C28AE"/>
    <w:rsid w:val="003C28B1"/>
    <w:rsid w:val="003C2FC3"/>
    <w:rsid w:val="003C3A64"/>
    <w:rsid w:val="003C3A76"/>
    <w:rsid w:val="003C3D7C"/>
    <w:rsid w:val="003C3F02"/>
    <w:rsid w:val="003C3FE9"/>
    <w:rsid w:val="003C4381"/>
    <w:rsid w:val="003C4991"/>
    <w:rsid w:val="003C4C05"/>
    <w:rsid w:val="003C4E3E"/>
    <w:rsid w:val="003C4F72"/>
    <w:rsid w:val="003C54C3"/>
    <w:rsid w:val="003C5BCE"/>
    <w:rsid w:val="003C5DFF"/>
    <w:rsid w:val="003C6050"/>
    <w:rsid w:val="003C6288"/>
    <w:rsid w:val="003C6889"/>
    <w:rsid w:val="003C6B31"/>
    <w:rsid w:val="003C6FA5"/>
    <w:rsid w:val="003C746B"/>
    <w:rsid w:val="003C7BDB"/>
    <w:rsid w:val="003C7EAC"/>
    <w:rsid w:val="003D0141"/>
    <w:rsid w:val="003D0262"/>
    <w:rsid w:val="003D0BE1"/>
    <w:rsid w:val="003D0DDA"/>
    <w:rsid w:val="003D1252"/>
    <w:rsid w:val="003D1895"/>
    <w:rsid w:val="003D1A9A"/>
    <w:rsid w:val="003D1B48"/>
    <w:rsid w:val="003D25BD"/>
    <w:rsid w:val="003D28D0"/>
    <w:rsid w:val="003D2960"/>
    <w:rsid w:val="003D29EC"/>
    <w:rsid w:val="003D29FB"/>
    <w:rsid w:val="003D2A70"/>
    <w:rsid w:val="003D2BC2"/>
    <w:rsid w:val="003D2BC6"/>
    <w:rsid w:val="003D447E"/>
    <w:rsid w:val="003D51B5"/>
    <w:rsid w:val="003D51C8"/>
    <w:rsid w:val="003D52AA"/>
    <w:rsid w:val="003D5414"/>
    <w:rsid w:val="003D553E"/>
    <w:rsid w:val="003D556B"/>
    <w:rsid w:val="003D5891"/>
    <w:rsid w:val="003D593D"/>
    <w:rsid w:val="003D6130"/>
    <w:rsid w:val="003D6161"/>
    <w:rsid w:val="003D61BB"/>
    <w:rsid w:val="003D66ED"/>
    <w:rsid w:val="003D6BBE"/>
    <w:rsid w:val="003D6C80"/>
    <w:rsid w:val="003D775A"/>
    <w:rsid w:val="003D778B"/>
    <w:rsid w:val="003D7AC5"/>
    <w:rsid w:val="003D7B72"/>
    <w:rsid w:val="003D7E9F"/>
    <w:rsid w:val="003D7EFE"/>
    <w:rsid w:val="003E009F"/>
    <w:rsid w:val="003E0173"/>
    <w:rsid w:val="003E0D33"/>
    <w:rsid w:val="003E1365"/>
    <w:rsid w:val="003E1EA0"/>
    <w:rsid w:val="003E25AE"/>
    <w:rsid w:val="003E2AEB"/>
    <w:rsid w:val="003E2B44"/>
    <w:rsid w:val="003E2BEF"/>
    <w:rsid w:val="003E3651"/>
    <w:rsid w:val="003E3894"/>
    <w:rsid w:val="003E466F"/>
    <w:rsid w:val="003E4C23"/>
    <w:rsid w:val="003E4EB0"/>
    <w:rsid w:val="003E4F94"/>
    <w:rsid w:val="003E5184"/>
    <w:rsid w:val="003E5C26"/>
    <w:rsid w:val="003E5F07"/>
    <w:rsid w:val="003E66C3"/>
    <w:rsid w:val="003E6E1F"/>
    <w:rsid w:val="003E7014"/>
    <w:rsid w:val="003E7017"/>
    <w:rsid w:val="003E78C5"/>
    <w:rsid w:val="003E7C5B"/>
    <w:rsid w:val="003F01AE"/>
    <w:rsid w:val="003F08CE"/>
    <w:rsid w:val="003F0D1C"/>
    <w:rsid w:val="003F1406"/>
    <w:rsid w:val="003F1608"/>
    <w:rsid w:val="003F1A69"/>
    <w:rsid w:val="003F259D"/>
    <w:rsid w:val="003F2DE3"/>
    <w:rsid w:val="003F3218"/>
    <w:rsid w:val="003F34A5"/>
    <w:rsid w:val="003F3EE9"/>
    <w:rsid w:val="003F402B"/>
    <w:rsid w:val="003F41B6"/>
    <w:rsid w:val="003F541F"/>
    <w:rsid w:val="003F5D86"/>
    <w:rsid w:val="003F5FF2"/>
    <w:rsid w:val="003F6215"/>
    <w:rsid w:val="003F6613"/>
    <w:rsid w:val="003F69A0"/>
    <w:rsid w:val="003F6C5D"/>
    <w:rsid w:val="003F6D27"/>
    <w:rsid w:val="003F751C"/>
    <w:rsid w:val="003F76B7"/>
    <w:rsid w:val="003F7A35"/>
    <w:rsid w:val="003F7BF2"/>
    <w:rsid w:val="00400210"/>
    <w:rsid w:val="0040025E"/>
    <w:rsid w:val="004002AD"/>
    <w:rsid w:val="00400326"/>
    <w:rsid w:val="0040095F"/>
    <w:rsid w:val="00400CC9"/>
    <w:rsid w:val="00400DBA"/>
    <w:rsid w:val="004010DD"/>
    <w:rsid w:val="00401150"/>
    <w:rsid w:val="0040122A"/>
    <w:rsid w:val="00401280"/>
    <w:rsid w:val="004024AC"/>
    <w:rsid w:val="00402BA2"/>
    <w:rsid w:val="00402C51"/>
    <w:rsid w:val="00402E35"/>
    <w:rsid w:val="00403E51"/>
    <w:rsid w:val="004040ED"/>
    <w:rsid w:val="0040414F"/>
    <w:rsid w:val="004047C5"/>
    <w:rsid w:val="00404E37"/>
    <w:rsid w:val="00404E5B"/>
    <w:rsid w:val="004052A3"/>
    <w:rsid w:val="00405BE3"/>
    <w:rsid w:val="00405D0D"/>
    <w:rsid w:val="00405FB6"/>
    <w:rsid w:val="00406404"/>
    <w:rsid w:val="00407CAB"/>
    <w:rsid w:val="00407FF4"/>
    <w:rsid w:val="0041051B"/>
    <w:rsid w:val="00410561"/>
    <w:rsid w:val="00410D9C"/>
    <w:rsid w:val="00411607"/>
    <w:rsid w:val="0041173C"/>
    <w:rsid w:val="0041190E"/>
    <w:rsid w:val="00411969"/>
    <w:rsid w:val="00411D63"/>
    <w:rsid w:val="00411E28"/>
    <w:rsid w:val="004124AF"/>
    <w:rsid w:val="0041256C"/>
    <w:rsid w:val="00412D79"/>
    <w:rsid w:val="0041311B"/>
    <w:rsid w:val="0041330E"/>
    <w:rsid w:val="00413894"/>
    <w:rsid w:val="00414457"/>
    <w:rsid w:val="00414A35"/>
    <w:rsid w:val="00415129"/>
    <w:rsid w:val="00415486"/>
    <w:rsid w:val="00415845"/>
    <w:rsid w:val="00415849"/>
    <w:rsid w:val="00415B0E"/>
    <w:rsid w:val="0041663E"/>
    <w:rsid w:val="00417B3B"/>
    <w:rsid w:val="004200C5"/>
    <w:rsid w:val="004204F4"/>
    <w:rsid w:val="0042074A"/>
    <w:rsid w:val="00420F3B"/>
    <w:rsid w:val="004210A4"/>
    <w:rsid w:val="004210E4"/>
    <w:rsid w:val="004211EA"/>
    <w:rsid w:val="00422065"/>
    <w:rsid w:val="00422988"/>
    <w:rsid w:val="00422E3C"/>
    <w:rsid w:val="00422F6A"/>
    <w:rsid w:val="004234F5"/>
    <w:rsid w:val="00423BC1"/>
    <w:rsid w:val="00423BC7"/>
    <w:rsid w:val="00424553"/>
    <w:rsid w:val="0042483A"/>
    <w:rsid w:val="00424C44"/>
    <w:rsid w:val="00424CA5"/>
    <w:rsid w:val="00424D67"/>
    <w:rsid w:val="00424D6D"/>
    <w:rsid w:val="00425261"/>
    <w:rsid w:val="00425AB8"/>
    <w:rsid w:val="004264E3"/>
    <w:rsid w:val="004265AA"/>
    <w:rsid w:val="0042693D"/>
    <w:rsid w:val="00427B5F"/>
    <w:rsid w:val="004305F4"/>
    <w:rsid w:val="0043091E"/>
    <w:rsid w:val="00431244"/>
    <w:rsid w:val="00431797"/>
    <w:rsid w:val="00431B60"/>
    <w:rsid w:val="00431F82"/>
    <w:rsid w:val="00432205"/>
    <w:rsid w:val="00432682"/>
    <w:rsid w:val="004329BF"/>
    <w:rsid w:val="00432E6F"/>
    <w:rsid w:val="00433191"/>
    <w:rsid w:val="004332F3"/>
    <w:rsid w:val="00433319"/>
    <w:rsid w:val="004338A8"/>
    <w:rsid w:val="00434935"/>
    <w:rsid w:val="00434B3B"/>
    <w:rsid w:val="004356CB"/>
    <w:rsid w:val="0043590C"/>
    <w:rsid w:val="00435AE9"/>
    <w:rsid w:val="00435F97"/>
    <w:rsid w:val="00436112"/>
    <w:rsid w:val="00436193"/>
    <w:rsid w:val="00436696"/>
    <w:rsid w:val="0043681C"/>
    <w:rsid w:val="004369AA"/>
    <w:rsid w:val="00436A1C"/>
    <w:rsid w:val="00436DE0"/>
    <w:rsid w:val="0043704F"/>
    <w:rsid w:val="004373F5"/>
    <w:rsid w:val="0043799E"/>
    <w:rsid w:val="00437CC5"/>
    <w:rsid w:val="00437D89"/>
    <w:rsid w:val="00437E20"/>
    <w:rsid w:val="00437E23"/>
    <w:rsid w:val="0044000E"/>
    <w:rsid w:val="004402BE"/>
    <w:rsid w:val="00440B9B"/>
    <w:rsid w:val="00440BED"/>
    <w:rsid w:val="00440F00"/>
    <w:rsid w:val="00440F6E"/>
    <w:rsid w:val="00441427"/>
    <w:rsid w:val="00441702"/>
    <w:rsid w:val="004418D0"/>
    <w:rsid w:val="00441A8D"/>
    <w:rsid w:val="00441E74"/>
    <w:rsid w:val="00441EB2"/>
    <w:rsid w:val="00442282"/>
    <w:rsid w:val="004424E2"/>
    <w:rsid w:val="00442A24"/>
    <w:rsid w:val="00442A9F"/>
    <w:rsid w:val="00443028"/>
    <w:rsid w:val="0044332B"/>
    <w:rsid w:val="004434A4"/>
    <w:rsid w:val="00443D59"/>
    <w:rsid w:val="00443EA3"/>
    <w:rsid w:val="004441F8"/>
    <w:rsid w:val="00444508"/>
    <w:rsid w:val="00444716"/>
    <w:rsid w:val="004456B9"/>
    <w:rsid w:val="00445C83"/>
    <w:rsid w:val="00445D38"/>
    <w:rsid w:val="004460D1"/>
    <w:rsid w:val="00446C67"/>
    <w:rsid w:val="00447802"/>
    <w:rsid w:val="00447923"/>
    <w:rsid w:val="00447C22"/>
    <w:rsid w:val="00450148"/>
    <w:rsid w:val="00450399"/>
    <w:rsid w:val="00450678"/>
    <w:rsid w:val="00450C17"/>
    <w:rsid w:val="0045102B"/>
    <w:rsid w:val="00451251"/>
    <w:rsid w:val="004516E9"/>
    <w:rsid w:val="00451847"/>
    <w:rsid w:val="00451907"/>
    <w:rsid w:val="0045265A"/>
    <w:rsid w:val="00452730"/>
    <w:rsid w:val="00452E20"/>
    <w:rsid w:val="00452F92"/>
    <w:rsid w:val="0045309E"/>
    <w:rsid w:val="00453410"/>
    <w:rsid w:val="004539F0"/>
    <w:rsid w:val="00453E34"/>
    <w:rsid w:val="00454627"/>
    <w:rsid w:val="004548A4"/>
    <w:rsid w:val="004549AE"/>
    <w:rsid w:val="00454A29"/>
    <w:rsid w:val="00454BAA"/>
    <w:rsid w:val="00455057"/>
    <w:rsid w:val="00455156"/>
    <w:rsid w:val="00455AD4"/>
    <w:rsid w:val="00455B69"/>
    <w:rsid w:val="00455E4E"/>
    <w:rsid w:val="0045610A"/>
    <w:rsid w:val="00456149"/>
    <w:rsid w:val="00456868"/>
    <w:rsid w:val="00457111"/>
    <w:rsid w:val="004573AE"/>
    <w:rsid w:val="00457D30"/>
    <w:rsid w:val="00457D3A"/>
    <w:rsid w:val="00457D69"/>
    <w:rsid w:val="00457DBB"/>
    <w:rsid w:val="00457E17"/>
    <w:rsid w:val="00457E94"/>
    <w:rsid w:val="00457F42"/>
    <w:rsid w:val="00460263"/>
    <w:rsid w:val="004604CA"/>
    <w:rsid w:val="00460E33"/>
    <w:rsid w:val="004610C5"/>
    <w:rsid w:val="0046166E"/>
    <w:rsid w:val="004617A6"/>
    <w:rsid w:val="00461A61"/>
    <w:rsid w:val="00461AC7"/>
    <w:rsid w:val="00461FB6"/>
    <w:rsid w:val="0046213A"/>
    <w:rsid w:val="004622CB"/>
    <w:rsid w:val="004622E3"/>
    <w:rsid w:val="004623ED"/>
    <w:rsid w:val="00462856"/>
    <w:rsid w:val="00462877"/>
    <w:rsid w:val="00462AB6"/>
    <w:rsid w:val="00462E02"/>
    <w:rsid w:val="004632C3"/>
    <w:rsid w:val="004634C5"/>
    <w:rsid w:val="004635A6"/>
    <w:rsid w:val="00463A17"/>
    <w:rsid w:val="00463C4E"/>
    <w:rsid w:val="004641A2"/>
    <w:rsid w:val="00464634"/>
    <w:rsid w:val="00464871"/>
    <w:rsid w:val="00464931"/>
    <w:rsid w:val="00464E2B"/>
    <w:rsid w:val="004651A3"/>
    <w:rsid w:val="0046589C"/>
    <w:rsid w:val="00465907"/>
    <w:rsid w:val="00465B73"/>
    <w:rsid w:val="0046680F"/>
    <w:rsid w:val="00466A9C"/>
    <w:rsid w:val="004670F6"/>
    <w:rsid w:val="0046727C"/>
    <w:rsid w:val="00467284"/>
    <w:rsid w:val="004672ED"/>
    <w:rsid w:val="00467CB1"/>
    <w:rsid w:val="00467D5C"/>
    <w:rsid w:val="00467DA3"/>
    <w:rsid w:val="00467DD8"/>
    <w:rsid w:val="00467FDD"/>
    <w:rsid w:val="00470B89"/>
    <w:rsid w:val="00470ED7"/>
    <w:rsid w:val="00470F24"/>
    <w:rsid w:val="00470FAA"/>
    <w:rsid w:val="00470FBD"/>
    <w:rsid w:val="00471549"/>
    <w:rsid w:val="00471CFE"/>
    <w:rsid w:val="00471FC6"/>
    <w:rsid w:val="004724E7"/>
    <w:rsid w:val="004727C3"/>
    <w:rsid w:val="0047280B"/>
    <w:rsid w:val="00472A57"/>
    <w:rsid w:val="00472F2F"/>
    <w:rsid w:val="00473169"/>
    <w:rsid w:val="004736C0"/>
    <w:rsid w:val="00473BE4"/>
    <w:rsid w:val="0047407F"/>
    <w:rsid w:val="00474431"/>
    <w:rsid w:val="004749A6"/>
    <w:rsid w:val="00474B5B"/>
    <w:rsid w:val="00474CBC"/>
    <w:rsid w:val="0047505C"/>
    <w:rsid w:val="004752C1"/>
    <w:rsid w:val="004752FF"/>
    <w:rsid w:val="004756FE"/>
    <w:rsid w:val="00475A76"/>
    <w:rsid w:val="00475C34"/>
    <w:rsid w:val="00475EE2"/>
    <w:rsid w:val="00476E76"/>
    <w:rsid w:val="00477006"/>
    <w:rsid w:val="0047760A"/>
    <w:rsid w:val="0047779D"/>
    <w:rsid w:val="00477D43"/>
    <w:rsid w:val="00477E6E"/>
    <w:rsid w:val="00480164"/>
    <w:rsid w:val="00480EE2"/>
    <w:rsid w:val="00481445"/>
    <w:rsid w:val="00481840"/>
    <w:rsid w:val="0048193D"/>
    <w:rsid w:val="00481B90"/>
    <w:rsid w:val="00481CAC"/>
    <w:rsid w:val="00481DC0"/>
    <w:rsid w:val="00482CB6"/>
    <w:rsid w:val="00482DCF"/>
    <w:rsid w:val="00482DE5"/>
    <w:rsid w:val="00482F07"/>
    <w:rsid w:val="00483063"/>
    <w:rsid w:val="00483725"/>
    <w:rsid w:val="00483FD6"/>
    <w:rsid w:val="0048437E"/>
    <w:rsid w:val="0048464A"/>
    <w:rsid w:val="0048479C"/>
    <w:rsid w:val="0048487C"/>
    <w:rsid w:val="00484D42"/>
    <w:rsid w:val="00484E9B"/>
    <w:rsid w:val="004851ED"/>
    <w:rsid w:val="004854D3"/>
    <w:rsid w:val="00485A32"/>
    <w:rsid w:val="00485AB9"/>
    <w:rsid w:val="00485E27"/>
    <w:rsid w:val="004863D4"/>
    <w:rsid w:val="004866AB"/>
    <w:rsid w:val="00487310"/>
    <w:rsid w:val="00487522"/>
    <w:rsid w:val="0048754A"/>
    <w:rsid w:val="004875F5"/>
    <w:rsid w:val="004877E6"/>
    <w:rsid w:val="004879D2"/>
    <w:rsid w:val="00487C4D"/>
    <w:rsid w:val="00487DED"/>
    <w:rsid w:val="004903D5"/>
    <w:rsid w:val="00490A69"/>
    <w:rsid w:val="00490B49"/>
    <w:rsid w:val="00490C04"/>
    <w:rsid w:val="00490E87"/>
    <w:rsid w:val="004911A7"/>
    <w:rsid w:val="00491534"/>
    <w:rsid w:val="00491A8D"/>
    <w:rsid w:val="00491B55"/>
    <w:rsid w:val="00491BDD"/>
    <w:rsid w:val="004924CC"/>
    <w:rsid w:val="00492678"/>
    <w:rsid w:val="00492861"/>
    <w:rsid w:val="00492878"/>
    <w:rsid w:val="00493425"/>
    <w:rsid w:val="0049406E"/>
    <w:rsid w:val="004941F7"/>
    <w:rsid w:val="0049485A"/>
    <w:rsid w:val="004949A0"/>
    <w:rsid w:val="00494E5D"/>
    <w:rsid w:val="00494FC1"/>
    <w:rsid w:val="00495803"/>
    <w:rsid w:val="00495CAC"/>
    <w:rsid w:val="00495F12"/>
    <w:rsid w:val="004967DA"/>
    <w:rsid w:val="004968DA"/>
    <w:rsid w:val="00496CB5"/>
    <w:rsid w:val="00496E29"/>
    <w:rsid w:val="00497943"/>
    <w:rsid w:val="00497EB5"/>
    <w:rsid w:val="00497F81"/>
    <w:rsid w:val="004A02B8"/>
    <w:rsid w:val="004A02FE"/>
    <w:rsid w:val="004A07D4"/>
    <w:rsid w:val="004A08A9"/>
    <w:rsid w:val="004A0BBA"/>
    <w:rsid w:val="004A0D52"/>
    <w:rsid w:val="004A1194"/>
    <w:rsid w:val="004A1239"/>
    <w:rsid w:val="004A1449"/>
    <w:rsid w:val="004A16EB"/>
    <w:rsid w:val="004A1CFF"/>
    <w:rsid w:val="004A1DB9"/>
    <w:rsid w:val="004A1E78"/>
    <w:rsid w:val="004A1EB2"/>
    <w:rsid w:val="004A1EE0"/>
    <w:rsid w:val="004A1EF4"/>
    <w:rsid w:val="004A1FEF"/>
    <w:rsid w:val="004A24BD"/>
    <w:rsid w:val="004A2678"/>
    <w:rsid w:val="004A2B22"/>
    <w:rsid w:val="004A2F78"/>
    <w:rsid w:val="004A300D"/>
    <w:rsid w:val="004A309F"/>
    <w:rsid w:val="004A3811"/>
    <w:rsid w:val="004A3B3F"/>
    <w:rsid w:val="004A3B9A"/>
    <w:rsid w:val="004A3F4C"/>
    <w:rsid w:val="004A43EF"/>
    <w:rsid w:val="004A4413"/>
    <w:rsid w:val="004A46C5"/>
    <w:rsid w:val="004A51DF"/>
    <w:rsid w:val="004A520B"/>
    <w:rsid w:val="004A5818"/>
    <w:rsid w:val="004A6A7F"/>
    <w:rsid w:val="004A6D49"/>
    <w:rsid w:val="004A74FD"/>
    <w:rsid w:val="004A761F"/>
    <w:rsid w:val="004A790D"/>
    <w:rsid w:val="004A7913"/>
    <w:rsid w:val="004A7C17"/>
    <w:rsid w:val="004A7E14"/>
    <w:rsid w:val="004A7E23"/>
    <w:rsid w:val="004A7F69"/>
    <w:rsid w:val="004A7F86"/>
    <w:rsid w:val="004B0290"/>
    <w:rsid w:val="004B04D0"/>
    <w:rsid w:val="004B0951"/>
    <w:rsid w:val="004B0CD1"/>
    <w:rsid w:val="004B0D18"/>
    <w:rsid w:val="004B0ED2"/>
    <w:rsid w:val="004B0F41"/>
    <w:rsid w:val="004B0F75"/>
    <w:rsid w:val="004B1465"/>
    <w:rsid w:val="004B16E1"/>
    <w:rsid w:val="004B1AEB"/>
    <w:rsid w:val="004B20B4"/>
    <w:rsid w:val="004B258D"/>
    <w:rsid w:val="004B2FEC"/>
    <w:rsid w:val="004B3083"/>
    <w:rsid w:val="004B3196"/>
    <w:rsid w:val="004B3264"/>
    <w:rsid w:val="004B3352"/>
    <w:rsid w:val="004B3C3C"/>
    <w:rsid w:val="004B41B0"/>
    <w:rsid w:val="004B4460"/>
    <w:rsid w:val="004B46D4"/>
    <w:rsid w:val="004B48C3"/>
    <w:rsid w:val="004B4ABF"/>
    <w:rsid w:val="004B50B0"/>
    <w:rsid w:val="004B5A74"/>
    <w:rsid w:val="004B5C1D"/>
    <w:rsid w:val="004B65F8"/>
    <w:rsid w:val="004B6947"/>
    <w:rsid w:val="004B6AA4"/>
    <w:rsid w:val="004B718D"/>
    <w:rsid w:val="004B7321"/>
    <w:rsid w:val="004B73EA"/>
    <w:rsid w:val="004B75EC"/>
    <w:rsid w:val="004B7CE1"/>
    <w:rsid w:val="004B7F1F"/>
    <w:rsid w:val="004B7F41"/>
    <w:rsid w:val="004C0C1A"/>
    <w:rsid w:val="004C0DD4"/>
    <w:rsid w:val="004C0EFB"/>
    <w:rsid w:val="004C0F95"/>
    <w:rsid w:val="004C0FDF"/>
    <w:rsid w:val="004C110A"/>
    <w:rsid w:val="004C11D5"/>
    <w:rsid w:val="004C130C"/>
    <w:rsid w:val="004C149B"/>
    <w:rsid w:val="004C1637"/>
    <w:rsid w:val="004C1835"/>
    <w:rsid w:val="004C1E4E"/>
    <w:rsid w:val="004C204F"/>
    <w:rsid w:val="004C2DAB"/>
    <w:rsid w:val="004C2EC3"/>
    <w:rsid w:val="004C3685"/>
    <w:rsid w:val="004C3D53"/>
    <w:rsid w:val="004C4C38"/>
    <w:rsid w:val="004C4ED8"/>
    <w:rsid w:val="004C5385"/>
    <w:rsid w:val="004C568C"/>
    <w:rsid w:val="004C56F6"/>
    <w:rsid w:val="004C5BE1"/>
    <w:rsid w:val="004C5D70"/>
    <w:rsid w:val="004C5E29"/>
    <w:rsid w:val="004C5E69"/>
    <w:rsid w:val="004C612C"/>
    <w:rsid w:val="004C6A64"/>
    <w:rsid w:val="004C6AF5"/>
    <w:rsid w:val="004C6EE9"/>
    <w:rsid w:val="004C7082"/>
    <w:rsid w:val="004C7455"/>
    <w:rsid w:val="004C74FF"/>
    <w:rsid w:val="004C7985"/>
    <w:rsid w:val="004C7B6C"/>
    <w:rsid w:val="004C7CEB"/>
    <w:rsid w:val="004C7E69"/>
    <w:rsid w:val="004D02D6"/>
    <w:rsid w:val="004D053A"/>
    <w:rsid w:val="004D17A0"/>
    <w:rsid w:val="004D23C4"/>
    <w:rsid w:val="004D2B5E"/>
    <w:rsid w:val="004D2C22"/>
    <w:rsid w:val="004D31C4"/>
    <w:rsid w:val="004D3289"/>
    <w:rsid w:val="004D34AE"/>
    <w:rsid w:val="004D3878"/>
    <w:rsid w:val="004D3A08"/>
    <w:rsid w:val="004D3C99"/>
    <w:rsid w:val="004D44F5"/>
    <w:rsid w:val="004D461F"/>
    <w:rsid w:val="004D48FB"/>
    <w:rsid w:val="004D4ECC"/>
    <w:rsid w:val="004D4ECD"/>
    <w:rsid w:val="004D59AA"/>
    <w:rsid w:val="004D6AA5"/>
    <w:rsid w:val="004D6BA1"/>
    <w:rsid w:val="004D6F3A"/>
    <w:rsid w:val="004D73A6"/>
    <w:rsid w:val="004D7635"/>
    <w:rsid w:val="004D7737"/>
    <w:rsid w:val="004D78B3"/>
    <w:rsid w:val="004E0328"/>
    <w:rsid w:val="004E0368"/>
    <w:rsid w:val="004E04E0"/>
    <w:rsid w:val="004E056A"/>
    <w:rsid w:val="004E0C72"/>
    <w:rsid w:val="004E0CF4"/>
    <w:rsid w:val="004E0DEB"/>
    <w:rsid w:val="004E0E7F"/>
    <w:rsid w:val="004E11E4"/>
    <w:rsid w:val="004E11ED"/>
    <w:rsid w:val="004E1478"/>
    <w:rsid w:val="004E15CC"/>
    <w:rsid w:val="004E1E9C"/>
    <w:rsid w:val="004E2336"/>
    <w:rsid w:val="004E24DF"/>
    <w:rsid w:val="004E262E"/>
    <w:rsid w:val="004E27B6"/>
    <w:rsid w:val="004E28A6"/>
    <w:rsid w:val="004E2C3E"/>
    <w:rsid w:val="004E3087"/>
    <w:rsid w:val="004E3468"/>
    <w:rsid w:val="004E34CD"/>
    <w:rsid w:val="004E3513"/>
    <w:rsid w:val="004E415F"/>
    <w:rsid w:val="004E4406"/>
    <w:rsid w:val="004E4610"/>
    <w:rsid w:val="004E4693"/>
    <w:rsid w:val="004E4703"/>
    <w:rsid w:val="004E4CA3"/>
    <w:rsid w:val="004E62E1"/>
    <w:rsid w:val="004E64C0"/>
    <w:rsid w:val="004E651B"/>
    <w:rsid w:val="004E66B4"/>
    <w:rsid w:val="004E6CF1"/>
    <w:rsid w:val="004E6ED4"/>
    <w:rsid w:val="004E7DCC"/>
    <w:rsid w:val="004E7ED5"/>
    <w:rsid w:val="004F00AA"/>
    <w:rsid w:val="004F0540"/>
    <w:rsid w:val="004F0667"/>
    <w:rsid w:val="004F068D"/>
    <w:rsid w:val="004F07C5"/>
    <w:rsid w:val="004F0D08"/>
    <w:rsid w:val="004F1265"/>
    <w:rsid w:val="004F2174"/>
    <w:rsid w:val="004F23C6"/>
    <w:rsid w:val="004F2422"/>
    <w:rsid w:val="004F24F3"/>
    <w:rsid w:val="004F2B4C"/>
    <w:rsid w:val="004F2D29"/>
    <w:rsid w:val="004F2DA1"/>
    <w:rsid w:val="004F308A"/>
    <w:rsid w:val="004F33C4"/>
    <w:rsid w:val="004F37AA"/>
    <w:rsid w:val="004F3AE2"/>
    <w:rsid w:val="004F3C46"/>
    <w:rsid w:val="004F3CA3"/>
    <w:rsid w:val="004F3D5B"/>
    <w:rsid w:val="004F44FB"/>
    <w:rsid w:val="004F45AE"/>
    <w:rsid w:val="004F4913"/>
    <w:rsid w:val="004F4F50"/>
    <w:rsid w:val="004F4F6A"/>
    <w:rsid w:val="004F52A3"/>
    <w:rsid w:val="004F55EA"/>
    <w:rsid w:val="004F577E"/>
    <w:rsid w:val="004F58A6"/>
    <w:rsid w:val="004F5977"/>
    <w:rsid w:val="004F5C38"/>
    <w:rsid w:val="004F5E82"/>
    <w:rsid w:val="004F66E0"/>
    <w:rsid w:val="004F6DF2"/>
    <w:rsid w:val="004F707E"/>
    <w:rsid w:val="004F742D"/>
    <w:rsid w:val="004F7EA5"/>
    <w:rsid w:val="0050038A"/>
    <w:rsid w:val="005005B5"/>
    <w:rsid w:val="00500737"/>
    <w:rsid w:val="00500749"/>
    <w:rsid w:val="005008EE"/>
    <w:rsid w:val="00500BFE"/>
    <w:rsid w:val="00500D2E"/>
    <w:rsid w:val="00500E69"/>
    <w:rsid w:val="00501055"/>
    <w:rsid w:val="00501844"/>
    <w:rsid w:val="005019D0"/>
    <w:rsid w:val="00501E1F"/>
    <w:rsid w:val="005022E5"/>
    <w:rsid w:val="005023AA"/>
    <w:rsid w:val="00502B35"/>
    <w:rsid w:val="00502EF1"/>
    <w:rsid w:val="00502FC7"/>
    <w:rsid w:val="0050395E"/>
    <w:rsid w:val="005039A5"/>
    <w:rsid w:val="00503E10"/>
    <w:rsid w:val="00503F21"/>
    <w:rsid w:val="00503F99"/>
    <w:rsid w:val="00504067"/>
    <w:rsid w:val="005042A4"/>
    <w:rsid w:val="0050444D"/>
    <w:rsid w:val="00504B0C"/>
    <w:rsid w:val="00504D0F"/>
    <w:rsid w:val="00504ECB"/>
    <w:rsid w:val="00505037"/>
    <w:rsid w:val="00505614"/>
    <w:rsid w:val="00505AD3"/>
    <w:rsid w:val="00505D79"/>
    <w:rsid w:val="0050626A"/>
    <w:rsid w:val="0050639B"/>
    <w:rsid w:val="0050658F"/>
    <w:rsid w:val="00506B7B"/>
    <w:rsid w:val="00506BE5"/>
    <w:rsid w:val="005079B8"/>
    <w:rsid w:val="00507BDC"/>
    <w:rsid w:val="00507EFD"/>
    <w:rsid w:val="00507FEC"/>
    <w:rsid w:val="0051047E"/>
    <w:rsid w:val="005116B6"/>
    <w:rsid w:val="0051175A"/>
    <w:rsid w:val="005120D1"/>
    <w:rsid w:val="00512130"/>
    <w:rsid w:val="00512395"/>
    <w:rsid w:val="0051273D"/>
    <w:rsid w:val="0051334A"/>
    <w:rsid w:val="00513B36"/>
    <w:rsid w:val="00513EFC"/>
    <w:rsid w:val="00514054"/>
    <w:rsid w:val="00514641"/>
    <w:rsid w:val="0051471C"/>
    <w:rsid w:val="00514DD7"/>
    <w:rsid w:val="00514FBB"/>
    <w:rsid w:val="0051586B"/>
    <w:rsid w:val="00515919"/>
    <w:rsid w:val="00516D30"/>
    <w:rsid w:val="00516DAC"/>
    <w:rsid w:val="0051735E"/>
    <w:rsid w:val="005174CD"/>
    <w:rsid w:val="0051751D"/>
    <w:rsid w:val="00517D74"/>
    <w:rsid w:val="005202A5"/>
    <w:rsid w:val="005206B8"/>
    <w:rsid w:val="00520859"/>
    <w:rsid w:val="00520EFD"/>
    <w:rsid w:val="00521745"/>
    <w:rsid w:val="0052195A"/>
    <w:rsid w:val="00521AA4"/>
    <w:rsid w:val="00521FC5"/>
    <w:rsid w:val="00522209"/>
    <w:rsid w:val="005224D2"/>
    <w:rsid w:val="005225D1"/>
    <w:rsid w:val="00522687"/>
    <w:rsid w:val="005228DF"/>
    <w:rsid w:val="00522C6B"/>
    <w:rsid w:val="00522DD6"/>
    <w:rsid w:val="005232F0"/>
    <w:rsid w:val="0052356A"/>
    <w:rsid w:val="00523635"/>
    <w:rsid w:val="00523694"/>
    <w:rsid w:val="00523896"/>
    <w:rsid w:val="005239F2"/>
    <w:rsid w:val="00523A7E"/>
    <w:rsid w:val="00523C96"/>
    <w:rsid w:val="00524E73"/>
    <w:rsid w:val="00524F52"/>
    <w:rsid w:val="00525344"/>
    <w:rsid w:val="0052537C"/>
    <w:rsid w:val="00525C44"/>
    <w:rsid w:val="00525F3C"/>
    <w:rsid w:val="00526151"/>
    <w:rsid w:val="005262C1"/>
    <w:rsid w:val="00526319"/>
    <w:rsid w:val="00526CD9"/>
    <w:rsid w:val="0052710B"/>
    <w:rsid w:val="0052738A"/>
    <w:rsid w:val="005275FA"/>
    <w:rsid w:val="005277E5"/>
    <w:rsid w:val="00527A56"/>
    <w:rsid w:val="00527D37"/>
    <w:rsid w:val="005300F4"/>
    <w:rsid w:val="005302DB"/>
    <w:rsid w:val="005305D3"/>
    <w:rsid w:val="005306E7"/>
    <w:rsid w:val="005311B9"/>
    <w:rsid w:val="00531D67"/>
    <w:rsid w:val="005320A1"/>
    <w:rsid w:val="005321AB"/>
    <w:rsid w:val="005328BF"/>
    <w:rsid w:val="005328D3"/>
    <w:rsid w:val="00532D4B"/>
    <w:rsid w:val="00532DE5"/>
    <w:rsid w:val="00532E63"/>
    <w:rsid w:val="00532F03"/>
    <w:rsid w:val="00533880"/>
    <w:rsid w:val="0053395C"/>
    <w:rsid w:val="00533C56"/>
    <w:rsid w:val="00533D4A"/>
    <w:rsid w:val="00534A0F"/>
    <w:rsid w:val="00534B76"/>
    <w:rsid w:val="0053554D"/>
    <w:rsid w:val="0053576F"/>
    <w:rsid w:val="00535A88"/>
    <w:rsid w:val="00535B1A"/>
    <w:rsid w:val="00535BE1"/>
    <w:rsid w:val="00535E36"/>
    <w:rsid w:val="0053608D"/>
    <w:rsid w:val="005368BC"/>
    <w:rsid w:val="00536B1F"/>
    <w:rsid w:val="00536B91"/>
    <w:rsid w:val="00536BBE"/>
    <w:rsid w:val="00536DF0"/>
    <w:rsid w:val="0053722A"/>
    <w:rsid w:val="005375B7"/>
    <w:rsid w:val="00537C22"/>
    <w:rsid w:val="00537D35"/>
    <w:rsid w:val="0054032A"/>
    <w:rsid w:val="005403FA"/>
    <w:rsid w:val="0054073B"/>
    <w:rsid w:val="00540DC8"/>
    <w:rsid w:val="00541003"/>
    <w:rsid w:val="0054156F"/>
    <w:rsid w:val="00541701"/>
    <w:rsid w:val="00541750"/>
    <w:rsid w:val="00541894"/>
    <w:rsid w:val="00541937"/>
    <w:rsid w:val="00541B50"/>
    <w:rsid w:val="00541F21"/>
    <w:rsid w:val="00541FA2"/>
    <w:rsid w:val="0054220D"/>
    <w:rsid w:val="00542665"/>
    <w:rsid w:val="00542C42"/>
    <w:rsid w:val="00542D70"/>
    <w:rsid w:val="00542DAA"/>
    <w:rsid w:val="00543104"/>
    <w:rsid w:val="0054343D"/>
    <w:rsid w:val="00543924"/>
    <w:rsid w:val="00543943"/>
    <w:rsid w:val="00543AC5"/>
    <w:rsid w:val="00544460"/>
    <w:rsid w:val="0054465C"/>
    <w:rsid w:val="00545E0B"/>
    <w:rsid w:val="00545F68"/>
    <w:rsid w:val="005461CE"/>
    <w:rsid w:val="00546388"/>
    <w:rsid w:val="00546764"/>
    <w:rsid w:val="005469C9"/>
    <w:rsid w:val="005469EB"/>
    <w:rsid w:val="00547BA2"/>
    <w:rsid w:val="00547BB8"/>
    <w:rsid w:val="00547F4E"/>
    <w:rsid w:val="0055007A"/>
    <w:rsid w:val="00550817"/>
    <w:rsid w:val="00550BA5"/>
    <w:rsid w:val="00551193"/>
    <w:rsid w:val="0055188F"/>
    <w:rsid w:val="00551B14"/>
    <w:rsid w:val="00551E19"/>
    <w:rsid w:val="0055222D"/>
    <w:rsid w:val="00552D83"/>
    <w:rsid w:val="0055318E"/>
    <w:rsid w:val="005539E5"/>
    <w:rsid w:val="00553ADC"/>
    <w:rsid w:val="0055401F"/>
    <w:rsid w:val="005547EF"/>
    <w:rsid w:val="00555D1E"/>
    <w:rsid w:val="0055611D"/>
    <w:rsid w:val="005562E5"/>
    <w:rsid w:val="00556965"/>
    <w:rsid w:val="00557119"/>
    <w:rsid w:val="00557191"/>
    <w:rsid w:val="00557222"/>
    <w:rsid w:val="005579C4"/>
    <w:rsid w:val="00557DAF"/>
    <w:rsid w:val="005600E1"/>
    <w:rsid w:val="005608CC"/>
    <w:rsid w:val="00561303"/>
    <w:rsid w:val="0056140B"/>
    <w:rsid w:val="005614B8"/>
    <w:rsid w:val="005618CF"/>
    <w:rsid w:val="005619CE"/>
    <w:rsid w:val="00561B2A"/>
    <w:rsid w:val="00561EFB"/>
    <w:rsid w:val="00562153"/>
    <w:rsid w:val="00562339"/>
    <w:rsid w:val="005623A8"/>
    <w:rsid w:val="00562993"/>
    <w:rsid w:val="00562E31"/>
    <w:rsid w:val="00563AFE"/>
    <w:rsid w:val="00564137"/>
    <w:rsid w:val="005644AA"/>
    <w:rsid w:val="00564533"/>
    <w:rsid w:val="005646C0"/>
    <w:rsid w:val="00564834"/>
    <w:rsid w:val="00564ABC"/>
    <w:rsid w:val="00564D0C"/>
    <w:rsid w:val="005654E5"/>
    <w:rsid w:val="005655C0"/>
    <w:rsid w:val="0056574A"/>
    <w:rsid w:val="00565F06"/>
    <w:rsid w:val="0056626E"/>
    <w:rsid w:val="0056629F"/>
    <w:rsid w:val="00566B6D"/>
    <w:rsid w:val="00566BD4"/>
    <w:rsid w:val="00566DB0"/>
    <w:rsid w:val="00566FD3"/>
    <w:rsid w:val="005677C8"/>
    <w:rsid w:val="0056786F"/>
    <w:rsid w:val="00567920"/>
    <w:rsid w:val="00567F14"/>
    <w:rsid w:val="00570297"/>
    <w:rsid w:val="005705F9"/>
    <w:rsid w:val="00570C6F"/>
    <w:rsid w:val="0057103A"/>
    <w:rsid w:val="00571497"/>
    <w:rsid w:val="00571826"/>
    <w:rsid w:val="005718AD"/>
    <w:rsid w:val="00571AC0"/>
    <w:rsid w:val="00571EEC"/>
    <w:rsid w:val="005720CD"/>
    <w:rsid w:val="0057264E"/>
    <w:rsid w:val="00572872"/>
    <w:rsid w:val="00572BAE"/>
    <w:rsid w:val="00572CA9"/>
    <w:rsid w:val="00572CDB"/>
    <w:rsid w:val="00572D6C"/>
    <w:rsid w:val="0057352A"/>
    <w:rsid w:val="005736D5"/>
    <w:rsid w:val="00573818"/>
    <w:rsid w:val="00573BCB"/>
    <w:rsid w:val="00573D5A"/>
    <w:rsid w:val="00573DC5"/>
    <w:rsid w:val="00574351"/>
    <w:rsid w:val="00574CEF"/>
    <w:rsid w:val="005756A5"/>
    <w:rsid w:val="00576391"/>
    <w:rsid w:val="00576C95"/>
    <w:rsid w:val="00576EAE"/>
    <w:rsid w:val="00576FF8"/>
    <w:rsid w:val="00577049"/>
    <w:rsid w:val="0057717F"/>
    <w:rsid w:val="0057726C"/>
    <w:rsid w:val="005776FF"/>
    <w:rsid w:val="005778A7"/>
    <w:rsid w:val="00577CD9"/>
    <w:rsid w:val="00577D46"/>
    <w:rsid w:val="005802F0"/>
    <w:rsid w:val="0058036C"/>
    <w:rsid w:val="005803B7"/>
    <w:rsid w:val="00580AB2"/>
    <w:rsid w:val="00580BA7"/>
    <w:rsid w:val="00580D04"/>
    <w:rsid w:val="00580D5A"/>
    <w:rsid w:val="00580DF3"/>
    <w:rsid w:val="00580EAD"/>
    <w:rsid w:val="005811E8"/>
    <w:rsid w:val="005815F7"/>
    <w:rsid w:val="00581696"/>
    <w:rsid w:val="00581937"/>
    <w:rsid w:val="005819E1"/>
    <w:rsid w:val="00581B92"/>
    <w:rsid w:val="00581EFB"/>
    <w:rsid w:val="00582186"/>
    <w:rsid w:val="005821F4"/>
    <w:rsid w:val="00582373"/>
    <w:rsid w:val="00582494"/>
    <w:rsid w:val="00582507"/>
    <w:rsid w:val="00582ECD"/>
    <w:rsid w:val="00582FA2"/>
    <w:rsid w:val="00583237"/>
    <w:rsid w:val="0058324C"/>
    <w:rsid w:val="00583606"/>
    <w:rsid w:val="00583823"/>
    <w:rsid w:val="0058391C"/>
    <w:rsid w:val="00583DBB"/>
    <w:rsid w:val="0058403A"/>
    <w:rsid w:val="00584843"/>
    <w:rsid w:val="00584C28"/>
    <w:rsid w:val="0058520C"/>
    <w:rsid w:val="00585532"/>
    <w:rsid w:val="005865D8"/>
    <w:rsid w:val="00586998"/>
    <w:rsid w:val="00586AE5"/>
    <w:rsid w:val="00586B9B"/>
    <w:rsid w:val="00586C5C"/>
    <w:rsid w:val="00587286"/>
    <w:rsid w:val="005873A2"/>
    <w:rsid w:val="00587665"/>
    <w:rsid w:val="00590A77"/>
    <w:rsid w:val="00590C15"/>
    <w:rsid w:val="00590C78"/>
    <w:rsid w:val="00590F7E"/>
    <w:rsid w:val="005913AF"/>
    <w:rsid w:val="005914B1"/>
    <w:rsid w:val="005915C1"/>
    <w:rsid w:val="00591674"/>
    <w:rsid w:val="00591A37"/>
    <w:rsid w:val="0059270D"/>
    <w:rsid w:val="005928F1"/>
    <w:rsid w:val="00592E90"/>
    <w:rsid w:val="0059326A"/>
    <w:rsid w:val="00593712"/>
    <w:rsid w:val="00593893"/>
    <w:rsid w:val="0059411D"/>
    <w:rsid w:val="005941CD"/>
    <w:rsid w:val="0059468E"/>
    <w:rsid w:val="00594824"/>
    <w:rsid w:val="005948D8"/>
    <w:rsid w:val="00594E1A"/>
    <w:rsid w:val="00595648"/>
    <w:rsid w:val="00595AC3"/>
    <w:rsid w:val="00596066"/>
    <w:rsid w:val="0059677C"/>
    <w:rsid w:val="00596C42"/>
    <w:rsid w:val="00596D6D"/>
    <w:rsid w:val="00597437"/>
    <w:rsid w:val="00597BBD"/>
    <w:rsid w:val="005A02FC"/>
    <w:rsid w:val="005A054C"/>
    <w:rsid w:val="005A1D42"/>
    <w:rsid w:val="005A2015"/>
    <w:rsid w:val="005A2175"/>
    <w:rsid w:val="005A23DA"/>
    <w:rsid w:val="005A24EB"/>
    <w:rsid w:val="005A25D4"/>
    <w:rsid w:val="005A267D"/>
    <w:rsid w:val="005A3111"/>
    <w:rsid w:val="005A3226"/>
    <w:rsid w:val="005A346A"/>
    <w:rsid w:val="005A349F"/>
    <w:rsid w:val="005A36CD"/>
    <w:rsid w:val="005A38EA"/>
    <w:rsid w:val="005A3F5B"/>
    <w:rsid w:val="005A41D8"/>
    <w:rsid w:val="005A43B7"/>
    <w:rsid w:val="005A442E"/>
    <w:rsid w:val="005A4456"/>
    <w:rsid w:val="005A465C"/>
    <w:rsid w:val="005A4978"/>
    <w:rsid w:val="005A4FF3"/>
    <w:rsid w:val="005A5336"/>
    <w:rsid w:val="005A53B4"/>
    <w:rsid w:val="005A57AD"/>
    <w:rsid w:val="005A59FA"/>
    <w:rsid w:val="005A6760"/>
    <w:rsid w:val="005A6A01"/>
    <w:rsid w:val="005A6A6F"/>
    <w:rsid w:val="005A6D9D"/>
    <w:rsid w:val="005A7010"/>
    <w:rsid w:val="005A70CC"/>
    <w:rsid w:val="005A721A"/>
    <w:rsid w:val="005A7FF2"/>
    <w:rsid w:val="005B01A9"/>
    <w:rsid w:val="005B04B1"/>
    <w:rsid w:val="005B07AB"/>
    <w:rsid w:val="005B0C2C"/>
    <w:rsid w:val="005B1704"/>
    <w:rsid w:val="005B189E"/>
    <w:rsid w:val="005B1C64"/>
    <w:rsid w:val="005B1E8D"/>
    <w:rsid w:val="005B2018"/>
    <w:rsid w:val="005B2A1D"/>
    <w:rsid w:val="005B2C21"/>
    <w:rsid w:val="005B2C5C"/>
    <w:rsid w:val="005B33DD"/>
    <w:rsid w:val="005B3A4C"/>
    <w:rsid w:val="005B402E"/>
    <w:rsid w:val="005B424F"/>
    <w:rsid w:val="005B4ADD"/>
    <w:rsid w:val="005B4F8A"/>
    <w:rsid w:val="005B5893"/>
    <w:rsid w:val="005B5DD9"/>
    <w:rsid w:val="005B5ED4"/>
    <w:rsid w:val="005B61F9"/>
    <w:rsid w:val="005B624B"/>
    <w:rsid w:val="005B62CD"/>
    <w:rsid w:val="005B640A"/>
    <w:rsid w:val="005B687A"/>
    <w:rsid w:val="005B730F"/>
    <w:rsid w:val="005B758E"/>
    <w:rsid w:val="005B75E1"/>
    <w:rsid w:val="005B7AAF"/>
    <w:rsid w:val="005B7B77"/>
    <w:rsid w:val="005B7ECF"/>
    <w:rsid w:val="005B7FB6"/>
    <w:rsid w:val="005C03E8"/>
    <w:rsid w:val="005C05E2"/>
    <w:rsid w:val="005C0CC8"/>
    <w:rsid w:val="005C0F72"/>
    <w:rsid w:val="005C108E"/>
    <w:rsid w:val="005C147B"/>
    <w:rsid w:val="005C15F4"/>
    <w:rsid w:val="005C194C"/>
    <w:rsid w:val="005C1976"/>
    <w:rsid w:val="005C1CA8"/>
    <w:rsid w:val="005C2147"/>
    <w:rsid w:val="005C259B"/>
    <w:rsid w:val="005C29D9"/>
    <w:rsid w:val="005C2A60"/>
    <w:rsid w:val="005C2C82"/>
    <w:rsid w:val="005C2E14"/>
    <w:rsid w:val="005C2E90"/>
    <w:rsid w:val="005C301C"/>
    <w:rsid w:val="005C359A"/>
    <w:rsid w:val="005C374B"/>
    <w:rsid w:val="005C3952"/>
    <w:rsid w:val="005C3A63"/>
    <w:rsid w:val="005C3B8D"/>
    <w:rsid w:val="005C3D06"/>
    <w:rsid w:val="005C3D68"/>
    <w:rsid w:val="005C40B9"/>
    <w:rsid w:val="005C449A"/>
    <w:rsid w:val="005C45FD"/>
    <w:rsid w:val="005C49CE"/>
    <w:rsid w:val="005C4A13"/>
    <w:rsid w:val="005C4AB7"/>
    <w:rsid w:val="005C511A"/>
    <w:rsid w:val="005C535B"/>
    <w:rsid w:val="005C561A"/>
    <w:rsid w:val="005C5697"/>
    <w:rsid w:val="005C5764"/>
    <w:rsid w:val="005C5789"/>
    <w:rsid w:val="005C5B42"/>
    <w:rsid w:val="005C6516"/>
    <w:rsid w:val="005C7966"/>
    <w:rsid w:val="005D07D5"/>
    <w:rsid w:val="005D155F"/>
    <w:rsid w:val="005D1A03"/>
    <w:rsid w:val="005D1DA7"/>
    <w:rsid w:val="005D1DC5"/>
    <w:rsid w:val="005D1DDD"/>
    <w:rsid w:val="005D203D"/>
    <w:rsid w:val="005D26ED"/>
    <w:rsid w:val="005D2D71"/>
    <w:rsid w:val="005D2DF7"/>
    <w:rsid w:val="005D3702"/>
    <w:rsid w:val="005D3CEA"/>
    <w:rsid w:val="005D3E13"/>
    <w:rsid w:val="005D4072"/>
    <w:rsid w:val="005D4453"/>
    <w:rsid w:val="005D44F5"/>
    <w:rsid w:val="005D477E"/>
    <w:rsid w:val="005D4A5C"/>
    <w:rsid w:val="005D4A9D"/>
    <w:rsid w:val="005D4BC9"/>
    <w:rsid w:val="005D56E2"/>
    <w:rsid w:val="005D5A1A"/>
    <w:rsid w:val="005D5A40"/>
    <w:rsid w:val="005D5E13"/>
    <w:rsid w:val="005D6587"/>
    <w:rsid w:val="005D6621"/>
    <w:rsid w:val="005D66E2"/>
    <w:rsid w:val="005D6A31"/>
    <w:rsid w:val="005D6CC4"/>
    <w:rsid w:val="005D72CE"/>
    <w:rsid w:val="005D7310"/>
    <w:rsid w:val="005D7795"/>
    <w:rsid w:val="005E0338"/>
    <w:rsid w:val="005E068A"/>
    <w:rsid w:val="005E10DE"/>
    <w:rsid w:val="005E195D"/>
    <w:rsid w:val="005E23C2"/>
    <w:rsid w:val="005E2930"/>
    <w:rsid w:val="005E2BA0"/>
    <w:rsid w:val="005E321C"/>
    <w:rsid w:val="005E3AE1"/>
    <w:rsid w:val="005E3ECA"/>
    <w:rsid w:val="005E439A"/>
    <w:rsid w:val="005E44C9"/>
    <w:rsid w:val="005E4557"/>
    <w:rsid w:val="005E46AB"/>
    <w:rsid w:val="005E47CB"/>
    <w:rsid w:val="005E4846"/>
    <w:rsid w:val="005E4BCC"/>
    <w:rsid w:val="005E506B"/>
    <w:rsid w:val="005E5283"/>
    <w:rsid w:val="005E57E1"/>
    <w:rsid w:val="005E58EE"/>
    <w:rsid w:val="005E5BE4"/>
    <w:rsid w:val="005E6511"/>
    <w:rsid w:val="005E6800"/>
    <w:rsid w:val="005E6DEF"/>
    <w:rsid w:val="005E6DFE"/>
    <w:rsid w:val="005E6F50"/>
    <w:rsid w:val="005E70B9"/>
    <w:rsid w:val="005E7856"/>
    <w:rsid w:val="005E791A"/>
    <w:rsid w:val="005E7928"/>
    <w:rsid w:val="005E7F04"/>
    <w:rsid w:val="005F0467"/>
    <w:rsid w:val="005F069E"/>
    <w:rsid w:val="005F0AEE"/>
    <w:rsid w:val="005F124B"/>
    <w:rsid w:val="005F13FE"/>
    <w:rsid w:val="005F19CB"/>
    <w:rsid w:val="005F1A7C"/>
    <w:rsid w:val="005F1D1C"/>
    <w:rsid w:val="005F1D2E"/>
    <w:rsid w:val="005F20B7"/>
    <w:rsid w:val="005F21E2"/>
    <w:rsid w:val="005F2261"/>
    <w:rsid w:val="005F239A"/>
    <w:rsid w:val="005F23AD"/>
    <w:rsid w:val="005F2CBA"/>
    <w:rsid w:val="005F3078"/>
    <w:rsid w:val="005F3C55"/>
    <w:rsid w:val="005F405A"/>
    <w:rsid w:val="005F42FE"/>
    <w:rsid w:val="005F4731"/>
    <w:rsid w:val="005F4962"/>
    <w:rsid w:val="005F4C98"/>
    <w:rsid w:val="005F4FF0"/>
    <w:rsid w:val="005F55E1"/>
    <w:rsid w:val="005F5BEC"/>
    <w:rsid w:val="005F5DD4"/>
    <w:rsid w:val="005F5F8D"/>
    <w:rsid w:val="005F627C"/>
    <w:rsid w:val="005F6B08"/>
    <w:rsid w:val="005F7A1B"/>
    <w:rsid w:val="006003F6"/>
    <w:rsid w:val="0060044D"/>
    <w:rsid w:val="00600E62"/>
    <w:rsid w:val="00601287"/>
    <w:rsid w:val="00601323"/>
    <w:rsid w:val="00601454"/>
    <w:rsid w:val="006018B0"/>
    <w:rsid w:val="00601C51"/>
    <w:rsid w:val="00601C8C"/>
    <w:rsid w:val="00602810"/>
    <w:rsid w:val="00603248"/>
    <w:rsid w:val="006035B3"/>
    <w:rsid w:val="0060438A"/>
    <w:rsid w:val="006044CD"/>
    <w:rsid w:val="00604E91"/>
    <w:rsid w:val="00604F9E"/>
    <w:rsid w:val="006050E9"/>
    <w:rsid w:val="00605734"/>
    <w:rsid w:val="00605C4B"/>
    <w:rsid w:val="00605DE4"/>
    <w:rsid w:val="00605FF4"/>
    <w:rsid w:val="0060710E"/>
    <w:rsid w:val="006075DB"/>
    <w:rsid w:val="00607692"/>
    <w:rsid w:val="00607699"/>
    <w:rsid w:val="006076FE"/>
    <w:rsid w:val="006079B4"/>
    <w:rsid w:val="00610018"/>
    <w:rsid w:val="006100F2"/>
    <w:rsid w:val="00610A66"/>
    <w:rsid w:val="00610F41"/>
    <w:rsid w:val="00611AC0"/>
    <w:rsid w:val="00611AC1"/>
    <w:rsid w:val="00611C40"/>
    <w:rsid w:val="006120C7"/>
    <w:rsid w:val="0061347F"/>
    <w:rsid w:val="00613AE1"/>
    <w:rsid w:val="006141B1"/>
    <w:rsid w:val="00614279"/>
    <w:rsid w:val="00614A0D"/>
    <w:rsid w:val="00614B7F"/>
    <w:rsid w:val="00614C7B"/>
    <w:rsid w:val="00614E08"/>
    <w:rsid w:val="0061512C"/>
    <w:rsid w:val="006157F3"/>
    <w:rsid w:val="00615A1D"/>
    <w:rsid w:val="006167C3"/>
    <w:rsid w:val="00616E3D"/>
    <w:rsid w:val="00617714"/>
    <w:rsid w:val="006177DE"/>
    <w:rsid w:val="00617D9D"/>
    <w:rsid w:val="0062025B"/>
    <w:rsid w:val="006209A7"/>
    <w:rsid w:val="006215FC"/>
    <w:rsid w:val="00621C5D"/>
    <w:rsid w:val="00621CFB"/>
    <w:rsid w:val="00622866"/>
    <w:rsid w:val="00622B02"/>
    <w:rsid w:val="00622C6C"/>
    <w:rsid w:val="00622E09"/>
    <w:rsid w:val="00622F02"/>
    <w:rsid w:val="006233A6"/>
    <w:rsid w:val="006236CF"/>
    <w:rsid w:val="00623901"/>
    <w:rsid w:val="00623EBA"/>
    <w:rsid w:val="00623FDB"/>
    <w:rsid w:val="00624845"/>
    <w:rsid w:val="006248CD"/>
    <w:rsid w:val="00625015"/>
    <w:rsid w:val="006255FD"/>
    <w:rsid w:val="0062591B"/>
    <w:rsid w:val="00625E32"/>
    <w:rsid w:val="0062651E"/>
    <w:rsid w:val="00626941"/>
    <w:rsid w:val="00626AB0"/>
    <w:rsid w:val="00626B8C"/>
    <w:rsid w:val="00626DE5"/>
    <w:rsid w:val="006275D1"/>
    <w:rsid w:val="00627CA0"/>
    <w:rsid w:val="00630030"/>
    <w:rsid w:val="0063030D"/>
    <w:rsid w:val="006303EA"/>
    <w:rsid w:val="00630447"/>
    <w:rsid w:val="006307C0"/>
    <w:rsid w:val="00630D91"/>
    <w:rsid w:val="00630F0B"/>
    <w:rsid w:val="00631EE8"/>
    <w:rsid w:val="00631EEA"/>
    <w:rsid w:val="00631FEF"/>
    <w:rsid w:val="006321D9"/>
    <w:rsid w:val="00632703"/>
    <w:rsid w:val="006327F7"/>
    <w:rsid w:val="006329DF"/>
    <w:rsid w:val="00632EA9"/>
    <w:rsid w:val="006331D9"/>
    <w:rsid w:val="006339DA"/>
    <w:rsid w:val="00633C2C"/>
    <w:rsid w:val="00633C92"/>
    <w:rsid w:val="00633EA4"/>
    <w:rsid w:val="006343FF"/>
    <w:rsid w:val="0063495F"/>
    <w:rsid w:val="00634CAB"/>
    <w:rsid w:val="00634EE1"/>
    <w:rsid w:val="00635325"/>
    <w:rsid w:val="006355CC"/>
    <w:rsid w:val="0063584C"/>
    <w:rsid w:val="00635B2E"/>
    <w:rsid w:val="006362A0"/>
    <w:rsid w:val="006365C5"/>
    <w:rsid w:val="00636E7D"/>
    <w:rsid w:val="006370B3"/>
    <w:rsid w:val="00637228"/>
    <w:rsid w:val="00637452"/>
    <w:rsid w:val="0063754D"/>
    <w:rsid w:val="00637633"/>
    <w:rsid w:val="006376E8"/>
    <w:rsid w:val="0063781D"/>
    <w:rsid w:val="00637D8F"/>
    <w:rsid w:val="0064002A"/>
    <w:rsid w:val="00640187"/>
    <w:rsid w:val="0064044E"/>
    <w:rsid w:val="00640531"/>
    <w:rsid w:val="0064123B"/>
    <w:rsid w:val="00641922"/>
    <w:rsid w:val="00641945"/>
    <w:rsid w:val="00641CFF"/>
    <w:rsid w:val="006420F5"/>
    <w:rsid w:val="006425AA"/>
    <w:rsid w:val="006428CF"/>
    <w:rsid w:val="00642C92"/>
    <w:rsid w:val="00642F0A"/>
    <w:rsid w:val="0064302C"/>
    <w:rsid w:val="00643251"/>
    <w:rsid w:val="00643319"/>
    <w:rsid w:val="00643A33"/>
    <w:rsid w:val="00643E50"/>
    <w:rsid w:val="00644263"/>
    <w:rsid w:val="0064451B"/>
    <w:rsid w:val="00644864"/>
    <w:rsid w:val="00644D16"/>
    <w:rsid w:val="00644D48"/>
    <w:rsid w:val="006450CE"/>
    <w:rsid w:val="00645312"/>
    <w:rsid w:val="00646443"/>
    <w:rsid w:val="0064647F"/>
    <w:rsid w:val="00646F53"/>
    <w:rsid w:val="006475B8"/>
    <w:rsid w:val="00647848"/>
    <w:rsid w:val="0065001D"/>
    <w:rsid w:val="006503FB"/>
    <w:rsid w:val="006504F6"/>
    <w:rsid w:val="00651587"/>
    <w:rsid w:val="006517C5"/>
    <w:rsid w:val="00651AD4"/>
    <w:rsid w:val="00651C1F"/>
    <w:rsid w:val="00651E4C"/>
    <w:rsid w:val="006521C9"/>
    <w:rsid w:val="00652526"/>
    <w:rsid w:val="00652617"/>
    <w:rsid w:val="00652DBF"/>
    <w:rsid w:val="0065350F"/>
    <w:rsid w:val="00653544"/>
    <w:rsid w:val="00653ADA"/>
    <w:rsid w:val="00653D7E"/>
    <w:rsid w:val="006545B8"/>
    <w:rsid w:val="006548E3"/>
    <w:rsid w:val="00654A6F"/>
    <w:rsid w:val="00654B54"/>
    <w:rsid w:val="00654FDE"/>
    <w:rsid w:val="00655DE9"/>
    <w:rsid w:val="00655E49"/>
    <w:rsid w:val="006563BF"/>
    <w:rsid w:val="006567C6"/>
    <w:rsid w:val="006568CE"/>
    <w:rsid w:val="006570A9"/>
    <w:rsid w:val="00657686"/>
    <w:rsid w:val="00657B95"/>
    <w:rsid w:val="0066000A"/>
    <w:rsid w:val="00660702"/>
    <w:rsid w:val="00661D10"/>
    <w:rsid w:val="0066279B"/>
    <w:rsid w:val="00662896"/>
    <w:rsid w:val="00662F47"/>
    <w:rsid w:val="00662F53"/>
    <w:rsid w:val="00663CB2"/>
    <w:rsid w:val="006649B4"/>
    <w:rsid w:val="00664A60"/>
    <w:rsid w:val="00664BBF"/>
    <w:rsid w:val="00665582"/>
    <w:rsid w:val="00665B78"/>
    <w:rsid w:val="00665C4D"/>
    <w:rsid w:val="00665C63"/>
    <w:rsid w:val="00665FEB"/>
    <w:rsid w:val="006662DD"/>
    <w:rsid w:val="00666373"/>
    <w:rsid w:val="0066642C"/>
    <w:rsid w:val="00666855"/>
    <w:rsid w:val="00666E34"/>
    <w:rsid w:val="00667184"/>
    <w:rsid w:val="00667445"/>
    <w:rsid w:val="006676FD"/>
    <w:rsid w:val="00667721"/>
    <w:rsid w:val="006678D5"/>
    <w:rsid w:val="00667A8F"/>
    <w:rsid w:val="006704C6"/>
    <w:rsid w:val="006704F9"/>
    <w:rsid w:val="00670891"/>
    <w:rsid w:val="006708BA"/>
    <w:rsid w:val="006708EE"/>
    <w:rsid w:val="00670A0D"/>
    <w:rsid w:val="00670C15"/>
    <w:rsid w:val="0067123C"/>
    <w:rsid w:val="00671351"/>
    <w:rsid w:val="00671802"/>
    <w:rsid w:val="00671964"/>
    <w:rsid w:val="006719C4"/>
    <w:rsid w:val="00671A17"/>
    <w:rsid w:val="00671EF3"/>
    <w:rsid w:val="006722D4"/>
    <w:rsid w:val="00672654"/>
    <w:rsid w:val="00672C64"/>
    <w:rsid w:val="0067398C"/>
    <w:rsid w:val="00673CB0"/>
    <w:rsid w:val="00673E8F"/>
    <w:rsid w:val="006748F7"/>
    <w:rsid w:val="00675959"/>
    <w:rsid w:val="00675BC2"/>
    <w:rsid w:val="00675EEC"/>
    <w:rsid w:val="00676417"/>
    <w:rsid w:val="00676DF5"/>
    <w:rsid w:val="00676F9F"/>
    <w:rsid w:val="00677477"/>
    <w:rsid w:val="00677CA2"/>
    <w:rsid w:val="00677D23"/>
    <w:rsid w:val="00677FE2"/>
    <w:rsid w:val="006804D1"/>
    <w:rsid w:val="006804F4"/>
    <w:rsid w:val="00680713"/>
    <w:rsid w:val="00680773"/>
    <w:rsid w:val="00680936"/>
    <w:rsid w:val="0068095E"/>
    <w:rsid w:val="006809DE"/>
    <w:rsid w:val="00680FA3"/>
    <w:rsid w:val="00680FA4"/>
    <w:rsid w:val="00681039"/>
    <w:rsid w:val="00681800"/>
    <w:rsid w:val="00681E49"/>
    <w:rsid w:val="006821E0"/>
    <w:rsid w:val="00682572"/>
    <w:rsid w:val="006828EA"/>
    <w:rsid w:val="00682993"/>
    <w:rsid w:val="00682B7A"/>
    <w:rsid w:val="00683884"/>
    <w:rsid w:val="00683D49"/>
    <w:rsid w:val="0068471D"/>
    <w:rsid w:val="006849E4"/>
    <w:rsid w:val="00684C7E"/>
    <w:rsid w:val="00685A1D"/>
    <w:rsid w:val="00685B60"/>
    <w:rsid w:val="0068666F"/>
    <w:rsid w:val="0068672B"/>
    <w:rsid w:val="00687097"/>
    <w:rsid w:val="00687118"/>
    <w:rsid w:val="00687835"/>
    <w:rsid w:val="00690190"/>
    <w:rsid w:val="006902C9"/>
    <w:rsid w:val="00690692"/>
    <w:rsid w:val="00691172"/>
    <w:rsid w:val="00691293"/>
    <w:rsid w:val="006913CA"/>
    <w:rsid w:val="006914F3"/>
    <w:rsid w:val="00691A2F"/>
    <w:rsid w:val="00692361"/>
    <w:rsid w:val="006923B9"/>
    <w:rsid w:val="0069253B"/>
    <w:rsid w:val="00692BD5"/>
    <w:rsid w:val="00692C08"/>
    <w:rsid w:val="0069347E"/>
    <w:rsid w:val="00693713"/>
    <w:rsid w:val="00693967"/>
    <w:rsid w:val="00693E43"/>
    <w:rsid w:val="00693F9B"/>
    <w:rsid w:val="006941FB"/>
    <w:rsid w:val="0069482E"/>
    <w:rsid w:val="006952E0"/>
    <w:rsid w:val="00695D37"/>
    <w:rsid w:val="00695DCC"/>
    <w:rsid w:val="00696169"/>
    <w:rsid w:val="006963DA"/>
    <w:rsid w:val="00696530"/>
    <w:rsid w:val="00696CCB"/>
    <w:rsid w:val="00696F31"/>
    <w:rsid w:val="00697626"/>
    <w:rsid w:val="00697668"/>
    <w:rsid w:val="00697D4D"/>
    <w:rsid w:val="006A01DC"/>
    <w:rsid w:val="006A02AF"/>
    <w:rsid w:val="006A05DA"/>
    <w:rsid w:val="006A05EA"/>
    <w:rsid w:val="006A09C5"/>
    <w:rsid w:val="006A0E57"/>
    <w:rsid w:val="006A0F86"/>
    <w:rsid w:val="006A1160"/>
    <w:rsid w:val="006A1406"/>
    <w:rsid w:val="006A1938"/>
    <w:rsid w:val="006A1A96"/>
    <w:rsid w:val="006A1B4F"/>
    <w:rsid w:val="006A1DE6"/>
    <w:rsid w:val="006A1EDC"/>
    <w:rsid w:val="006A1F09"/>
    <w:rsid w:val="006A20C5"/>
    <w:rsid w:val="006A212A"/>
    <w:rsid w:val="006A2362"/>
    <w:rsid w:val="006A2DCD"/>
    <w:rsid w:val="006A2FF9"/>
    <w:rsid w:val="006A323F"/>
    <w:rsid w:val="006A36AC"/>
    <w:rsid w:val="006A3E98"/>
    <w:rsid w:val="006A3EF2"/>
    <w:rsid w:val="006A3FC6"/>
    <w:rsid w:val="006A40C9"/>
    <w:rsid w:val="006A4257"/>
    <w:rsid w:val="006A4300"/>
    <w:rsid w:val="006A46C2"/>
    <w:rsid w:val="006A472A"/>
    <w:rsid w:val="006A48E2"/>
    <w:rsid w:val="006A4F58"/>
    <w:rsid w:val="006A5131"/>
    <w:rsid w:val="006A51CE"/>
    <w:rsid w:val="006A58AD"/>
    <w:rsid w:val="006A59C8"/>
    <w:rsid w:val="006A5EFC"/>
    <w:rsid w:val="006A6313"/>
    <w:rsid w:val="006A6756"/>
    <w:rsid w:val="006A6931"/>
    <w:rsid w:val="006A6A48"/>
    <w:rsid w:val="006A6D2E"/>
    <w:rsid w:val="006A74EA"/>
    <w:rsid w:val="006A7AC2"/>
    <w:rsid w:val="006B052A"/>
    <w:rsid w:val="006B14DC"/>
    <w:rsid w:val="006B15C3"/>
    <w:rsid w:val="006B1804"/>
    <w:rsid w:val="006B1BAD"/>
    <w:rsid w:val="006B1BE8"/>
    <w:rsid w:val="006B1D55"/>
    <w:rsid w:val="006B1DD8"/>
    <w:rsid w:val="006B2298"/>
    <w:rsid w:val="006B2846"/>
    <w:rsid w:val="006B2C86"/>
    <w:rsid w:val="006B2D32"/>
    <w:rsid w:val="006B2E4E"/>
    <w:rsid w:val="006B2E8C"/>
    <w:rsid w:val="006B313D"/>
    <w:rsid w:val="006B38C3"/>
    <w:rsid w:val="006B38F3"/>
    <w:rsid w:val="006B414C"/>
    <w:rsid w:val="006B4262"/>
    <w:rsid w:val="006B5862"/>
    <w:rsid w:val="006B58D0"/>
    <w:rsid w:val="006B64B6"/>
    <w:rsid w:val="006B6664"/>
    <w:rsid w:val="006B69AD"/>
    <w:rsid w:val="006B71D3"/>
    <w:rsid w:val="006B7C8B"/>
    <w:rsid w:val="006C029D"/>
    <w:rsid w:val="006C04E7"/>
    <w:rsid w:val="006C09CD"/>
    <w:rsid w:val="006C12D8"/>
    <w:rsid w:val="006C26EE"/>
    <w:rsid w:val="006C296F"/>
    <w:rsid w:val="006C2B75"/>
    <w:rsid w:val="006C2CF2"/>
    <w:rsid w:val="006C2D99"/>
    <w:rsid w:val="006C2F67"/>
    <w:rsid w:val="006C3330"/>
    <w:rsid w:val="006C37EF"/>
    <w:rsid w:val="006C3847"/>
    <w:rsid w:val="006C453A"/>
    <w:rsid w:val="006C45F3"/>
    <w:rsid w:val="006C465D"/>
    <w:rsid w:val="006C4952"/>
    <w:rsid w:val="006C49FE"/>
    <w:rsid w:val="006C5164"/>
    <w:rsid w:val="006C5434"/>
    <w:rsid w:val="006C558D"/>
    <w:rsid w:val="006C55D3"/>
    <w:rsid w:val="006C5FFA"/>
    <w:rsid w:val="006C6482"/>
    <w:rsid w:val="006C678D"/>
    <w:rsid w:val="006C6A83"/>
    <w:rsid w:val="006C6EA9"/>
    <w:rsid w:val="006C727B"/>
    <w:rsid w:val="006C7372"/>
    <w:rsid w:val="006C774B"/>
    <w:rsid w:val="006C77BD"/>
    <w:rsid w:val="006C77DD"/>
    <w:rsid w:val="006C7821"/>
    <w:rsid w:val="006C7888"/>
    <w:rsid w:val="006D0B2E"/>
    <w:rsid w:val="006D0DE1"/>
    <w:rsid w:val="006D1012"/>
    <w:rsid w:val="006D10DF"/>
    <w:rsid w:val="006D17B3"/>
    <w:rsid w:val="006D17B8"/>
    <w:rsid w:val="006D1A1E"/>
    <w:rsid w:val="006D1AA0"/>
    <w:rsid w:val="006D1BB9"/>
    <w:rsid w:val="006D2230"/>
    <w:rsid w:val="006D28FA"/>
    <w:rsid w:val="006D293D"/>
    <w:rsid w:val="006D324D"/>
    <w:rsid w:val="006D3538"/>
    <w:rsid w:val="006D35E5"/>
    <w:rsid w:val="006D3EC6"/>
    <w:rsid w:val="006D42B2"/>
    <w:rsid w:val="006D4437"/>
    <w:rsid w:val="006D4B6A"/>
    <w:rsid w:val="006D4FE3"/>
    <w:rsid w:val="006D50E0"/>
    <w:rsid w:val="006D52AD"/>
    <w:rsid w:val="006D5644"/>
    <w:rsid w:val="006D56FF"/>
    <w:rsid w:val="006D58A3"/>
    <w:rsid w:val="006D5D07"/>
    <w:rsid w:val="006D5E17"/>
    <w:rsid w:val="006D6935"/>
    <w:rsid w:val="006D6AB6"/>
    <w:rsid w:val="006D6D25"/>
    <w:rsid w:val="006D728A"/>
    <w:rsid w:val="006D73E8"/>
    <w:rsid w:val="006D76A8"/>
    <w:rsid w:val="006E0146"/>
    <w:rsid w:val="006E0DA1"/>
    <w:rsid w:val="006E0F95"/>
    <w:rsid w:val="006E1061"/>
    <w:rsid w:val="006E18FF"/>
    <w:rsid w:val="006E1C49"/>
    <w:rsid w:val="006E1DD0"/>
    <w:rsid w:val="006E2D53"/>
    <w:rsid w:val="006E312F"/>
    <w:rsid w:val="006E31D9"/>
    <w:rsid w:val="006E326E"/>
    <w:rsid w:val="006E378B"/>
    <w:rsid w:val="006E3852"/>
    <w:rsid w:val="006E3FA3"/>
    <w:rsid w:val="006E4804"/>
    <w:rsid w:val="006E489F"/>
    <w:rsid w:val="006E4B17"/>
    <w:rsid w:val="006E4D60"/>
    <w:rsid w:val="006E5267"/>
    <w:rsid w:val="006E58DA"/>
    <w:rsid w:val="006E5970"/>
    <w:rsid w:val="006E5B30"/>
    <w:rsid w:val="006E5DCD"/>
    <w:rsid w:val="006E61D2"/>
    <w:rsid w:val="006E620A"/>
    <w:rsid w:val="006E66AB"/>
    <w:rsid w:val="006E7AF8"/>
    <w:rsid w:val="006E7F75"/>
    <w:rsid w:val="006F00DC"/>
    <w:rsid w:val="006F05A3"/>
    <w:rsid w:val="006F05C2"/>
    <w:rsid w:val="006F0A00"/>
    <w:rsid w:val="006F0C35"/>
    <w:rsid w:val="006F0CE5"/>
    <w:rsid w:val="006F0E4E"/>
    <w:rsid w:val="006F0E5C"/>
    <w:rsid w:val="006F0F4C"/>
    <w:rsid w:val="006F112B"/>
    <w:rsid w:val="006F1466"/>
    <w:rsid w:val="006F14AC"/>
    <w:rsid w:val="006F168D"/>
    <w:rsid w:val="006F1AD6"/>
    <w:rsid w:val="006F2005"/>
    <w:rsid w:val="006F2DD5"/>
    <w:rsid w:val="006F357D"/>
    <w:rsid w:val="006F37C0"/>
    <w:rsid w:val="006F3956"/>
    <w:rsid w:val="006F3BA1"/>
    <w:rsid w:val="006F3C49"/>
    <w:rsid w:val="006F3DBD"/>
    <w:rsid w:val="006F3E3E"/>
    <w:rsid w:val="006F3F7E"/>
    <w:rsid w:val="006F4338"/>
    <w:rsid w:val="006F4807"/>
    <w:rsid w:val="006F48E1"/>
    <w:rsid w:val="006F4FBE"/>
    <w:rsid w:val="006F562A"/>
    <w:rsid w:val="006F5969"/>
    <w:rsid w:val="006F686E"/>
    <w:rsid w:val="006F7117"/>
    <w:rsid w:val="006F727F"/>
    <w:rsid w:val="006F7284"/>
    <w:rsid w:val="006F7355"/>
    <w:rsid w:val="006F77EA"/>
    <w:rsid w:val="006F7D36"/>
    <w:rsid w:val="007002AB"/>
    <w:rsid w:val="00700356"/>
    <w:rsid w:val="0070042C"/>
    <w:rsid w:val="007004B3"/>
    <w:rsid w:val="0070068B"/>
    <w:rsid w:val="00700CB6"/>
    <w:rsid w:val="00700E37"/>
    <w:rsid w:val="00701448"/>
    <w:rsid w:val="0070198E"/>
    <w:rsid w:val="00701CBA"/>
    <w:rsid w:val="00701D20"/>
    <w:rsid w:val="00702735"/>
    <w:rsid w:val="007028F3"/>
    <w:rsid w:val="00702B63"/>
    <w:rsid w:val="00702C91"/>
    <w:rsid w:val="007033A2"/>
    <w:rsid w:val="0070397A"/>
    <w:rsid w:val="00703AFB"/>
    <w:rsid w:val="00704360"/>
    <w:rsid w:val="0070439A"/>
    <w:rsid w:val="007043C1"/>
    <w:rsid w:val="00704AC6"/>
    <w:rsid w:val="00704B05"/>
    <w:rsid w:val="00704F50"/>
    <w:rsid w:val="00705591"/>
    <w:rsid w:val="00705871"/>
    <w:rsid w:val="00705AC0"/>
    <w:rsid w:val="00705DC0"/>
    <w:rsid w:val="00706789"/>
    <w:rsid w:val="00706ACC"/>
    <w:rsid w:val="00706CA2"/>
    <w:rsid w:val="0070764D"/>
    <w:rsid w:val="007079ED"/>
    <w:rsid w:val="00707EB9"/>
    <w:rsid w:val="00710077"/>
    <w:rsid w:val="007100C2"/>
    <w:rsid w:val="00710EC7"/>
    <w:rsid w:val="00712121"/>
    <w:rsid w:val="007121E7"/>
    <w:rsid w:val="007122A8"/>
    <w:rsid w:val="007127CF"/>
    <w:rsid w:val="0071316E"/>
    <w:rsid w:val="007132C9"/>
    <w:rsid w:val="007133B2"/>
    <w:rsid w:val="00713A0D"/>
    <w:rsid w:val="007146E2"/>
    <w:rsid w:val="00714A4E"/>
    <w:rsid w:val="007150F5"/>
    <w:rsid w:val="0071535C"/>
    <w:rsid w:val="007153A1"/>
    <w:rsid w:val="00715533"/>
    <w:rsid w:val="007159C0"/>
    <w:rsid w:val="00715BD9"/>
    <w:rsid w:val="00715C8E"/>
    <w:rsid w:val="00715F61"/>
    <w:rsid w:val="00716168"/>
    <w:rsid w:val="00716B73"/>
    <w:rsid w:val="00717049"/>
    <w:rsid w:val="007171BE"/>
    <w:rsid w:val="00717824"/>
    <w:rsid w:val="00717856"/>
    <w:rsid w:val="007178B3"/>
    <w:rsid w:val="00717DF9"/>
    <w:rsid w:val="00717F00"/>
    <w:rsid w:val="00717FC6"/>
    <w:rsid w:val="00720095"/>
    <w:rsid w:val="00720412"/>
    <w:rsid w:val="0072043E"/>
    <w:rsid w:val="00721134"/>
    <w:rsid w:val="007213C6"/>
    <w:rsid w:val="00721457"/>
    <w:rsid w:val="007216F5"/>
    <w:rsid w:val="00721727"/>
    <w:rsid w:val="00721905"/>
    <w:rsid w:val="00721A93"/>
    <w:rsid w:val="00722125"/>
    <w:rsid w:val="00722253"/>
    <w:rsid w:val="0072229F"/>
    <w:rsid w:val="00722393"/>
    <w:rsid w:val="007228F3"/>
    <w:rsid w:val="007229DB"/>
    <w:rsid w:val="00722B90"/>
    <w:rsid w:val="00722C3A"/>
    <w:rsid w:val="00722ED6"/>
    <w:rsid w:val="00722F24"/>
    <w:rsid w:val="00723760"/>
    <w:rsid w:val="00723A80"/>
    <w:rsid w:val="00723B69"/>
    <w:rsid w:val="00724202"/>
    <w:rsid w:val="00724585"/>
    <w:rsid w:val="007248EE"/>
    <w:rsid w:val="00724A61"/>
    <w:rsid w:val="00724F65"/>
    <w:rsid w:val="00724F87"/>
    <w:rsid w:val="00725087"/>
    <w:rsid w:val="0072528C"/>
    <w:rsid w:val="00725688"/>
    <w:rsid w:val="0072585F"/>
    <w:rsid w:val="00725D16"/>
    <w:rsid w:val="007262EA"/>
    <w:rsid w:val="007268D1"/>
    <w:rsid w:val="0072695B"/>
    <w:rsid w:val="007269E4"/>
    <w:rsid w:val="00726A72"/>
    <w:rsid w:val="00726F28"/>
    <w:rsid w:val="007277B6"/>
    <w:rsid w:val="007300BC"/>
    <w:rsid w:val="0073018E"/>
    <w:rsid w:val="00730576"/>
    <w:rsid w:val="00730609"/>
    <w:rsid w:val="00730683"/>
    <w:rsid w:val="007309A5"/>
    <w:rsid w:val="00730C00"/>
    <w:rsid w:val="007310F8"/>
    <w:rsid w:val="00731477"/>
    <w:rsid w:val="00732E43"/>
    <w:rsid w:val="0073307A"/>
    <w:rsid w:val="0073388B"/>
    <w:rsid w:val="00734397"/>
    <w:rsid w:val="00735158"/>
    <w:rsid w:val="00735325"/>
    <w:rsid w:val="007356A1"/>
    <w:rsid w:val="007356A3"/>
    <w:rsid w:val="00735C8B"/>
    <w:rsid w:val="00735CCB"/>
    <w:rsid w:val="00736143"/>
    <w:rsid w:val="007364DB"/>
    <w:rsid w:val="00736613"/>
    <w:rsid w:val="00736A3D"/>
    <w:rsid w:val="0074003B"/>
    <w:rsid w:val="00740079"/>
    <w:rsid w:val="007401D9"/>
    <w:rsid w:val="007402C4"/>
    <w:rsid w:val="007405EF"/>
    <w:rsid w:val="00740B94"/>
    <w:rsid w:val="00740D87"/>
    <w:rsid w:val="007413DF"/>
    <w:rsid w:val="0074197D"/>
    <w:rsid w:val="00741DF4"/>
    <w:rsid w:val="00741FD7"/>
    <w:rsid w:val="007424C6"/>
    <w:rsid w:val="00742B90"/>
    <w:rsid w:val="00742C8E"/>
    <w:rsid w:val="00743059"/>
    <w:rsid w:val="007438E1"/>
    <w:rsid w:val="00743BB4"/>
    <w:rsid w:val="00743EDA"/>
    <w:rsid w:val="00743F79"/>
    <w:rsid w:val="007440F2"/>
    <w:rsid w:val="007444A4"/>
    <w:rsid w:val="00744593"/>
    <w:rsid w:val="00744813"/>
    <w:rsid w:val="00744BCF"/>
    <w:rsid w:val="00744DB5"/>
    <w:rsid w:val="0074560E"/>
    <w:rsid w:val="00745AF1"/>
    <w:rsid w:val="00745AFC"/>
    <w:rsid w:val="007464C2"/>
    <w:rsid w:val="00746827"/>
    <w:rsid w:val="00746F9E"/>
    <w:rsid w:val="0074740A"/>
    <w:rsid w:val="007478C2"/>
    <w:rsid w:val="00747A06"/>
    <w:rsid w:val="00747B28"/>
    <w:rsid w:val="00750001"/>
    <w:rsid w:val="007506B3"/>
    <w:rsid w:val="0075093A"/>
    <w:rsid w:val="00750B87"/>
    <w:rsid w:val="00750BA3"/>
    <w:rsid w:val="00751343"/>
    <w:rsid w:val="00751964"/>
    <w:rsid w:val="00751B45"/>
    <w:rsid w:val="00751B80"/>
    <w:rsid w:val="00751C76"/>
    <w:rsid w:val="007523F5"/>
    <w:rsid w:val="007524E2"/>
    <w:rsid w:val="0075283D"/>
    <w:rsid w:val="00752A54"/>
    <w:rsid w:val="00752B17"/>
    <w:rsid w:val="0075343C"/>
    <w:rsid w:val="00753D6C"/>
    <w:rsid w:val="00753DE8"/>
    <w:rsid w:val="00753EB6"/>
    <w:rsid w:val="007547AF"/>
    <w:rsid w:val="007547DB"/>
    <w:rsid w:val="007548D4"/>
    <w:rsid w:val="007549E1"/>
    <w:rsid w:val="00754BBA"/>
    <w:rsid w:val="00755430"/>
    <w:rsid w:val="0075673C"/>
    <w:rsid w:val="00756891"/>
    <w:rsid w:val="00756BC5"/>
    <w:rsid w:val="00756D7C"/>
    <w:rsid w:val="00760471"/>
    <w:rsid w:val="00760C3D"/>
    <w:rsid w:val="00760CF0"/>
    <w:rsid w:val="00761E1A"/>
    <w:rsid w:val="0076214B"/>
    <w:rsid w:val="007622E2"/>
    <w:rsid w:val="00762DC1"/>
    <w:rsid w:val="00762F3F"/>
    <w:rsid w:val="00763316"/>
    <w:rsid w:val="007633C6"/>
    <w:rsid w:val="00763480"/>
    <w:rsid w:val="0076381F"/>
    <w:rsid w:val="00763B1A"/>
    <w:rsid w:val="00763BFF"/>
    <w:rsid w:val="00763C18"/>
    <w:rsid w:val="00764817"/>
    <w:rsid w:val="007648C2"/>
    <w:rsid w:val="00764B32"/>
    <w:rsid w:val="00764B90"/>
    <w:rsid w:val="00764C80"/>
    <w:rsid w:val="00764F2E"/>
    <w:rsid w:val="007652D9"/>
    <w:rsid w:val="00765345"/>
    <w:rsid w:val="007657AF"/>
    <w:rsid w:val="00765D6C"/>
    <w:rsid w:val="007664EF"/>
    <w:rsid w:val="00766E4E"/>
    <w:rsid w:val="00766FBB"/>
    <w:rsid w:val="00767DD3"/>
    <w:rsid w:val="00767EC8"/>
    <w:rsid w:val="0077000D"/>
    <w:rsid w:val="007700C2"/>
    <w:rsid w:val="00770157"/>
    <w:rsid w:val="0077018F"/>
    <w:rsid w:val="00770928"/>
    <w:rsid w:val="00770967"/>
    <w:rsid w:val="0077189D"/>
    <w:rsid w:val="00771968"/>
    <w:rsid w:val="00771B53"/>
    <w:rsid w:val="00772B7B"/>
    <w:rsid w:val="007730D5"/>
    <w:rsid w:val="007737EE"/>
    <w:rsid w:val="00773FA3"/>
    <w:rsid w:val="00773FD7"/>
    <w:rsid w:val="00774233"/>
    <w:rsid w:val="00774239"/>
    <w:rsid w:val="007742A2"/>
    <w:rsid w:val="0077434A"/>
    <w:rsid w:val="007745E0"/>
    <w:rsid w:val="0077462D"/>
    <w:rsid w:val="00774FD2"/>
    <w:rsid w:val="00775806"/>
    <w:rsid w:val="0077597E"/>
    <w:rsid w:val="00775D16"/>
    <w:rsid w:val="00775DCE"/>
    <w:rsid w:val="0077607E"/>
    <w:rsid w:val="007764AB"/>
    <w:rsid w:val="0077677F"/>
    <w:rsid w:val="00776928"/>
    <w:rsid w:val="007769A0"/>
    <w:rsid w:val="00776F98"/>
    <w:rsid w:val="00776FA5"/>
    <w:rsid w:val="00776FC6"/>
    <w:rsid w:val="00777125"/>
    <w:rsid w:val="00777151"/>
    <w:rsid w:val="007774DB"/>
    <w:rsid w:val="0077777E"/>
    <w:rsid w:val="0078097E"/>
    <w:rsid w:val="00780BF6"/>
    <w:rsid w:val="00781009"/>
    <w:rsid w:val="00781138"/>
    <w:rsid w:val="007815EF"/>
    <w:rsid w:val="00781804"/>
    <w:rsid w:val="007819C4"/>
    <w:rsid w:val="00781D12"/>
    <w:rsid w:val="00782046"/>
    <w:rsid w:val="00782188"/>
    <w:rsid w:val="007821F6"/>
    <w:rsid w:val="007827FB"/>
    <w:rsid w:val="007828C0"/>
    <w:rsid w:val="00782CFB"/>
    <w:rsid w:val="00782D73"/>
    <w:rsid w:val="00782FCD"/>
    <w:rsid w:val="00783225"/>
    <w:rsid w:val="007832D2"/>
    <w:rsid w:val="00783ADC"/>
    <w:rsid w:val="00783EC2"/>
    <w:rsid w:val="00784625"/>
    <w:rsid w:val="00784645"/>
    <w:rsid w:val="00784DB7"/>
    <w:rsid w:val="00784E87"/>
    <w:rsid w:val="00785023"/>
    <w:rsid w:val="00785687"/>
    <w:rsid w:val="00785952"/>
    <w:rsid w:val="00786044"/>
    <w:rsid w:val="00786891"/>
    <w:rsid w:val="00786AC3"/>
    <w:rsid w:val="00786B68"/>
    <w:rsid w:val="007870C4"/>
    <w:rsid w:val="007872BC"/>
    <w:rsid w:val="00787375"/>
    <w:rsid w:val="0078761B"/>
    <w:rsid w:val="00787AC8"/>
    <w:rsid w:val="00787BEF"/>
    <w:rsid w:val="0079003B"/>
    <w:rsid w:val="007900AA"/>
    <w:rsid w:val="00790849"/>
    <w:rsid w:val="00790C20"/>
    <w:rsid w:val="00790FF6"/>
    <w:rsid w:val="007911EC"/>
    <w:rsid w:val="007912A4"/>
    <w:rsid w:val="007923DD"/>
    <w:rsid w:val="00792441"/>
    <w:rsid w:val="00792452"/>
    <w:rsid w:val="00792663"/>
    <w:rsid w:val="00792B40"/>
    <w:rsid w:val="00792B65"/>
    <w:rsid w:val="00792EE6"/>
    <w:rsid w:val="00793158"/>
    <w:rsid w:val="0079343F"/>
    <w:rsid w:val="00793620"/>
    <w:rsid w:val="007939D9"/>
    <w:rsid w:val="00793A47"/>
    <w:rsid w:val="00793CAE"/>
    <w:rsid w:val="00793F1B"/>
    <w:rsid w:val="0079449D"/>
    <w:rsid w:val="00794C88"/>
    <w:rsid w:val="00794FF0"/>
    <w:rsid w:val="00795419"/>
    <w:rsid w:val="007954CE"/>
    <w:rsid w:val="00795A80"/>
    <w:rsid w:val="00795AB2"/>
    <w:rsid w:val="0079664E"/>
    <w:rsid w:val="007966E7"/>
    <w:rsid w:val="007979BA"/>
    <w:rsid w:val="00797A16"/>
    <w:rsid w:val="007A020A"/>
    <w:rsid w:val="007A0CAE"/>
    <w:rsid w:val="007A0FF2"/>
    <w:rsid w:val="007A185E"/>
    <w:rsid w:val="007A1BD2"/>
    <w:rsid w:val="007A1CB1"/>
    <w:rsid w:val="007A1D36"/>
    <w:rsid w:val="007A1DAC"/>
    <w:rsid w:val="007A1F64"/>
    <w:rsid w:val="007A20CC"/>
    <w:rsid w:val="007A23E4"/>
    <w:rsid w:val="007A25AA"/>
    <w:rsid w:val="007A271F"/>
    <w:rsid w:val="007A2C64"/>
    <w:rsid w:val="007A2DD4"/>
    <w:rsid w:val="007A3142"/>
    <w:rsid w:val="007A3303"/>
    <w:rsid w:val="007A3431"/>
    <w:rsid w:val="007A347E"/>
    <w:rsid w:val="007A36F8"/>
    <w:rsid w:val="007A3FCB"/>
    <w:rsid w:val="007A446D"/>
    <w:rsid w:val="007A448D"/>
    <w:rsid w:val="007A4703"/>
    <w:rsid w:val="007A477D"/>
    <w:rsid w:val="007A4BAE"/>
    <w:rsid w:val="007A520C"/>
    <w:rsid w:val="007A5474"/>
    <w:rsid w:val="007A6150"/>
    <w:rsid w:val="007A6B70"/>
    <w:rsid w:val="007A6D74"/>
    <w:rsid w:val="007A6EEB"/>
    <w:rsid w:val="007A71D8"/>
    <w:rsid w:val="007A75B1"/>
    <w:rsid w:val="007A7E05"/>
    <w:rsid w:val="007A7E72"/>
    <w:rsid w:val="007A7EA7"/>
    <w:rsid w:val="007A7EC1"/>
    <w:rsid w:val="007B01CA"/>
    <w:rsid w:val="007B07AD"/>
    <w:rsid w:val="007B0961"/>
    <w:rsid w:val="007B0CDC"/>
    <w:rsid w:val="007B0E1A"/>
    <w:rsid w:val="007B11EF"/>
    <w:rsid w:val="007B15D1"/>
    <w:rsid w:val="007B192B"/>
    <w:rsid w:val="007B1C5C"/>
    <w:rsid w:val="007B1D30"/>
    <w:rsid w:val="007B20C4"/>
    <w:rsid w:val="007B2964"/>
    <w:rsid w:val="007B2CA8"/>
    <w:rsid w:val="007B2DC7"/>
    <w:rsid w:val="007B2F75"/>
    <w:rsid w:val="007B342E"/>
    <w:rsid w:val="007B3BEA"/>
    <w:rsid w:val="007B3C29"/>
    <w:rsid w:val="007B458A"/>
    <w:rsid w:val="007B45BE"/>
    <w:rsid w:val="007B4BF0"/>
    <w:rsid w:val="007B4C9E"/>
    <w:rsid w:val="007B5070"/>
    <w:rsid w:val="007B563B"/>
    <w:rsid w:val="007B680D"/>
    <w:rsid w:val="007B6DE2"/>
    <w:rsid w:val="007B78FF"/>
    <w:rsid w:val="007B79FE"/>
    <w:rsid w:val="007B7AD5"/>
    <w:rsid w:val="007B7CCD"/>
    <w:rsid w:val="007B7FEB"/>
    <w:rsid w:val="007C01D2"/>
    <w:rsid w:val="007C0571"/>
    <w:rsid w:val="007C05FA"/>
    <w:rsid w:val="007C0EFE"/>
    <w:rsid w:val="007C0F16"/>
    <w:rsid w:val="007C11E8"/>
    <w:rsid w:val="007C1BFE"/>
    <w:rsid w:val="007C1F93"/>
    <w:rsid w:val="007C2061"/>
    <w:rsid w:val="007C2246"/>
    <w:rsid w:val="007C28CC"/>
    <w:rsid w:val="007C2A9D"/>
    <w:rsid w:val="007C344D"/>
    <w:rsid w:val="007C357F"/>
    <w:rsid w:val="007C3AD5"/>
    <w:rsid w:val="007C3CD9"/>
    <w:rsid w:val="007C3E8F"/>
    <w:rsid w:val="007C3EF7"/>
    <w:rsid w:val="007C4449"/>
    <w:rsid w:val="007C447B"/>
    <w:rsid w:val="007C4540"/>
    <w:rsid w:val="007C45D2"/>
    <w:rsid w:val="007C4CF6"/>
    <w:rsid w:val="007C5376"/>
    <w:rsid w:val="007C632A"/>
    <w:rsid w:val="007C63BF"/>
    <w:rsid w:val="007C6674"/>
    <w:rsid w:val="007C6BD8"/>
    <w:rsid w:val="007C724D"/>
    <w:rsid w:val="007C7E74"/>
    <w:rsid w:val="007D00CA"/>
    <w:rsid w:val="007D0592"/>
    <w:rsid w:val="007D0CBC"/>
    <w:rsid w:val="007D0D1B"/>
    <w:rsid w:val="007D0E10"/>
    <w:rsid w:val="007D10E0"/>
    <w:rsid w:val="007D13DC"/>
    <w:rsid w:val="007D2449"/>
    <w:rsid w:val="007D26B3"/>
    <w:rsid w:val="007D2987"/>
    <w:rsid w:val="007D2C15"/>
    <w:rsid w:val="007D2E72"/>
    <w:rsid w:val="007D2EC2"/>
    <w:rsid w:val="007D31E6"/>
    <w:rsid w:val="007D38E8"/>
    <w:rsid w:val="007D3A43"/>
    <w:rsid w:val="007D3BCF"/>
    <w:rsid w:val="007D4D25"/>
    <w:rsid w:val="007D5144"/>
    <w:rsid w:val="007D5638"/>
    <w:rsid w:val="007D5837"/>
    <w:rsid w:val="007D5AB2"/>
    <w:rsid w:val="007D5D2A"/>
    <w:rsid w:val="007D5EA6"/>
    <w:rsid w:val="007D6444"/>
    <w:rsid w:val="007D6B02"/>
    <w:rsid w:val="007D6E45"/>
    <w:rsid w:val="007D771C"/>
    <w:rsid w:val="007D7B2A"/>
    <w:rsid w:val="007D7D68"/>
    <w:rsid w:val="007D7DB4"/>
    <w:rsid w:val="007D7DC6"/>
    <w:rsid w:val="007E00E6"/>
    <w:rsid w:val="007E016B"/>
    <w:rsid w:val="007E02F2"/>
    <w:rsid w:val="007E046E"/>
    <w:rsid w:val="007E0D9E"/>
    <w:rsid w:val="007E0F94"/>
    <w:rsid w:val="007E1173"/>
    <w:rsid w:val="007E14BA"/>
    <w:rsid w:val="007E1816"/>
    <w:rsid w:val="007E185E"/>
    <w:rsid w:val="007E1886"/>
    <w:rsid w:val="007E1999"/>
    <w:rsid w:val="007E1DF6"/>
    <w:rsid w:val="007E23D6"/>
    <w:rsid w:val="007E2D1E"/>
    <w:rsid w:val="007E2DD4"/>
    <w:rsid w:val="007E2DFA"/>
    <w:rsid w:val="007E2E39"/>
    <w:rsid w:val="007E2F44"/>
    <w:rsid w:val="007E2FFD"/>
    <w:rsid w:val="007E34CD"/>
    <w:rsid w:val="007E361E"/>
    <w:rsid w:val="007E3D84"/>
    <w:rsid w:val="007E41A8"/>
    <w:rsid w:val="007E439C"/>
    <w:rsid w:val="007E4428"/>
    <w:rsid w:val="007E480B"/>
    <w:rsid w:val="007E4946"/>
    <w:rsid w:val="007E4F76"/>
    <w:rsid w:val="007E50E3"/>
    <w:rsid w:val="007E5A9F"/>
    <w:rsid w:val="007E5E30"/>
    <w:rsid w:val="007E6004"/>
    <w:rsid w:val="007E60F8"/>
    <w:rsid w:val="007E61CC"/>
    <w:rsid w:val="007E6373"/>
    <w:rsid w:val="007E69B3"/>
    <w:rsid w:val="007E6B02"/>
    <w:rsid w:val="007E6B72"/>
    <w:rsid w:val="007F01C3"/>
    <w:rsid w:val="007F09CD"/>
    <w:rsid w:val="007F0B81"/>
    <w:rsid w:val="007F0D84"/>
    <w:rsid w:val="007F0EF8"/>
    <w:rsid w:val="007F1F49"/>
    <w:rsid w:val="007F203F"/>
    <w:rsid w:val="007F3074"/>
    <w:rsid w:val="007F30D0"/>
    <w:rsid w:val="007F3460"/>
    <w:rsid w:val="007F3836"/>
    <w:rsid w:val="007F3BC4"/>
    <w:rsid w:val="007F3ECA"/>
    <w:rsid w:val="007F406E"/>
    <w:rsid w:val="007F449A"/>
    <w:rsid w:val="007F49B4"/>
    <w:rsid w:val="007F4A12"/>
    <w:rsid w:val="007F4BB7"/>
    <w:rsid w:val="007F4EC8"/>
    <w:rsid w:val="007F540C"/>
    <w:rsid w:val="007F575A"/>
    <w:rsid w:val="007F5D6F"/>
    <w:rsid w:val="007F60AA"/>
    <w:rsid w:val="007F62F0"/>
    <w:rsid w:val="007F6C85"/>
    <w:rsid w:val="007F788D"/>
    <w:rsid w:val="007F7975"/>
    <w:rsid w:val="00800681"/>
    <w:rsid w:val="008006C8"/>
    <w:rsid w:val="008016B7"/>
    <w:rsid w:val="00802030"/>
    <w:rsid w:val="00802040"/>
    <w:rsid w:val="008021D3"/>
    <w:rsid w:val="008022AB"/>
    <w:rsid w:val="008022FE"/>
    <w:rsid w:val="00802F3E"/>
    <w:rsid w:val="00803A7F"/>
    <w:rsid w:val="00803FCE"/>
    <w:rsid w:val="00804706"/>
    <w:rsid w:val="0080479B"/>
    <w:rsid w:val="00804A03"/>
    <w:rsid w:val="00804C7C"/>
    <w:rsid w:val="00804F79"/>
    <w:rsid w:val="00805D21"/>
    <w:rsid w:val="00805D70"/>
    <w:rsid w:val="00805FD3"/>
    <w:rsid w:val="008061AC"/>
    <w:rsid w:val="008061F6"/>
    <w:rsid w:val="008064D3"/>
    <w:rsid w:val="008065A7"/>
    <w:rsid w:val="008068F7"/>
    <w:rsid w:val="00806F9A"/>
    <w:rsid w:val="00807B8E"/>
    <w:rsid w:val="008100E3"/>
    <w:rsid w:val="008101B2"/>
    <w:rsid w:val="00810358"/>
    <w:rsid w:val="00810438"/>
    <w:rsid w:val="0081079C"/>
    <w:rsid w:val="00810902"/>
    <w:rsid w:val="00810994"/>
    <w:rsid w:val="00811608"/>
    <w:rsid w:val="0081199B"/>
    <w:rsid w:val="00811B8B"/>
    <w:rsid w:val="00812250"/>
    <w:rsid w:val="0081249E"/>
    <w:rsid w:val="00812951"/>
    <w:rsid w:val="00812FE9"/>
    <w:rsid w:val="008131D5"/>
    <w:rsid w:val="00813456"/>
    <w:rsid w:val="008136BE"/>
    <w:rsid w:val="00814473"/>
    <w:rsid w:val="008144E8"/>
    <w:rsid w:val="00814AF6"/>
    <w:rsid w:val="00814BC6"/>
    <w:rsid w:val="00814CA9"/>
    <w:rsid w:val="00814CB6"/>
    <w:rsid w:val="00814EB7"/>
    <w:rsid w:val="00814EF0"/>
    <w:rsid w:val="00814FDA"/>
    <w:rsid w:val="00814FF2"/>
    <w:rsid w:val="008150E2"/>
    <w:rsid w:val="008154CD"/>
    <w:rsid w:val="00816145"/>
    <w:rsid w:val="00816782"/>
    <w:rsid w:val="008172D0"/>
    <w:rsid w:val="00817834"/>
    <w:rsid w:val="00817917"/>
    <w:rsid w:val="00817BD5"/>
    <w:rsid w:val="00820143"/>
    <w:rsid w:val="008203C3"/>
    <w:rsid w:val="00820605"/>
    <w:rsid w:val="00820736"/>
    <w:rsid w:val="008208C8"/>
    <w:rsid w:val="00820AA1"/>
    <w:rsid w:val="00820EA9"/>
    <w:rsid w:val="008216AD"/>
    <w:rsid w:val="00821C71"/>
    <w:rsid w:val="00822CFA"/>
    <w:rsid w:val="008233BC"/>
    <w:rsid w:val="00823446"/>
    <w:rsid w:val="00823909"/>
    <w:rsid w:val="008239F8"/>
    <w:rsid w:val="00823B6B"/>
    <w:rsid w:val="00823B7A"/>
    <w:rsid w:val="00824050"/>
    <w:rsid w:val="0082475F"/>
    <w:rsid w:val="0082492A"/>
    <w:rsid w:val="008249C3"/>
    <w:rsid w:val="00824C29"/>
    <w:rsid w:val="00824D39"/>
    <w:rsid w:val="00825234"/>
    <w:rsid w:val="00825F29"/>
    <w:rsid w:val="008269AE"/>
    <w:rsid w:val="00826B86"/>
    <w:rsid w:val="00827006"/>
    <w:rsid w:val="008272DB"/>
    <w:rsid w:val="008277FD"/>
    <w:rsid w:val="00827B08"/>
    <w:rsid w:val="00827E93"/>
    <w:rsid w:val="00830807"/>
    <w:rsid w:val="00830AB2"/>
    <w:rsid w:val="00830CB9"/>
    <w:rsid w:val="008314AD"/>
    <w:rsid w:val="008314CF"/>
    <w:rsid w:val="00831523"/>
    <w:rsid w:val="0083164C"/>
    <w:rsid w:val="00832077"/>
    <w:rsid w:val="0083244F"/>
    <w:rsid w:val="00833172"/>
    <w:rsid w:val="00833296"/>
    <w:rsid w:val="008334E0"/>
    <w:rsid w:val="00833B38"/>
    <w:rsid w:val="008340D8"/>
    <w:rsid w:val="008342F8"/>
    <w:rsid w:val="00834C3A"/>
    <w:rsid w:val="00834D43"/>
    <w:rsid w:val="00834D59"/>
    <w:rsid w:val="00834EB3"/>
    <w:rsid w:val="0083552E"/>
    <w:rsid w:val="0083560B"/>
    <w:rsid w:val="0083572A"/>
    <w:rsid w:val="00836198"/>
    <w:rsid w:val="00836C64"/>
    <w:rsid w:val="008401A9"/>
    <w:rsid w:val="00840887"/>
    <w:rsid w:val="00840B85"/>
    <w:rsid w:val="00841150"/>
    <w:rsid w:val="008411DB"/>
    <w:rsid w:val="00841555"/>
    <w:rsid w:val="00841591"/>
    <w:rsid w:val="008415CD"/>
    <w:rsid w:val="00841AF9"/>
    <w:rsid w:val="00841EC9"/>
    <w:rsid w:val="008421C9"/>
    <w:rsid w:val="008423C6"/>
    <w:rsid w:val="008429C8"/>
    <w:rsid w:val="00842D09"/>
    <w:rsid w:val="00843055"/>
    <w:rsid w:val="00843127"/>
    <w:rsid w:val="00843B75"/>
    <w:rsid w:val="00843D0B"/>
    <w:rsid w:val="00843F8E"/>
    <w:rsid w:val="0084406E"/>
    <w:rsid w:val="008448A9"/>
    <w:rsid w:val="00844EAE"/>
    <w:rsid w:val="0084523B"/>
    <w:rsid w:val="008456B7"/>
    <w:rsid w:val="00845776"/>
    <w:rsid w:val="00845B6C"/>
    <w:rsid w:val="00846E2C"/>
    <w:rsid w:val="00847EA7"/>
    <w:rsid w:val="00850571"/>
    <w:rsid w:val="00850F37"/>
    <w:rsid w:val="00851072"/>
    <w:rsid w:val="00851929"/>
    <w:rsid w:val="00851AD5"/>
    <w:rsid w:val="008522A4"/>
    <w:rsid w:val="00852539"/>
    <w:rsid w:val="008525C1"/>
    <w:rsid w:val="0085268C"/>
    <w:rsid w:val="008526B2"/>
    <w:rsid w:val="008536DC"/>
    <w:rsid w:val="00853714"/>
    <w:rsid w:val="00853B12"/>
    <w:rsid w:val="00853F9A"/>
    <w:rsid w:val="0085440B"/>
    <w:rsid w:val="00854644"/>
    <w:rsid w:val="0085465B"/>
    <w:rsid w:val="00854E66"/>
    <w:rsid w:val="00855048"/>
    <w:rsid w:val="008555FE"/>
    <w:rsid w:val="00855B13"/>
    <w:rsid w:val="00855D75"/>
    <w:rsid w:val="008560EF"/>
    <w:rsid w:val="008571A3"/>
    <w:rsid w:val="00857476"/>
    <w:rsid w:val="00857AFA"/>
    <w:rsid w:val="00857E4B"/>
    <w:rsid w:val="0086052E"/>
    <w:rsid w:val="00860661"/>
    <w:rsid w:val="0086077C"/>
    <w:rsid w:val="0086139F"/>
    <w:rsid w:val="008615C3"/>
    <w:rsid w:val="00861711"/>
    <w:rsid w:val="00861C0C"/>
    <w:rsid w:val="00862561"/>
    <w:rsid w:val="008625CA"/>
    <w:rsid w:val="00862930"/>
    <w:rsid w:val="008629D0"/>
    <w:rsid w:val="0086306D"/>
    <w:rsid w:val="00863356"/>
    <w:rsid w:val="00863633"/>
    <w:rsid w:val="00863DA5"/>
    <w:rsid w:val="00864134"/>
    <w:rsid w:val="00865B9B"/>
    <w:rsid w:val="00865C6B"/>
    <w:rsid w:val="00865D07"/>
    <w:rsid w:val="008663D6"/>
    <w:rsid w:val="00866978"/>
    <w:rsid w:val="00866D0F"/>
    <w:rsid w:val="0086728E"/>
    <w:rsid w:val="00867350"/>
    <w:rsid w:val="008675A6"/>
    <w:rsid w:val="00867ADA"/>
    <w:rsid w:val="00867C01"/>
    <w:rsid w:val="00867C7D"/>
    <w:rsid w:val="008702A3"/>
    <w:rsid w:val="0087057C"/>
    <w:rsid w:val="00870674"/>
    <w:rsid w:val="008707A5"/>
    <w:rsid w:val="00871746"/>
    <w:rsid w:val="00871E26"/>
    <w:rsid w:val="00871F6F"/>
    <w:rsid w:val="00872030"/>
    <w:rsid w:val="00872467"/>
    <w:rsid w:val="00872492"/>
    <w:rsid w:val="008724F2"/>
    <w:rsid w:val="0087286C"/>
    <w:rsid w:val="00872A42"/>
    <w:rsid w:val="008730FB"/>
    <w:rsid w:val="00873586"/>
    <w:rsid w:val="00873613"/>
    <w:rsid w:val="00873691"/>
    <w:rsid w:val="0087378A"/>
    <w:rsid w:val="00873C48"/>
    <w:rsid w:val="00873FA5"/>
    <w:rsid w:val="00874069"/>
    <w:rsid w:val="0087409B"/>
    <w:rsid w:val="008744C2"/>
    <w:rsid w:val="00874C3B"/>
    <w:rsid w:val="00874D57"/>
    <w:rsid w:val="0087504A"/>
    <w:rsid w:val="00875156"/>
    <w:rsid w:val="008755F5"/>
    <w:rsid w:val="0087568F"/>
    <w:rsid w:val="00875F3A"/>
    <w:rsid w:val="00876344"/>
    <w:rsid w:val="0087635E"/>
    <w:rsid w:val="008764AF"/>
    <w:rsid w:val="0087664F"/>
    <w:rsid w:val="008768D4"/>
    <w:rsid w:val="00876D0E"/>
    <w:rsid w:val="00876FE1"/>
    <w:rsid w:val="00877384"/>
    <w:rsid w:val="0087750C"/>
    <w:rsid w:val="0087779B"/>
    <w:rsid w:val="00880087"/>
    <w:rsid w:val="008801A0"/>
    <w:rsid w:val="008801AE"/>
    <w:rsid w:val="0088036F"/>
    <w:rsid w:val="0088037F"/>
    <w:rsid w:val="008803E0"/>
    <w:rsid w:val="00880824"/>
    <w:rsid w:val="008814B2"/>
    <w:rsid w:val="0088195E"/>
    <w:rsid w:val="00881A23"/>
    <w:rsid w:val="00881CC7"/>
    <w:rsid w:val="0088201E"/>
    <w:rsid w:val="00882147"/>
    <w:rsid w:val="008825F8"/>
    <w:rsid w:val="00883219"/>
    <w:rsid w:val="0088322B"/>
    <w:rsid w:val="00883A31"/>
    <w:rsid w:val="00884152"/>
    <w:rsid w:val="00884639"/>
    <w:rsid w:val="00884683"/>
    <w:rsid w:val="00884730"/>
    <w:rsid w:val="00884F28"/>
    <w:rsid w:val="00885099"/>
    <w:rsid w:val="00885416"/>
    <w:rsid w:val="0088567E"/>
    <w:rsid w:val="00885BEC"/>
    <w:rsid w:val="00885C2D"/>
    <w:rsid w:val="00885DCE"/>
    <w:rsid w:val="00885E0D"/>
    <w:rsid w:val="00885E96"/>
    <w:rsid w:val="0088609A"/>
    <w:rsid w:val="008862F8"/>
    <w:rsid w:val="00886863"/>
    <w:rsid w:val="008868E3"/>
    <w:rsid w:val="00886C9C"/>
    <w:rsid w:val="0088773B"/>
    <w:rsid w:val="008901FB"/>
    <w:rsid w:val="00890CB2"/>
    <w:rsid w:val="00890D99"/>
    <w:rsid w:val="00890E3E"/>
    <w:rsid w:val="00890E6B"/>
    <w:rsid w:val="0089159D"/>
    <w:rsid w:val="008915E9"/>
    <w:rsid w:val="00891828"/>
    <w:rsid w:val="00891CFD"/>
    <w:rsid w:val="00892463"/>
    <w:rsid w:val="00892D47"/>
    <w:rsid w:val="00892E94"/>
    <w:rsid w:val="0089314D"/>
    <w:rsid w:val="0089332D"/>
    <w:rsid w:val="008940F9"/>
    <w:rsid w:val="00894159"/>
    <w:rsid w:val="00894C9B"/>
    <w:rsid w:val="00894ED4"/>
    <w:rsid w:val="008954BA"/>
    <w:rsid w:val="00895895"/>
    <w:rsid w:val="00895D5D"/>
    <w:rsid w:val="00895E67"/>
    <w:rsid w:val="008960A0"/>
    <w:rsid w:val="008961F8"/>
    <w:rsid w:val="00896538"/>
    <w:rsid w:val="00896846"/>
    <w:rsid w:val="00896B94"/>
    <w:rsid w:val="008975A3"/>
    <w:rsid w:val="00897A62"/>
    <w:rsid w:val="00897BEC"/>
    <w:rsid w:val="00897F50"/>
    <w:rsid w:val="008A008C"/>
    <w:rsid w:val="008A106C"/>
    <w:rsid w:val="008A131A"/>
    <w:rsid w:val="008A159C"/>
    <w:rsid w:val="008A1732"/>
    <w:rsid w:val="008A17F4"/>
    <w:rsid w:val="008A18E0"/>
    <w:rsid w:val="008A1F31"/>
    <w:rsid w:val="008A1FC4"/>
    <w:rsid w:val="008A2280"/>
    <w:rsid w:val="008A24A0"/>
    <w:rsid w:val="008A2B41"/>
    <w:rsid w:val="008A2C8E"/>
    <w:rsid w:val="008A2CD7"/>
    <w:rsid w:val="008A2D60"/>
    <w:rsid w:val="008A3428"/>
    <w:rsid w:val="008A349A"/>
    <w:rsid w:val="008A3793"/>
    <w:rsid w:val="008A3CCE"/>
    <w:rsid w:val="008A3CF5"/>
    <w:rsid w:val="008A3EC5"/>
    <w:rsid w:val="008A4111"/>
    <w:rsid w:val="008A52CF"/>
    <w:rsid w:val="008A67AE"/>
    <w:rsid w:val="008A684E"/>
    <w:rsid w:val="008A6CA5"/>
    <w:rsid w:val="008A6EE4"/>
    <w:rsid w:val="008A7261"/>
    <w:rsid w:val="008A72D3"/>
    <w:rsid w:val="008A738B"/>
    <w:rsid w:val="008A752A"/>
    <w:rsid w:val="008A7BED"/>
    <w:rsid w:val="008A7FDF"/>
    <w:rsid w:val="008B0035"/>
    <w:rsid w:val="008B026C"/>
    <w:rsid w:val="008B02B6"/>
    <w:rsid w:val="008B0842"/>
    <w:rsid w:val="008B0B17"/>
    <w:rsid w:val="008B0D1C"/>
    <w:rsid w:val="008B1009"/>
    <w:rsid w:val="008B16D4"/>
    <w:rsid w:val="008B1FEC"/>
    <w:rsid w:val="008B2124"/>
    <w:rsid w:val="008B2583"/>
    <w:rsid w:val="008B2A3D"/>
    <w:rsid w:val="008B36F1"/>
    <w:rsid w:val="008B37D1"/>
    <w:rsid w:val="008B3E60"/>
    <w:rsid w:val="008B3EA8"/>
    <w:rsid w:val="008B3F60"/>
    <w:rsid w:val="008B4291"/>
    <w:rsid w:val="008B4345"/>
    <w:rsid w:val="008B4966"/>
    <w:rsid w:val="008B4F43"/>
    <w:rsid w:val="008B55E1"/>
    <w:rsid w:val="008B572D"/>
    <w:rsid w:val="008B59C9"/>
    <w:rsid w:val="008B5B5C"/>
    <w:rsid w:val="008B5C84"/>
    <w:rsid w:val="008B612C"/>
    <w:rsid w:val="008B620B"/>
    <w:rsid w:val="008B63EB"/>
    <w:rsid w:val="008B6565"/>
    <w:rsid w:val="008B65CC"/>
    <w:rsid w:val="008B68A9"/>
    <w:rsid w:val="008B6CFF"/>
    <w:rsid w:val="008B70D6"/>
    <w:rsid w:val="008B754A"/>
    <w:rsid w:val="008B7A76"/>
    <w:rsid w:val="008B7E33"/>
    <w:rsid w:val="008C08FF"/>
    <w:rsid w:val="008C0988"/>
    <w:rsid w:val="008C0B3C"/>
    <w:rsid w:val="008C0F5F"/>
    <w:rsid w:val="008C2D69"/>
    <w:rsid w:val="008C2F9B"/>
    <w:rsid w:val="008C3168"/>
    <w:rsid w:val="008C349A"/>
    <w:rsid w:val="008C34C4"/>
    <w:rsid w:val="008C3606"/>
    <w:rsid w:val="008C3736"/>
    <w:rsid w:val="008C377E"/>
    <w:rsid w:val="008C3F60"/>
    <w:rsid w:val="008C41AA"/>
    <w:rsid w:val="008C45A4"/>
    <w:rsid w:val="008C476B"/>
    <w:rsid w:val="008C5269"/>
    <w:rsid w:val="008C52DC"/>
    <w:rsid w:val="008C57D3"/>
    <w:rsid w:val="008C5A82"/>
    <w:rsid w:val="008C5BBF"/>
    <w:rsid w:val="008C64CE"/>
    <w:rsid w:val="008C65E8"/>
    <w:rsid w:val="008C69A0"/>
    <w:rsid w:val="008C6A5F"/>
    <w:rsid w:val="008C6B63"/>
    <w:rsid w:val="008C6F31"/>
    <w:rsid w:val="008C7640"/>
    <w:rsid w:val="008C7A55"/>
    <w:rsid w:val="008D0538"/>
    <w:rsid w:val="008D06D2"/>
    <w:rsid w:val="008D0A29"/>
    <w:rsid w:val="008D0A61"/>
    <w:rsid w:val="008D0B7A"/>
    <w:rsid w:val="008D0E30"/>
    <w:rsid w:val="008D0F10"/>
    <w:rsid w:val="008D0F84"/>
    <w:rsid w:val="008D1140"/>
    <w:rsid w:val="008D1FEF"/>
    <w:rsid w:val="008D2181"/>
    <w:rsid w:val="008D3BCD"/>
    <w:rsid w:val="008D3E0A"/>
    <w:rsid w:val="008D4302"/>
    <w:rsid w:val="008D4564"/>
    <w:rsid w:val="008D4AC8"/>
    <w:rsid w:val="008D4AD3"/>
    <w:rsid w:val="008D4AFD"/>
    <w:rsid w:val="008D5629"/>
    <w:rsid w:val="008D5BA7"/>
    <w:rsid w:val="008D5E13"/>
    <w:rsid w:val="008D607A"/>
    <w:rsid w:val="008D619B"/>
    <w:rsid w:val="008D6358"/>
    <w:rsid w:val="008D6814"/>
    <w:rsid w:val="008D69AB"/>
    <w:rsid w:val="008D7EBD"/>
    <w:rsid w:val="008E0872"/>
    <w:rsid w:val="008E092E"/>
    <w:rsid w:val="008E1216"/>
    <w:rsid w:val="008E13BD"/>
    <w:rsid w:val="008E2247"/>
    <w:rsid w:val="008E23D1"/>
    <w:rsid w:val="008E24AB"/>
    <w:rsid w:val="008E2B4C"/>
    <w:rsid w:val="008E2CBE"/>
    <w:rsid w:val="008E3335"/>
    <w:rsid w:val="008E365D"/>
    <w:rsid w:val="008E3E3E"/>
    <w:rsid w:val="008E4427"/>
    <w:rsid w:val="008E4A8B"/>
    <w:rsid w:val="008E4E21"/>
    <w:rsid w:val="008E4EDC"/>
    <w:rsid w:val="008E5449"/>
    <w:rsid w:val="008E556E"/>
    <w:rsid w:val="008E561F"/>
    <w:rsid w:val="008E5B21"/>
    <w:rsid w:val="008E5D54"/>
    <w:rsid w:val="008E5D6A"/>
    <w:rsid w:val="008E5F4A"/>
    <w:rsid w:val="008E64EB"/>
    <w:rsid w:val="008E687F"/>
    <w:rsid w:val="008E6AC6"/>
    <w:rsid w:val="008E6DD8"/>
    <w:rsid w:val="008E702D"/>
    <w:rsid w:val="008E7190"/>
    <w:rsid w:val="008E7377"/>
    <w:rsid w:val="008E75F5"/>
    <w:rsid w:val="008E79EF"/>
    <w:rsid w:val="008F0D94"/>
    <w:rsid w:val="008F0DA3"/>
    <w:rsid w:val="008F14A0"/>
    <w:rsid w:val="008F21D1"/>
    <w:rsid w:val="008F2320"/>
    <w:rsid w:val="008F2376"/>
    <w:rsid w:val="008F2932"/>
    <w:rsid w:val="008F2F82"/>
    <w:rsid w:val="008F3265"/>
    <w:rsid w:val="008F38B2"/>
    <w:rsid w:val="008F38E5"/>
    <w:rsid w:val="008F3EDF"/>
    <w:rsid w:val="008F4689"/>
    <w:rsid w:val="008F4800"/>
    <w:rsid w:val="008F4CCC"/>
    <w:rsid w:val="008F4CFA"/>
    <w:rsid w:val="008F4E2B"/>
    <w:rsid w:val="008F5028"/>
    <w:rsid w:val="008F52A3"/>
    <w:rsid w:val="008F5485"/>
    <w:rsid w:val="008F67E7"/>
    <w:rsid w:val="008F6B1E"/>
    <w:rsid w:val="008F6D32"/>
    <w:rsid w:val="008F6EB9"/>
    <w:rsid w:val="008F73FB"/>
    <w:rsid w:val="008F7724"/>
    <w:rsid w:val="008F7978"/>
    <w:rsid w:val="008F7D4F"/>
    <w:rsid w:val="008F7DED"/>
    <w:rsid w:val="00900473"/>
    <w:rsid w:val="009006A8"/>
    <w:rsid w:val="00900756"/>
    <w:rsid w:val="00900D9C"/>
    <w:rsid w:val="0090159A"/>
    <w:rsid w:val="00901835"/>
    <w:rsid w:val="009018E4"/>
    <w:rsid w:val="00901F54"/>
    <w:rsid w:val="00902224"/>
    <w:rsid w:val="009025FB"/>
    <w:rsid w:val="00902A70"/>
    <w:rsid w:val="00902D1A"/>
    <w:rsid w:val="00902D77"/>
    <w:rsid w:val="0090306E"/>
    <w:rsid w:val="009030BF"/>
    <w:rsid w:val="009036A5"/>
    <w:rsid w:val="00903948"/>
    <w:rsid w:val="009039CB"/>
    <w:rsid w:val="0090412B"/>
    <w:rsid w:val="0090444E"/>
    <w:rsid w:val="0090448B"/>
    <w:rsid w:val="00904649"/>
    <w:rsid w:val="0090484F"/>
    <w:rsid w:val="00904917"/>
    <w:rsid w:val="00904F50"/>
    <w:rsid w:val="00905415"/>
    <w:rsid w:val="0090560E"/>
    <w:rsid w:val="00905725"/>
    <w:rsid w:val="00905811"/>
    <w:rsid w:val="00905BC3"/>
    <w:rsid w:val="00905F62"/>
    <w:rsid w:val="00906AD4"/>
    <w:rsid w:val="00910372"/>
    <w:rsid w:val="00910596"/>
    <w:rsid w:val="009105DC"/>
    <w:rsid w:val="009105E1"/>
    <w:rsid w:val="00910680"/>
    <w:rsid w:val="009107B9"/>
    <w:rsid w:val="009115B6"/>
    <w:rsid w:val="009119FC"/>
    <w:rsid w:val="00911A96"/>
    <w:rsid w:val="00911DE3"/>
    <w:rsid w:val="009126BE"/>
    <w:rsid w:val="009126C0"/>
    <w:rsid w:val="00912746"/>
    <w:rsid w:val="009131FE"/>
    <w:rsid w:val="00913816"/>
    <w:rsid w:val="00913927"/>
    <w:rsid w:val="00913A02"/>
    <w:rsid w:val="00913D0B"/>
    <w:rsid w:val="00914196"/>
    <w:rsid w:val="009142B3"/>
    <w:rsid w:val="00914516"/>
    <w:rsid w:val="00914607"/>
    <w:rsid w:val="00914AF9"/>
    <w:rsid w:val="00914EBC"/>
    <w:rsid w:val="009151B8"/>
    <w:rsid w:val="0091541A"/>
    <w:rsid w:val="00915642"/>
    <w:rsid w:val="0091582E"/>
    <w:rsid w:val="00916117"/>
    <w:rsid w:val="009162E6"/>
    <w:rsid w:val="009173EA"/>
    <w:rsid w:val="00917521"/>
    <w:rsid w:val="00917A63"/>
    <w:rsid w:val="00917EA5"/>
    <w:rsid w:val="00917FEF"/>
    <w:rsid w:val="009200F5"/>
    <w:rsid w:val="009202F6"/>
    <w:rsid w:val="0092045F"/>
    <w:rsid w:val="009208BF"/>
    <w:rsid w:val="00920AEA"/>
    <w:rsid w:val="00920C87"/>
    <w:rsid w:val="00920F25"/>
    <w:rsid w:val="00921098"/>
    <w:rsid w:val="00921473"/>
    <w:rsid w:val="00921692"/>
    <w:rsid w:val="009219AD"/>
    <w:rsid w:val="00921AFA"/>
    <w:rsid w:val="00921B6A"/>
    <w:rsid w:val="00921C8C"/>
    <w:rsid w:val="00921DA7"/>
    <w:rsid w:val="009223BA"/>
    <w:rsid w:val="00922C29"/>
    <w:rsid w:val="00923E04"/>
    <w:rsid w:val="00923F82"/>
    <w:rsid w:val="009241AE"/>
    <w:rsid w:val="0092448D"/>
    <w:rsid w:val="00924783"/>
    <w:rsid w:val="00924EA4"/>
    <w:rsid w:val="0092531A"/>
    <w:rsid w:val="00925E00"/>
    <w:rsid w:val="009260C0"/>
    <w:rsid w:val="0092630B"/>
    <w:rsid w:val="00926450"/>
    <w:rsid w:val="00926881"/>
    <w:rsid w:val="0092692F"/>
    <w:rsid w:val="00926C97"/>
    <w:rsid w:val="00927411"/>
    <w:rsid w:val="00927587"/>
    <w:rsid w:val="00927639"/>
    <w:rsid w:val="009277C2"/>
    <w:rsid w:val="009278EA"/>
    <w:rsid w:val="009301A7"/>
    <w:rsid w:val="00930703"/>
    <w:rsid w:val="00930734"/>
    <w:rsid w:val="00930735"/>
    <w:rsid w:val="009307C4"/>
    <w:rsid w:val="00930DD2"/>
    <w:rsid w:val="00930F0F"/>
    <w:rsid w:val="0093114F"/>
    <w:rsid w:val="00931EE5"/>
    <w:rsid w:val="00933215"/>
    <w:rsid w:val="0093328B"/>
    <w:rsid w:val="009337EC"/>
    <w:rsid w:val="00933B46"/>
    <w:rsid w:val="00933C10"/>
    <w:rsid w:val="00933F27"/>
    <w:rsid w:val="009342C7"/>
    <w:rsid w:val="00934413"/>
    <w:rsid w:val="009344D6"/>
    <w:rsid w:val="009345B0"/>
    <w:rsid w:val="009349E2"/>
    <w:rsid w:val="00934B8B"/>
    <w:rsid w:val="00934DD7"/>
    <w:rsid w:val="00934DDA"/>
    <w:rsid w:val="00934E6E"/>
    <w:rsid w:val="009352A0"/>
    <w:rsid w:val="0093557D"/>
    <w:rsid w:val="00935688"/>
    <w:rsid w:val="0093596C"/>
    <w:rsid w:val="00935AD7"/>
    <w:rsid w:val="00935CED"/>
    <w:rsid w:val="00935DBC"/>
    <w:rsid w:val="00935F56"/>
    <w:rsid w:val="009360C8"/>
    <w:rsid w:val="009362CD"/>
    <w:rsid w:val="00936398"/>
    <w:rsid w:val="009368BA"/>
    <w:rsid w:val="009368BF"/>
    <w:rsid w:val="00936B97"/>
    <w:rsid w:val="00937860"/>
    <w:rsid w:val="0093788F"/>
    <w:rsid w:val="00937C18"/>
    <w:rsid w:val="009403FB"/>
    <w:rsid w:val="00940A58"/>
    <w:rsid w:val="009411CF"/>
    <w:rsid w:val="00941741"/>
    <w:rsid w:val="0094185F"/>
    <w:rsid w:val="00941D47"/>
    <w:rsid w:val="00941ECA"/>
    <w:rsid w:val="009429C7"/>
    <w:rsid w:val="009429DD"/>
    <w:rsid w:val="0094350A"/>
    <w:rsid w:val="009437A6"/>
    <w:rsid w:val="0094425B"/>
    <w:rsid w:val="00944BCE"/>
    <w:rsid w:val="00944F39"/>
    <w:rsid w:val="009452AA"/>
    <w:rsid w:val="00945423"/>
    <w:rsid w:val="00945722"/>
    <w:rsid w:val="00945C70"/>
    <w:rsid w:val="009461DD"/>
    <w:rsid w:val="00946574"/>
    <w:rsid w:val="00946F34"/>
    <w:rsid w:val="00947298"/>
    <w:rsid w:val="0094765B"/>
    <w:rsid w:val="0094778C"/>
    <w:rsid w:val="00947EB7"/>
    <w:rsid w:val="00950218"/>
    <w:rsid w:val="00950490"/>
    <w:rsid w:val="00950672"/>
    <w:rsid w:val="0095091F"/>
    <w:rsid w:val="009509E3"/>
    <w:rsid w:val="00950C8B"/>
    <w:rsid w:val="00950DD6"/>
    <w:rsid w:val="00950EFA"/>
    <w:rsid w:val="00951400"/>
    <w:rsid w:val="00951578"/>
    <w:rsid w:val="009515EC"/>
    <w:rsid w:val="00951CB9"/>
    <w:rsid w:val="00951D82"/>
    <w:rsid w:val="00952326"/>
    <w:rsid w:val="00952827"/>
    <w:rsid w:val="00952D8D"/>
    <w:rsid w:val="00952FC5"/>
    <w:rsid w:val="0095359D"/>
    <w:rsid w:val="00953871"/>
    <w:rsid w:val="00953927"/>
    <w:rsid w:val="0095392E"/>
    <w:rsid w:val="00953AD1"/>
    <w:rsid w:val="00954E55"/>
    <w:rsid w:val="00954F03"/>
    <w:rsid w:val="00955811"/>
    <w:rsid w:val="009558E7"/>
    <w:rsid w:val="00955961"/>
    <w:rsid w:val="00955BD9"/>
    <w:rsid w:val="00955D7D"/>
    <w:rsid w:val="00955DF3"/>
    <w:rsid w:val="00955FD4"/>
    <w:rsid w:val="00956880"/>
    <w:rsid w:val="00956A41"/>
    <w:rsid w:val="00956AC7"/>
    <w:rsid w:val="00956FCF"/>
    <w:rsid w:val="009576F5"/>
    <w:rsid w:val="00957719"/>
    <w:rsid w:val="009578B2"/>
    <w:rsid w:val="00957C9C"/>
    <w:rsid w:val="00957CD1"/>
    <w:rsid w:val="009602CB"/>
    <w:rsid w:val="00960FD5"/>
    <w:rsid w:val="00961135"/>
    <w:rsid w:val="009611FE"/>
    <w:rsid w:val="0096139A"/>
    <w:rsid w:val="00962275"/>
    <w:rsid w:val="00962293"/>
    <w:rsid w:val="0096234C"/>
    <w:rsid w:val="0096291E"/>
    <w:rsid w:val="00962B54"/>
    <w:rsid w:val="00962F58"/>
    <w:rsid w:val="00963587"/>
    <w:rsid w:val="00963C75"/>
    <w:rsid w:val="00963D24"/>
    <w:rsid w:val="0096402D"/>
    <w:rsid w:val="0096406D"/>
    <w:rsid w:val="00964570"/>
    <w:rsid w:val="00964CDE"/>
    <w:rsid w:val="00965960"/>
    <w:rsid w:val="00965BF0"/>
    <w:rsid w:val="00965E19"/>
    <w:rsid w:val="00966805"/>
    <w:rsid w:val="00966F87"/>
    <w:rsid w:val="0096726D"/>
    <w:rsid w:val="009674A2"/>
    <w:rsid w:val="00967BBC"/>
    <w:rsid w:val="00970C49"/>
    <w:rsid w:val="00970CBA"/>
    <w:rsid w:val="00970E0F"/>
    <w:rsid w:val="00970F74"/>
    <w:rsid w:val="00971548"/>
    <w:rsid w:val="00971862"/>
    <w:rsid w:val="009718F1"/>
    <w:rsid w:val="00971A9F"/>
    <w:rsid w:val="00971F51"/>
    <w:rsid w:val="009724C6"/>
    <w:rsid w:val="00972C96"/>
    <w:rsid w:val="00972E68"/>
    <w:rsid w:val="0097303C"/>
    <w:rsid w:val="00973181"/>
    <w:rsid w:val="0097348E"/>
    <w:rsid w:val="00973ECA"/>
    <w:rsid w:val="00973FF2"/>
    <w:rsid w:val="0097412A"/>
    <w:rsid w:val="009744E4"/>
    <w:rsid w:val="00974D16"/>
    <w:rsid w:val="00974D7E"/>
    <w:rsid w:val="009750F9"/>
    <w:rsid w:val="00975324"/>
    <w:rsid w:val="00975449"/>
    <w:rsid w:val="009755A0"/>
    <w:rsid w:val="00975EA5"/>
    <w:rsid w:val="009769D2"/>
    <w:rsid w:val="00976D91"/>
    <w:rsid w:val="0097714F"/>
    <w:rsid w:val="009772A6"/>
    <w:rsid w:val="00977315"/>
    <w:rsid w:val="00977484"/>
    <w:rsid w:val="0097786A"/>
    <w:rsid w:val="009778BC"/>
    <w:rsid w:val="009801EE"/>
    <w:rsid w:val="00980698"/>
    <w:rsid w:val="00980814"/>
    <w:rsid w:val="009815F7"/>
    <w:rsid w:val="00981E7A"/>
    <w:rsid w:val="009823D0"/>
    <w:rsid w:val="009825D5"/>
    <w:rsid w:val="009829AA"/>
    <w:rsid w:val="00982A83"/>
    <w:rsid w:val="00982C44"/>
    <w:rsid w:val="00982EF5"/>
    <w:rsid w:val="009830F5"/>
    <w:rsid w:val="009835DA"/>
    <w:rsid w:val="009836A5"/>
    <w:rsid w:val="00983E34"/>
    <w:rsid w:val="009841EC"/>
    <w:rsid w:val="009845D2"/>
    <w:rsid w:val="009847BD"/>
    <w:rsid w:val="00985512"/>
    <w:rsid w:val="00985635"/>
    <w:rsid w:val="009857D6"/>
    <w:rsid w:val="0098581D"/>
    <w:rsid w:val="00985992"/>
    <w:rsid w:val="009859C9"/>
    <w:rsid w:val="00986738"/>
    <w:rsid w:val="0098675F"/>
    <w:rsid w:val="00986DE6"/>
    <w:rsid w:val="00987155"/>
    <w:rsid w:val="00987174"/>
    <w:rsid w:val="009873AF"/>
    <w:rsid w:val="009873FE"/>
    <w:rsid w:val="0098758C"/>
    <w:rsid w:val="00987B26"/>
    <w:rsid w:val="009901D8"/>
    <w:rsid w:val="00990235"/>
    <w:rsid w:val="0099045A"/>
    <w:rsid w:val="009904A8"/>
    <w:rsid w:val="00990550"/>
    <w:rsid w:val="00990801"/>
    <w:rsid w:val="009913BC"/>
    <w:rsid w:val="00991552"/>
    <w:rsid w:val="00991640"/>
    <w:rsid w:val="00991DA0"/>
    <w:rsid w:val="00992386"/>
    <w:rsid w:val="009923EB"/>
    <w:rsid w:val="00992436"/>
    <w:rsid w:val="009927D6"/>
    <w:rsid w:val="009928C2"/>
    <w:rsid w:val="00992BAC"/>
    <w:rsid w:val="00992C5A"/>
    <w:rsid w:val="00993174"/>
    <w:rsid w:val="00993251"/>
    <w:rsid w:val="00994398"/>
    <w:rsid w:val="00994706"/>
    <w:rsid w:val="00994743"/>
    <w:rsid w:val="00994B83"/>
    <w:rsid w:val="00995105"/>
    <w:rsid w:val="009954A4"/>
    <w:rsid w:val="00995653"/>
    <w:rsid w:val="00995FB7"/>
    <w:rsid w:val="00996699"/>
    <w:rsid w:val="00996879"/>
    <w:rsid w:val="00997061"/>
    <w:rsid w:val="00997121"/>
    <w:rsid w:val="00997196"/>
    <w:rsid w:val="00997360"/>
    <w:rsid w:val="00997459"/>
    <w:rsid w:val="00997605"/>
    <w:rsid w:val="00997AE5"/>
    <w:rsid w:val="00997CD6"/>
    <w:rsid w:val="009A0080"/>
    <w:rsid w:val="009A061F"/>
    <w:rsid w:val="009A0CA6"/>
    <w:rsid w:val="009A0F50"/>
    <w:rsid w:val="009A13DF"/>
    <w:rsid w:val="009A157D"/>
    <w:rsid w:val="009A1C10"/>
    <w:rsid w:val="009A1FBE"/>
    <w:rsid w:val="009A22B7"/>
    <w:rsid w:val="009A2AD4"/>
    <w:rsid w:val="009A2ADB"/>
    <w:rsid w:val="009A3058"/>
    <w:rsid w:val="009A38B1"/>
    <w:rsid w:val="009A3ABC"/>
    <w:rsid w:val="009A4E67"/>
    <w:rsid w:val="009A51B7"/>
    <w:rsid w:val="009A54C2"/>
    <w:rsid w:val="009A58AF"/>
    <w:rsid w:val="009A58D6"/>
    <w:rsid w:val="009A5945"/>
    <w:rsid w:val="009A62E0"/>
    <w:rsid w:val="009A632A"/>
    <w:rsid w:val="009A65FF"/>
    <w:rsid w:val="009A6A22"/>
    <w:rsid w:val="009A6B98"/>
    <w:rsid w:val="009A6D69"/>
    <w:rsid w:val="009A6F11"/>
    <w:rsid w:val="009A6F7E"/>
    <w:rsid w:val="009A7082"/>
    <w:rsid w:val="009A712F"/>
    <w:rsid w:val="009A71B9"/>
    <w:rsid w:val="009A7EEC"/>
    <w:rsid w:val="009B00DD"/>
    <w:rsid w:val="009B0532"/>
    <w:rsid w:val="009B0911"/>
    <w:rsid w:val="009B1A6E"/>
    <w:rsid w:val="009B1F3A"/>
    <w:rsid w:val="009B2558"/>
    <w:rsid w:val="009B27FB"/>
    <w:rsid w:val="009B293A"/>
    <w:rsid w:val="009B2AE0"/>
    <w:rsid w:val="009B2C01"/>
    <w:rsid w:val="009B2FA5"/>
    <w:rsid w:val="009B32F4"/>
    <w:rsid w:val="009B3497"/>
    <w:rsid w:val="009B3595"/>
    <w:rsid w:val="009B35E4"/>
    <w:rsid w:val="009B35E6"/>
    <w:rsid w:val="009B394D"/>
    <w:rsid w:val="009B3BBE"/>
    <w:rsid w:val="009B4860"/>
    <w:rsid w:val="009B4912"/>
    <w:rsid w:val="009B50EF"/>
    <w:rsid w:val="009B53D3"/>
    <w:rsid w:val="009B56B7"/>
    <w:rsid w:val="009B57C5"/>
    <w:rsid w:val="009B590D"/>
    <w:rsid w:val="009B5CB4"/>
    <w:rsid w:val="009B5DB9"/>
    <w:rsid w:val="009B5EA3"/>
    <w:rsid w:val="009B61E7"/>
    <w:rsid w:val="009B61EB"/>
    <w:rsid w:val="009B63A5"/>
    <w:rsid w:val="009B6B2A"/>
    <w:rsid w:val="009B6EDA"/>
    <w:rsid w:val="009B7001"/>
    <w:rsid w:val="009B78B3"/>
    <w:rsid w:val="009B7C4F"/>
    <w:rsid w:val="009B7FE3"/>
    <w:rsid w:val="009C0313"/>
    <w:rsid w:val="009C0499"/>
    <w:rsid w:val="009C084A"/>
    <w:rsid w:val="009C0CBA"/>
    <w:rsid w:val="009C0EA9"/>
    <w:rsid w:val="009C0EF5"/>
    <w:rsid w:val="009C1025"/>
    <w:rsid w:val="009C106F"/>
    <w:rsid w:val="009C172E"/>
    <w:rsid w:val="009C19C0"/>
    <w:rsid w:val="009C1DAB"/>
    <w:rsid w:val="009C237F"/>
    <w:rsid w:val="009C282C"/>
    <w:rsid w:val="009C2961"/>
    <w:rsid w:val="009C31BA"/>
    <w:rsid w:val="009C3653"/>
    <w:rsid w:val="009C37DF"/>
    <w:rsid w:val="009C3882"/>
    <w:rsid w:val="009C3954"/>
    <w:rsid w:val="009C3C2A"/>
    <w:rsid w:val="009C40B5"/>
    <w:rsid w:val="009C4984"/>
    <w:rsid w:val="009C4CEA"/>
    <w:rsid w:val="009C4DF1"/>
    <w:rsid w:val="009C51B9"/>
    <w:rsid w:val="009C568F"/>
    <w:rsid w:val="009C5825"/>
    <w:rsid w:val="009C594F"/>
    <w:rsid w:val="009C5B28"/>
    <w:rsid w:val="009C5B64"/>
    <w:rsid w:val="009C619B"/>
    <w:rsid w:val="009C61A0"/>
    <w:rsid w:val="009C6BD6"/>
    <w:rsid w:val="009C6BF0"/>
    <w:rsid w:val="009C6FC0"/>
    <w:rsid w:val="009C7020"/>
    <w:rsid w:val="009C7651"/>
    <w:rsid w:val="009C7D0C"/>
    <w:rsid w:val="009C7EE1"/>
    <w:rsid w:val="009C7FFA"/>
    <w:rsid w:val="009D057C"/>
    <w:rsid w:val="009D0653"/>
    <w:rsid w:val="009D089D"/>
    <w:rsid w:val="009D08C1"/>
    <w:rsid w:val="009D0E6C"/>
    <w:rsid w:val="009D149A"/>
    <w:rsid w:val="009D1639"/>
    <w:rsid w:val="009D1E6A"/>
    <w:rsid w:val="009D3186"/>
    <w:rsid w:val="009D3263"/>
    <w:rsid w:val="009D3330"/>
    <w:rsid w:val="009D338A"/>
    <w:rsid w:val="009D37A7"/>
    <w:rsid w:val="009D37E5"/>
    <w:rsid w:val="009D45D3"/>
    <w:rsid w:val="009D53C9"/>
    <w:rsid w:val="009D5E95"/>
    <w:rsid w:val="009D629F"/>
    <w:rsid w:val="009D6532"/>
    <w:rsid w:val="009D6727"/>
    <w:rsid w:val="009D6B1D"/>
    <w:rsid w:val="009D6B84"/>
    <w:rsid w:val="009D6CB7"/>
    <w:rsid w:val="009D7167"/>
    <w:rsid w:val="009D718A"/>
    <w:rsid w:val="009D7377"/>
    <w:rsid w:val="009D7E96"/>
    <w:rsid w:val="009D7FCE"/>
    <w:rsid w:val="009E02B3"/>
    <w:rsid w:val="009E06F6"/>
    <w:rsid w:val="009E06FC"/>
    <w:rsid w:val="009E0B3A"/>
    <w:rsid w:val="009E0BF6"/>
    <w:rsid w:val="009E14E7"/>
    <w:rsid w:val="009E158C"/>
    <w:rsid w:val="009E1631"/>
    <w:rsid w:val="009E1B52"/>
    <w:rsid w:val="009E1B6E"/>
    <w:rsid w:val="009E1C0F"/>
    <w:rsid w:val="009E1FFD"/>
    <w:rsid w:val="009E23DE"/>
    <w:rsid w:val="009E3007"/>
    <w:rsid w:val="009E30BD"/>
    <w:rsid w:val="009E35E5"/>
    <w:rsid w:val="009E374B"/>
    <w:rsid w:val="009E3859"/>
    <w:rsid w:val="009E3B9A"/>
    <w:rsid w:val="009E44D4"/>
    <w:rsid w:val="009E4814"/>
    <w:rsid w:val="009E494A"/>
    <w:rsid w:val="009E4A14"/>
    <w:rsid w:val="009E4D25"/>
    <w:rsid w:val="009E4FBB"/>
    <w:rsid w:val="009E54AE"/>
    <w:rsid w:val="009E586A"/>
    <w:rsid w:val="009E5B10"/>
    <w:rsid w:val="009E5C97"/>
    <w:rsid w:val="009E5DC6"/>
    <w:rsid w:val="009E60B9"/>
    <w:rsid w:val="009E6181"/>
    <w:rsid w:val="009E66AE"/>
    <w:rsid w:val="009E6C91"/>
    <w:rsid w:val="009E6C9B"/>
    <w:rsid w:val="009E6EFB"/>
    <w:rsid w:val="009E7F9F"/>
    <w:rsid w:val="009F050D"/>
    <w:rsid w:val="009F0536"/>
    <w:rsid w:val="009F05FC"/>
    <w:rsid w:val="009F0BEE"/>
    <w:rsid w:val="009F10BD"/>
    <w:rsid w:val="009F1BBB"/>
    <w:rsid w:val="009F1D0E"/>
    <w:rsid w:val="009F1FA6"/>
    <w:rsid w:val="009F22A0"/>
    <w:rsid w:val="009F24C0"/>
    <w:rsid w:val="009F295C"/>
    <w:rsid w:val="009F38F1"/>
    <w:rsid w:val="009F3987"/>
    <w:rsid w:val="009F3A45"/>
    <w:rsid w:val="009F3D7C"/>
    <w:rsid w:val="009F3EB5"/>
    <w:rsid w:val="009F416B"/>
    <w:rsid w:val="009F4344"/>
    <w:rsid w:val="009F4564"/>
    <w:rsid w:val="009F4819"/>
    <w:rsid w:val="009F4CA0"/>
    <w:rsid w:val="009F5081"/>
    <w:rsid w:val="009F565D"/>
    <w:rsid w:val="009F5B1E"/>
    <w:rsid w:val="009F5CF0"/>
    <w:rsid w:val="009F61ED"/>
    <w:rsid w:val="009F632F"/>
    <w:rsid w:val="009F6530"/>
    <w:rsid w:val="009F6ED1"/>
    <w:rsid w:val="009F70C2"/>
    <w:rsid w:val="009F7B1D"/>
    <w:rsid w:val="00A001EF"/>
    <w:rsid w:val="00A005FE"/>
    <w:rsid w:val="00A007F5"/>
    <w:rsid w:val="00A0108D"/>
    <w:rsid w:val="00A013D1"/>
    <w:rsid w:val="00A014E2"/>
    <w:rsid w:val="00A01532"/>
    <w:rsid w:val="00A01857"/>
    <w:rsid w:val="00A01A83"/>
    <w:rsid w:val="00A01D67"/>
    <w:rsid w:val="00A02026"/>
    <w:rsid w:val="00A02283"/>
    <w:rsid w:val="00A02D3E"/>
    <w:rsid w:val="00A0328B"/>
    <w:rsid w:val="00A032DE"/>
    <w:rsid w:val="00A0337F"/>
    <w:rsid w:val="00A040ED"/>
    <w:rsid w:val="00A0455B"/>
    <w:rsid w:val="00A0486C"/>
    <w:rsid w:val="00A0518B"/>
    <w:rsid w:val="00A05505"/>
    <w:rsid w:val="00A058F8"/>
    <w:rsid w:val="00A069CA"/>
    <w:rsid w:val="00A06E58"/>
    <w:rsid w:val="00A070D0"/>
    <w:rsid w:val="00A076C3"/>
    <w:rsid w:val="00A0775B"/>
    <w:rsid w:val="00A07838"/>
    <w:rsid w:val="00A07F53"/>
    <w:rsid w:val="00A1033E"/>
    <w:rsid w:val="00A10505"/>
    <w:rsid w:val="00A10543"/>
    <w:rsid w:val="00A108BB"/>
    <w:rsid w:val="00A10966"/>
    <w:rsid w:val="00A10F2A"/>
    <w:rsid w:val="00A11508"/>
    <w:rsid w:val="00A116B1"/>
    <w:rsid w:val="00A11D34"/>
    <w:rsid w:val="00A11D8C"/>
    <w:rsid w:val="00A11E79"/>
    <w:rsid w:val="00A12035"/>
    <w:rsid w:val="00A12476"/>
    <w:rsid w:val="00A124BF"/>
    <w:rsid w:val="00A1258F"/>
    <w:rsid w:val="00A12625"/>
    <w:rsid w:val="00A1262E"/>
    <w:rsid w:val="00A12CA1"/>
    <w:rsid w:val="00A12EFF"/>
    <w:rsid w:val="00A1323F"/>
    <w:rsid w:val="00A132B1"/>
    <w:rsid w:val="00A13452"/>
    <w:rsid w:val="00A1376B"/>
    <w:rsid w:val="00A13989"/>
    <w:rsid w:val="00A13CF2"/>
    <w:rsid w:val="00A13EB7"/>
    <w:rsid w:val="00A141F6"/>
    <w:rsid w:val="00A14D68"/>
    <w:rsid w:val="00A156C3"/>
    <w:rsid w:val="00A15E28"/>
    <w:rsid w:val="00A170F1"/>
    <w:rsid w:val="00A20972"/>
    <w:rsid w:val="00A20AD9"/>
    <w:rsid w:val="00A21028"/>
    <w:rsid w:val="00A21095"/>
    <w:rsid w:val="00A213E8"/>
    <w:rsid w:val="00A215CF"/>
    <w:rsid w:val="00A21694"/>
    <w:rsid w:val="00A21786"/>
    <w:rsid w:val="00A21E57"/>
    <w:rsid w:val="00A227B2"/>
    <w:rsid w:val="00A22A6B"/>
    <w:rsid w:val="00A22ACC"/>
    <w:rsid w:val="00A22E1D"/>
    <w:rsid w:val="00A22FE0"/>
    <w:rsid w:val="00A239BB"/>
    <w:rsid w:val="00A23CDE"/>
    <w:rsid w:val="00A23FBD"/>
    <w:rsid w:val="00A23FED"/>
    <w:rsid w:val="00A24336"/>
    <w:rsid w:val="00A246F3"/>
    <w:rsid w:val="00A24F98"/>
    <w:rsid w:val="00A25020"/>
    <w:rsid w:val="00A25201"/>
    <w:rsid w:val="00A255FB"/>
    <w:rsid w:val="00A25E81"/>
    <w:rsid w:val="00A26125"/>
    <w:rsid w:val="00A261F0"/>
    <w:rsid w:val="00A26A7D"/>
    <w:rsid w:val="00A26F11"/>
    <w:rsid w:val="00A270CD"/>
    <w:rsid w:val="00A300CF"/>
    <w:rsid w:val="00A30469"/>
    <w:rsid w:val="00A30775"/>
    <w:rsid w:val="00A30817"/>
    <w:rsid w:val="00A30CA9"/>
    <w:rsid w:val="00A31618"/>
    <w:rsid w:val="00A3164F"/>
    <w:rsid w:val="00A318A6"/>
    <w:rsid w:val="00A31C50"/>
    <w:rsid w:val="00A3206B"/>
    <w:rsid w:val="00A32073"/>
    <w:rsid w:val="00A325C7"/>
    <w:rsid w:val="00A32774"/>
    <w:rsid w:val="00A32901"/>
    <w:rsid w:val="00A32B20"/>
    <w:rsid w:val="00A331F6"/>
    <w:rsid w:val="00A332A2"/>
    <w:rsid w:val="00A33395"/>
    <w:rsid w:val="00A335AD"/>
    <w:rsid w:val="00A33610"/>
    <w:rsid w:val="00A33CD7"/>
    <w:rsid w:val="00A33F5B"/>
    <w:rsid w:val="00A34043"/>
    <w:rsid w:val="00A34173"/>
    <w:rsid w:val="00A34D7E"/>
    <w:rsid w:val="00A3505E"/>
    <w:rsid w:val="00A352CC"/>
    <w:rsid w:val="00A36249"/>
    <w:rsid w:val="00A36361"/>
    <w:rsid w:val="00A36FBC"/>
    <w:rsid w:val="00A3707E"/>
    <w:rsid w:val="00A379C9"/>
    <w:rsid w:val="00A37BAA"/>
    <w:rsid w:val="00A37BDE"/>
    <w:rsid w:val="00A37D46"/>
    <w:rsid w:val="00A4090C"/>
    <w:rsid w:val="00A413AB"/>
    <w:rsid w:val="00A41705"/>
    <w:rsid w:val="00A41AE5"/>
    <w:rsid w:val="00A41F21"/>
    <w:rsid w:val="00A42446"/>
    <w:rsid w:val="00A42572"/>
    <w:rsid w:val="00A42E32"/>
    <w:rsid w:val="00A43984"/>
    <w:rsid w:val="00A43E87"/>
    <w:rsid w:val="00A43EB5"/>
    <w:rsid w:val="00A43FD4"/>
    <w:rsid w:val="00A44526"/>
    <w:rsid w:val="00A4498D"/>
    <w:rsid w:val="00A44C12"/>
    <w:rsid w:val="00A44CEE"/>
    <w:rsid w:val="00A4529A"/>
    <w:rsid w:val="00A45ADB"/>
    <w:rsid w:val="00A45E83"/>
    <w:rsid w:val="00A462EB"/>
    <w:rsid w:val="00A46443"/>
    <w:rsid w:val="00A46735"/>
    <w:rsid w:val="00A467D6"/>
    <w:rsid w:val="00A46803"/>
    <w:rsid w:val="00A46950"/>
    <w:rsid w:val="00A46AE4"/>
    <w:rsid w:val="00A46DAC"/>
    <w:rsid w:val="00A46F58"/>
    <w:rsid w:val="00A47091"/>
    <w:rsid w:val="00A4731D"/>
    <w:rsid w:val="00A47BE7"/>
    <w:rsid w:val="00A47C9E"/>
    <w:rsid w:val="00A47D94"/>
    <w:rsid w:val="00A47E9D"/>
    <w:rsid w:val="00A5073E"/>
    <w:rsid w:val="00A50804"/>
    <w:rsid w:val="00A5083A"/>
    <w:rsid w:val="00A509D9"/>
    <w:rsid w:val="00A509EF"/>
    <w:rsid w:val="00A50B74"/>
    <w:rsid w:val="00A5105D"/>
    <w:rsid w:val="00A51122"/>
    <w:rsid w:val="00A51374"/>
    <w:rsid w:val="00A5144C"/>
    <w:rsid w:val="00A51874"/>
    <w:rsid w:val="00A519D2"/>
    <w:rsid w:val="00A520FB"/>
    <w:rsid w:val="00A521E8"/>
    <w:rsid w:val="00A523D4"/>
    <w:rsid w:val="00A5256B"/>
    <w:rsid w:val="00A52C84"/>
    <w:rsid w:val="00A52E9A"/>
    <w:rsid w:val="00A52EA7"/>
    <w:rsid w:val="00A52F42"/>
    <w:rsid w:val="00A532A5"/>
    <w:rsid w:val="00A5383E"/>
    <w:rsid w:val="00A53930"/>
    <w:rsid w:val="00A53ADC"/>
    <w:rsid w:val="00A542BA"/>
    <w:rsid w:val="00A5435B"/>
    <w:rsid w:val="00A54618"/>
    <w:rsid w:val="00A54744"/>
    <w:rsid w:val="00A54773"/>
    <w:rsid w:val="00A5491B"/>
    <w:rsid w:val="00A54ABA"/>
    <w:rsid w:val="00A54E01"/>
    <w:rsid w:val="00A560F5"/>
    <w:rsid w:val="00A569BB"/>
    <w:rsid w:val="00A5750A"/>
    <w:rsid w:val="00A577DA"/>
    <w:rsid w:val="00A57948"/>
    <w:rsid w:val="00A579BF"/>
    <w:rsid w:val="00A57D90"/>
    <w:rsid w:val="00A57EFA"/>
    <w:rsid w:val="00A60126"/>
    <w:rsid w:val="00A60726"/>
    <w:rsid w:val="00A61311"/>
    <w:rsid w:val="00A61A58"/>
    <w:rsid w:val="00A629D7"/>
    <w:rsid w:val="00A63191"/>
    <w:rsid w:val="00A63BB8"/>
    <w:rsid w:val="00A63C37"/>
    <w:rsid w:val="00A643CD"/>
    <w:rsid w:val="00A6481B"/>
    <w:rsid w:val="00A649E4"/>
    <w:rsid w:val="00A64D6A"/>
    <w:rsid w:val="00A65A8C"/>
    <w:rsid w:val="00A65DB9"/>
    <w:rsid w:val="00A65E76"/>
    <w:rsid w:val="00A6625E"/>
    <w:rsid w:val="00A662DB"/>
    <w:rsid w:val="00A662DE"/>
    <w:rsid w:val="00A6632A"/>
    <w:rsid w:val="00A66343"/>
    <w:rsid w:val="00A664C1"/>
    <w:rsid w:val="00A665E4"/>
    <w:rsid w:val="00A66AE5"/>
    <w:rsid w:val="00A66EEA"/>
    <w:rsid w:val="00A670C2"/>
    <w:rsid w:val="00A676F2"/>
    <w:rsid w:val="00A6798F"/>
    <w:rsid w:val="00A67C3A"/>
    <w:rsid w:val="00A67CD0"/>
    <w:rsid w:val="00A70060"/>
    <w:rsid w:val="00A700D8"/>
    <w:rsid w:val="00A703BD"/>
    <w:rsid w:val="00A705DA"/>
    <w:rsid w:val="00A70C1F"/>
    <w:rsid w:val="00A70C2F"/>
    <w:rsid w:val="00A70F7C"/>
    <w:rsid w:val="00A717B1"/>
    <w:rsid w:val="00A71CC3"/>
    <w:rsid w:val="00A72A07"/>
    <w:rsid w:val="00A732AE"/>
    <w:rsid w:val="00A73682"/>
    <w:rsid w:val="00A739B2"/>
    <w:rsid w:val="00A73F35"/>
    <w:rsid w:val="00A740B4"/>
    <w:rsid w:val="00A74699"/>
    <w:rsid w:val="00A7506F"/>
    <w:rsid w:val="00A750A4"/>
    <w:rsid w:val="00A75C29"/>
    <w:rsid w:val="00A75F8A"/>
    <w:rsid w:val="00A764CD"/>
    <w:rsid w:val="00A767CD"/>
    <w:rsid w:val="00A76A4D"/>
    <w:rsid w:val="00A76B38"/>
    <w:rsid w:val="00A76E70"/>
    <w:rsid w:val="00A77475"/>
    <w:rsid w:val="00A800E6"/>
    <w:rsid w:val="00A807C3"/>
    <w:rsid w:val="00A80A61"/>
    <w:rsid w:val="00A80AE9"/>
    <w:rsid w:val="00A80FF3"/>
    <w:rsid w:val="00A81078"/>
    <w:rsid w:val="00A8171C"/>
    <w:rsid w:val="00A81D8E"/>
    <w:rsid w:val="00A8226F"/>
    <w:rsid w:val="00A82C90"/>
    <w:rsid w:val="00A82D30"/>
    <w:rsid w:val="00A838FF"/>
    <w:rsid w:val="00A83A17"/>
    <w:rsid w:val="00A83E4D"/>
    <w:rsid w:val="00A840B2"/>
    <w:rsid w:val="00A843CA"/>
    <w:rsid w:val="00A8444E"/>
    <w:rsid w:val="00A847A1"/>
    <w:rsid w:val="00A84C14"/>
    <w:rsid w:val="00A85246"/>
    <w:rsid w:val="00A85300"/>
    <w:rsid w:val="00A856A3"/>
    <w:rsid w:val="00A858F2"/>
    <w:rsid w:val="00A8611A"/>
    <w:rsid w:val="00A86774"/>
    <w:rsid w:val="00A86AB8"/>
    <w:rsid w:val="00A86C8A"/>
    <w:rsid w:val="00A87146"/>
    <w:rsid w:val="00A87240"/>
    <w:rsid w:val="00A8753A"/>
    <w:rsid w:val="00A876B4"/>
    <w:rsid w:val="00A87821"/>
    <w:rsid w:val="00A9042B"/>
    <w:rsid w:val="00A90668"/>
    <w:rsid w:val="00A90689"/>
    <w:rsid w:val="00A909C4"/>
    <w:rsid w:val="00A90AD8"/>
    <w:rsid w:val="00A90E26"/>
    <w:rsid w:val="00A91187"/>
    <w:rsid w:val="00A917B1"/>
    <w:rsid w:val="00A91FE4"/>
    <w:rsid w:val="00A92411"/>
    <w:rsid w:val="00A92735"/>
    <w:rsid w:val="00A92759"/>
    <w:rsid w:val="00A92E0E"/>
    <w:rsid w:val="00A931D2"/>
    <w:rsid w:val="00A934FA"/>
    <w:rsid w:val="00A93999"/>
    <w:rsid w:val="00A93BFA"/>
    <w:rsid w:val="00A93E68"/>
    <w:rsid w:val="00A93EC0"/>
    <w:rsid w:val="00A93FF7"/>
    <w:rsid w:val="00A94328"/>
    <w:rsid w:val="00A94822"/>
    <w:rsid w:val="00A94D7D"/>
    <w:rsid w:val="00A95580"/>
    <w:rsid w:val="00A95EA3"/>
    <w:rsid w:val="00A95FEC"/>
    <w:rsid w:val="00A96449"/>
    <w:rsid w:val="00A966C6"/>
    <w:rsid w:val="00A96902"/>
    <w:rsid w:val="00A96970"/>
    <w:rsid w:val="00A9699A"/>
    <w:rsid w:val="00A96B33"/>
    <w:rsid w:val="00A972AE"/>
    <w:rsid w:val="00A97D19"/>
    <w:rsid w:val="00AA01CC"/>
    <w:rsid w:val="00AA064F"/>
    <w:rsid w:val="00AA0768"/>
    <w:rsid w:val="00AA0AA2"/>
    <w:rsid w:val="00AA0F17"/>
    <w:rsid w:val="00AA1109"/>
    <w:rsid w:val="00AA142B"/>
    <w:rsid w:val="00AA1900"/>
    <w:rsid w:val="00AA192C"/>
    <w:rsid w:val="00AA22E0"/>
    <w:rsid w:val="00AA267B"/>
    <w:rsid w:val="00AA2812"/>
    <w:rsid w:val="00AA284E"/>
    <w:rsid w:val="00AA2D65"/>
    <w:rsid w:val="00AA2E7C"/>
    <w:rsid w:val="00AA337A"/>
    <w:rsid w:val="00AA3680"/>
    <w:rsid w:val="00AA499D"/>
    <w:rsid w:val="00AA4A1C"/>
    <w:rsid w:val="00AA5839"/>
    <w:rsid w:val="00AA5D6E"/>
    <w:rsid w:val="00AA5D86"/>
    <w:rsid w:val="00AA648F"/>
    <w:rsid w:val="00AA66CD"/>
    <w:rsid w:val="00AA6BBD"/>
    <w:rsid w:val="00AA77CB"/>
    <w:rsid w:val="00AA77ED"/>
    <w:rsid w:val="00AA7FCF"/>
    <w:rsid w:val="00AB092C"/>
    <w:rsid w:val="00AB0C98"/>
    <w:rsid w:val="00AB0E84"/>
    <w:rsid w:val="00AB0EF0"/>
    <w:rsid w:val="00AB11E7"/>
    <w:rsid w:val="00AB176A"/>
    <w:rsid w:val="00AB1924"/>
    <w:rsid w:val="00AB1E20"/>
    <w:rsid w:val="00AB21A2"/>
    <w:rsid w:val="00AB2A72"/>
    <w:rsid w:val="00AB2B7B"/>
    <w:rsid w:val="00AB35F3"/>
    <w:rsid w:val="00AB3862"/>
    <w:rsid w:val="00AB3C53"/>
    <w:rsid w:val="00AB3EA2"/>
    <w:rsid w:val="00AB4094"/>
    <w:rsid w:val="00AB4F2C"/>
    <w:rsid w:val="00AB5136"/>
    <w:rsid w:val="00AB5349"/>
    <w:rsid w:val="00AB5EED"/>
    <w:rsid w:val="00AB5FE6"/>
    <w:rsid w:val="00AB659D"/>
    <w:rsid w:val="00AB6674"/>
    <w:rsid w:val="00AB66C1"/>
    <w:rsid w:val="00AB68E1"/>
    <w:rsid w:val="00AB6AEF"/>
    <w:rsid w:val="00AB6BC6"/>
    <w:rsid w:val="00AB7737"/>
    <w:rsid w:val="00AB7937"/>
    <w:rsid w:val="00AB7A7D"/>
    <w:rsid w:val="00AB7C66"/>
    <w:rsid w:val="00AB7EEB"/>
    <w:rsid w:val="00AC0188"/>
    <w:rsid w:val="00AC040D"/>
    <w:rsid w:val="00AC04C9"/>
    <w:rsid w:val="00AC0677"/>
    <w:rsid w:val="00AC0D17"/>
    <w:rsid w:val="00AC0E7E"/>
    <w:rsid w:val="00AC135D"/>
    <w:rsid w:val="00AC1606"/>
    <w:rsid w:val="00AC17EC"/>
    <w:rsid w:val="00AC1C30"/>
    <w:rsid w:val="00AC1C4F"/>
    <w:rsid w:val="00AC1E68"/>
    <w:rsid w:val="00AC233E"/>
    <w:rsid w:val="00AC240C"/>
    <w:rsid w:val="00AC32F3"/>
    <w:rsid w:val="00AC3AE9"/>
    <w:rsid w:val="00AC49FC"/>
    <w:rsid w:val="00AC4EDF"/>
    <w:rsid w:val="00AC5102"/>
    <w:rsid w:val="00AC5BC7"/>
    <w:rsid w:val="00AC6D0F"/>
    <w:rsid w:val="00AC6DCE"/>
    <w:rsid w:val="00AC7171"/>
    <w:rsid w:val="00AC718A"/>
    <w:rsid w:val="00AC71F7"/>
    <w:rsid w:val="00AC7641"/>
    <w:rsid w:val="00AC7BBB"/>
    <w:rsid w:val="00AC7E5F"/>
    <w:rsid w:val="00AD00A1"/>
    <w:rsid w:val="00AD04D6"/>
    <w:rsid w:val="00AD05D4"/>
    <w:rsid w:val="00AD09D6"/>
    <w:rsid w:val="00AD0BD6"/>
    <w:rsid w:val="00AD0CE2"/>
    <w:rsid w:val="00AD1E24"/>
    <w:rsid w:val="00AD25B7"/>
    <w:rsid w:val="00AD3157"/>
    <w:rsid w:val="00AD3196"/>
    <w:rsid w:val="00AD4022"/>
    <w:rsid w:val="00AD4436"/>
    <w:rsid w:val="00AD4612"/>
    <w:rsid w:val="00AD48ED"/>
    <w:rsid w:val="00AD51AB"/>
    <w:rsid w:val="00AD5EC3"/>
    <w:rsid w:val="00AD6066"/>
    <w:rsid w:val="00AD630D"/>
    <w:rsid w:val="00AD63D7"/>
    <w:rsid w:val="00AD66EC"/>
    <w:rsid w:val="00AD699B"/>
    <w:rsid w:val="00AD6BF0"/>
    <w:rsid w:val="00AD6D8C"/>
    <w:rsid w:val="00AD747F"/>
    <w:rsid w:val="00AD7A44"/>
    <w:rsid w:val="00AE0A1B"/>
    <w:rsid w:val="00AE0D9E"/>
    <w:rsid w:val="00AE0E48"/>
    <w:rsid w:val="00AE15EB"/>
    <w:rsid w:val="00AE15F9"/>
    <w:rsid w:val="00AE1DAF"/>
    <w:rsid w:val="00AE1E3E"/>
    <w:rsid w:val="00AE1EC4"/>
    <w:rsid w:val="00AE1FA7"/>
    <w:rsid w:val="00AE2DD1"/>
    <w:rsid w:val="00AE2DE3"/>
    <w:rsid w:val="00AE330F"/>
    <w:rsid w:val="00AE3391"/>
    <w:rsid w:val="00AE36AE"/>
    <w:rsid w:val="00AE473D"/>
    <w:rsid w:val="00AE49BD"/>
    <w:rsid w:val="00AE4FF4"/>
    <w:rsid w:val="00AE5A3F"/>
    <w:rsid w:val="00AE5DCF"/>
    <w:rsid w:val="00AE5F4F"/>
    <w:rsid w:val="00AE61EA"/>
    <w:rsid w:val="00AE6317"/>
    <w:rsid w:val="00AE63DE"/>
    <w:rsid w:val="00AE6A7F"/>
    <w:rsid w:val="00AE6C42"/>
    <w:rsid w:val="00AE7207"/>
    <w:rsid w:val="00AE73AC"/>
    <w:rsid w:val="00AE748E"/>
    <w:rsid w:val="00AE75AF"/>
    <w:rsid w:val="00AE7FB8"/>
    <w:rsid w:val="00AF074B"/>
    <w:rsid w:val="00AF0900"/>
    <w:rsid w:val="00AF0C3C"/>
    <w:rsid w:val="00AF0F3A"/>
    <w:rsid w:val="00AF1241"/>
    <w:rsid w:val="00AF171F"/>
    <w:rsid w:val="00AF21EA"/>
    <w:rsid w:val="00AF243E"/>
    <w:rsid w:val="00AF256B"/>
    <w:rsid w:val="00AF300C"/>
    <w:rsid w:val="00AF309A"/>
    <w:rsid w:val="00AF37E9"/>
    <w:rsid w:val="00AF3A4F"/>
    <w:rsid w:val="00AF3CAD"/>
    <w:rsid w:val="00AF3D9A"/>
    <w:rsid w:val="00AF4028"/>
    <w:rsid w:val="00AF4468"/>
    <w:rsid w:val="00AF4831"/>
    <w:rsid w:val="00AF4E0B"/>
    <w:rsid w:val="00AF518A"/>
    <w:rsid w:val="00AF579F"/>
    <w:rsid w:val="00AF598B"/>
    <w:rsid w:val="00AF5B63"/>
    <w:rsid w:val="00AF5C47"/>
    <w:rsid w:val="00AF5DA8"/>
    <w:rsid w:val="00AF5DFA"/>
    <w:rsid w:val="00AF616C"/>
    <w:rsid w:val="00AF61E6"/>
    <w:rsid w:val="00AF6C70"/>
    <w:rsid w:val="00AF6D4F"/>
    <w:rsid w:val="00AF6FCC"/>
    <w:rsid w:val="00AF7448"/>
    <w:rsid w:val="00AF7475"/>
    <w:rsid w:val="00AF7AEB"/>
    <w:rsid w:val="00AF7D3E"/>
    <w:rsid w:val="00AF7DCB"/>
    <w:rsid w:val="00AF7FAA"/>
    <w:rsid w:val="00AF7FC1"/>
    <w:rsid w:val="00B0005C"/>
    <w:rsid w:val="00B00604"/>
    <w:rsid w:val="00B00AC3"/>
    <w:rsid w:val="00B0105D"/>
    <w:rsid w:val="00B0139B"/>
    <w:rsid w:val="00B01928"/>
    <w:rsid w:val="00B01C3C"/>
    <w:rsid w:val="00B020B7"/>
    <w:rsid w:val="00B0254B"/>
    <w:rsid w:val="00B02C15"/>
    <w:rsid w:val="00B02C89"/>
    <w:rsid w:val="00B0366F"/>
    <w:rsid w:val="00B0399F"/>
    <w:rsid w:val="00B03E59"/>
    <w:rsid w:val="00B04BBF"/>
    <w:rsid w:val="00B04D32"/>
    <w:rsid w:val="00B04FFE"/>
    <w:rsid w:val="00B05881"/>
    <w:rsid w:val="00B0588E"/>
    <w:rsid w:val="00B05D8E"/>
    <w:rsid w:val="00B05E90"/>
    <w:rsid w:val="00B060F0"/>
    <w:rsid w:val="00B0612F"/>
    <w:rsid w:val="00B062F9"/>
    <w:rsid w:val="00B0655F"/>
    <w:rsid w:val="00B067ED"/>
    <w:rsid w:val="00B068FD"/>
    <w:rsid w:val="00B06B88"/>
    <w:rsid w:val="00B0713E"/>
    <w:rsid w:val="00B07256"/>
    <w:rsid w:val="00B0732F"/>
    <w:rsid w:val="00B0735E"/>
    <w:rsid w:val="00B0750E"/>
    <w:rsid w:val="00B077B7"/>
    <w:rsid w:val="00B07DB3"/>
    <w:rsid w:val="00B07F47"/>
    <w:rsid w:val="00B07F71"/>
    <w:rsid w:val="00B10936"/>
    <w:rsid w:val="00B1115B"/>
    <w:rsid w:val="00B124F8"/>
    <w:rsid w:val="00B1260F"/>
    <w:rsid w:val="00B126B6"/>
    <w:rsid w:val="00B13778"/>
    <w:rsid w:val="00B1381A"/>
    <w:rsid w:val="00B13AD8"/>
    <w:rsid w:val="00B13C52"/>
    <w:rsid w:val="00B13DEB"/>
    <w:rsid w:val="00B142E9"/>
    <w:rsid w:val="00B1436C"/>
    <w:rsid w:val="00B14692"/>
    <w:rsid w:val="00B14B3F"/>
    <w:rsid w:val="00B14F5E"/>
    <w:rsid w:val="00B14FAC"/>
    <w:rsid w:val="00B15693"/>
    <w:rsid w:val="00B156E3"/>
    <w:rsid w:val="00B1613D"/>
    <w:rsid w:val="00B16429"/>
    <w:rsid w:val="00B1737B"/>
    <w:rsid w:val="00B17A43"/>
    <w:rsid w:val="00B17A79"/>
    <w:rsid w:val="00B17EA4"/>
    <w:rsid w:val="00B17F8F"/>
    <w:rsid w:val="00B2004C"/>
    <w:rsid w:val="00B20BDC"/>
    <w:rsid w:val="00B20D2A"/>
    <w:rsid w:val="00B20EDA"/>
    <w:rsid w:val="00B21406"/>
    <w:rsid w:val="00B21830"/>
    <w:rsid w:val="00B21D50"/>
    <w:rsid w:val="00B21E0F"/>
    <w:rsid w:val="00B22003"/>
    <w:rsid w:val="00B221D1"/>
    <w:rsid w:val="00B22433"/>
    <w:rsid w:val="00B224D3"/>
    <w:rsid w:val="00B22555"/>
    <w:rsid w:val="00B2286F"/>
    <w:rsid w:val="00B229B4"/>
    <w:rsid w:val="00B22A58"/>
    <w:rsid w:val="00B22AA7"/>
    <w:rsid w:val="00B23161"/>
    <w:rsid w:val="00B23965"/>
    <w:rsid w:val="00B23AC6"/>
    <w:rsid w:val="00B23E5E"/>
    <w:rsid w:val="00B243BD"/>
    <w:rsid w:val="00B25402"/>
    <w:rsid w:val="00B25413"/>
    <w:rsid w:val="00B25515"/>
    <w:rsid w:val="00B25E4D"/>
    <w:rsid w:val="00B2663D"/>
    <w:rsid w:val="00B26A54"/>
    <w:rsid w:val="00B26BC9"/>
    <w:rsid w:val="00B27634"/>
    <w:rsid w:val="00B30216"/>
    <w:rsid w:val="00B303BF"/>
    <w:rsid w:val="00B305D1"/>
    <w:rsid w:val="00B30883"/>
    <w:rsid w:val="00B308D3"/>
    <w:rsid w:val="00B3111E"/>
    <w:rsid w:val="00B31970"/>
    <w:rsid w:val="00B31C3C"/>
    <w:rsid w:val="00B31CCA"/>
    <w:rsid w:val="00B31EE9"/>
    <w:rsid w:val="00B321AC"/>
    <w:rsid w:val="00B32470"/>
    <w:rsid w:val="00B3274A"/>
    <w:rsid w:val="00B32D9E"/>
    <w:rsid w:val="00B32E06"/>
    <w:rsid w:val="00B32EA5"/>
    <w:rsid w:val="00B33069"/>
    <w:rsid w:val="00B3309A"/>
    <w:rsid w:val="00B33309"/>
    <w:rsid w:val="00B33987"/>
    <w:rsid w:val="00B33A69"/>
    <w:rsid w:val="00B33BBE"/>
    <w:rsid w:val="00B33FC3"/>
    <w:rsid w:val="00B345ED"/>
    <w:rsid w:val="00B35566"/>
    <w:rsid w:val="00B35B18"/>
    <w:rsid w:val="00B361B9"/>
    <w:rsid w:val="00B365AC"/>
    <w:rsid w:val="00B36685"/>
    <w:rsid w:val="00B366B0"/>
    <w:rsid w:val="00B3671C"/>
    <w:rsid w:val="00B370DF"/>
    <w:rsid w:val="00B374A8"/>
    <w:rsid w:val="00B401E3"/>
    <w:rsid w:val="00B4025D"/>
    <w:rsid w:val="00B4073A"/>
    <w:rsid w:val="00B407BD"/>
    <w:rsid w:val="00B40855"/>
    <w:rsid w:val="00B40C18"/>
    <w:rsid w:val="00B40E3D"/>
    <w:rsid w:val="00B4233E"/>
    <w:rsid w:val="00B42B18"/>
    <w:rsid w:val="00B4353A"/>
    <w:rsid w:val="00B4385E"/>
    <w:rsid w:val="00B438AE"/>
    <w:rsid w:val="00B43957"/>
    <w:rsid w:val="00B43E5F"/>
    <w:rsid w:val="00B443B8"/>
    <w:rsid w:val="00B44413"/>
    <w:rsid w:val="00B445D3"/>
    <w:rsid w:val="00B44978"/>
    <w:rsid w:val="00B44F4B"/>
    <w:rsid w:val="00B450B0"/>
    <w:rsid w:val="00B45588"/>
    <w:rsid w:val="00B45915"/>
    <w:rsid w:val="00B45FA6"/>
    <w:rsid w:val="00B460F0"/>
    <w:rsid w:val="00B4640B"/>
    <w:rsid w:val="00B4661B"/>
    <w:rsid w:val="00B46678"/>
    <w:rsid w:val="00B4681E"/>
    <w:rsid w:val="00B46850"/>
    <w:rsid w:val="00B46AAE"/>
    <w:rsid w:val="00B475FF"/>
    <w:rsid w:val="00B504EE"/>
    <w:rsid w:val="00B5067F"/>
    <w:rsid w:val="00B51561"/>
    <w:rsid w:val="00B515D4"/>
    <w:rsid w:val="00B51988"/>
    <w:rsid w:val="00B51A4C"/>
    <w:rsid w:val="00B51DB2"/>
    <w:rsid w:val="00B52175"/>
    <w:rsid w:val="00B52A6D"/>
    <w:rsid w:val="00B533E8"/>
    <w:rsid w:val="00B53840"/>
    <w:rsid w:val="00B53A60"/>
    <w:rsid w:val="00B53FA8"/>
    <w:rsid w:val="00B54293"/>
    <w:rsid w:val="00B54350"/>
    <w:rsid w:val="00B543AE"/>
    <w:rsid w:val="00B546A0"/>
    <w:rsid w:val="00B54958"/>
    <w:rsid w:val="00B550A2"/>
    <w:rsid w:val="00B553C0"/>
    <w:rsid w:val="00B5581E"/>
    <w:rsid w:val="00B56476"/>
    <w:rsid w:val="00B56531"/>
    <w:rsid w:val="00B567E0"/>
    <w:rsid w:val="00B56FCF"/>
    <w:rsid w:val="00B571EF"/>
    <w:rsid w:val="00B60B96"/>
    <w:rsid w:val="00B60C50"/>
    <w:rsid w:val="00B619FF"/>
    <w:rsid w:val="00B61AE7"/>
    <w:rsid w:val="00B61C3D"/>
    <w:rsid w:val="00B61EBC"/>
    <w:rsid w:val="00B625C8"/>
    <w:rsid w:val="00B62BF5"/>
    <w:rsid w:val="00B62D94"/>
    <w:rsid w:val="00B6305F"/>
    <w:rsid w:val="00B633BC"/>
    <w:rsid w:val="00B63DEB"/>
    <w:rsid w:val="00B63DF4"/>
    <w:rsid w:val="00B63E7A"/>
    <w:rsid w:val="00B63F75"/>
    <w:rsid w:val="00B6457B"/>
    <w:rsid w:val="00B64889"/>
    <w:rsid w:val="00B649F7"/>
    <w:rsid w:val="00B64A2C"/>
    <w:rsid w:val="00B653F8"/>
    <w:rsid w:val="00B65704"/>
    <w:rsid w:val="00B65776"/>
    <w:rsid w:val="00B659C0"/>
    <w:rsid w:val="00B659EB"/>
    <w:rsid w:val="00B65C8E"/>
    <w:rsid w:val="00B66130"/>
    <w:rsid w:val="00B668CF"/>
    <w:rsid w:val="00B673A4"/>
    <w:rsid w:val="00B67455"/>
    <w:rsid w:val="00B67814"/>
    <w:rsid w:val="00B67E6F"/>
    <w:rsid w:val="00B700DA"/>
    <w:rsid w:val="00B70234"/>
    <w:rsid w:val="00B704C9"/>
    <w:rsid w:val="00B70917"/>
    <w:rsid w:val="00B7097B"/>
    <w:rsid w:val="00B70BD5"/>
    <w:rsid w:val="00B70D34"/>
    <w:rsid w:val="00B70E70"/>
    <w:rsid w:val="00B7109A"/>
    <w:rsid w:val="00B71331"/>
    <w:rsid w:val="00B7165A"/>
    <w:rsid w:val="00B71CD1"/>
    <w:rsid w:val="00B7233B"/>
    <w:rsid w:val="00B725F2"/>
    <w:rsid w:val="00B733DB"/>
    <w:rsid w:val="00B7359E"/>
    <w:rsid w:val="00B73724"/>
    <w:rsid w:val="00B73E10"/>
    <w:rsid w:val="00B7421C"/>
    <w:rsid w:val="00B74724"/>
    <w:rsid w:val="00B74943"/>
    <w:rsid w:val="00B749EE"/>
    <w:rsid w:val="00B7577A"/>
    <w:rsid w:val="00B75BE9"/>
    <w:rsid w:val="00B76705"/>
    <w:rsid w:val="00B76E07"/>
    <w:rsid w:val="00B76FF0"/>
    <w:rsid w:val="00B7700B"/>
    <w:rsid w:val="00B77863"/>
    <w:rsid w:val="00B77D49"/>
    <w:rsid w:val="00B77EBB"/>
    <w:rsid w:val="00B80042"/>
    <w:rsid w:val="00B80212"/>
    <w:rsid w:val="00B80B95"/>
    <w:rsid w:val="00B80CF1"/>
    <w:rsid w:val="00B826DC"/>
    <w:rsid w:val="00B829D7"/>
    <w:rsid w:val="00B82B0B"/>
    <w:rsid w:val="00B82BAF"/>
    <w:rsid w:val="00B830DB"/>
    <w:rsid w:val="00B838D2"/>
    <w:rsid w:val="00B838E2"/>
    <w:rsid w:val="00B839C1"/>
    <w:rsid w:val="00B84B11"/>
    <w:rsid w:val="00B84B79"/>
    <w:rsid w:val="00B84E6C"/>
    <w:rsid w:val="00B85CB6"/>
    <w:rsid w:val="00B860ED"/>
    <w:rsid w:val="00B86941"/>
    <w:rsid w:val="00B86C7D"/>
    <w:rsid w:val="00B86E57"/>
    <w:rsid w:val="00B86F63"/>
    <w:rsid w:val="00B87221"/>
    <w:rsid w:val="00B87E64"/>
    <w:rsid w:val="00B87F4E"/>
    <w:rsid w:val="00B90078"/>
    <w:rsid w:val="00B905E0"/>
    <w:rsid w:val="00B908E9"/>
    <w:rsid w:val="00B90AEF"/>
    <w:rsid w:val="00B90D7B"/>
    <w:rsid w:val="00B9197F"/>
    <w:rsid w:val="00B91A97"/>
    <w:rsid w:val="00B91CA8"/>
    <w:rsid w:val="00B91FEA"/>
    <w:rsid w:val="00B928FC"/>
    <w:rsid w:val="00B92BCF"/>
    <w:rsid w:val="00B92F78"/>
    <w:rsid w:val="00B92FB1"/>
    <w:rsid w:val="00B9344B"/>
    <w:rsid w:val="00B935C8"/>
    <w:rsid w:val="00B93606"/>
    <w:rsid w:val="00B93677"/>
    <w:rsid w:val="00B936A5"/>
    <w:rsid w:val="00B936F8"/>
    <w:rsid w:val="00B93934"/>
    <w:rsid w:val="00B93F6E"/>
    <w:rsid w:val="00B94271"/>
    <w:rsid w:val="00B946AC"/>
    <w:rsid w:val="00B94966"/>
    <w:rsid w:val="00B94AE0"/>
    <w:rsid w:val="00B94DC1"/>
    <w:rsid w:val="00B94FCE"/>
    <w:rsid w:val="00B957FC"/>
    <w:rsid w:val="00B95A35"/>
    <w:rsid w:val="00B95BF1"/>
    <w:rsid w:val="00B960D1"/>
    <w:rsid w:val="00B960EF"/>
    <w:rsid w:val="00B960F2"/>
    <w:rsid w:val="00B961EF"/>
    <w:rsid w:val="00B9626C"/>
    <w:rsid w:val="00B967AB"/>
    <w:rsid w:val="00B969A0"/>
    <w:rsid w:val="00B96C77"/>
    <w:rsid w:val="00B97512"/>
    <w:rsid w:val="00B976F7"/>
    <w:rsid w:val="00B978E5"/>
    <w:rsid w:val="00B97B42"/>
    <w:rsid w:val="00B97EFF"/>
    <w:rsid w:val="00BA00C8"/>
    <w:rsid w:val="00BA01C1"/>
    <w:rsid w:val="00BA02E7"/>
    <w:rsid w:val="00BA0A9C"/>
    <w:rsid w:val="00BA0E3E"/>
    <w:rsid w:val="00BA1308"/>
    <w:rsid w:val="00BA13F4"/>
    <w:rsid w:val="00BA19A6"/>
    <w:rsid w:val="00BA19E7"/>
    <w:rsid w:val="00BA1ACB"/>
    <w:rsid w:val="00BA2163"/>
    <w:rsid w:val="00BA21CB"/>
    <w:rsid w:val="00BA2285"/>
    <w:rsid w:val="00BA2F22"/>
    <w:rsid w:val="00BA3763"/>
    <w:rsid w:val="00BA3849"/>
    <w:rsid w:val="00BA3A3E"/>
    <w:rsid w:val="00BA4532"/>
    <w:rsid w:val="00BA4613"/>
    <w:rsid w:val="00BA4A2B"/>
    <w:rsid w:val="00BA50B1"/>
    <w:rsid w:val="00BA5265"/>
    <w:rsid w:val="00BA52DC"/>
    <w:rsid w:val="00BA53C2"/>
    <w:rsid w:val="00BA5520"/>
    <w:rsid w:val="00BA5572"/>
    <w:rsid w:val="00BA5642"/>
    <w:rsid w:val="00BA59A7"/>
    <w:rsid w:val="00BA5ECA"/>
    <w:rsid w:val="00BA5F3E"/>
    <w:rsid w:val="00BA60C2"/>
    <w:rsid w:val="00BA68E2"/>
    <w:rsid w:val="00BA79E6"/>
    <w:rsid w:val="00BA7EC6"/>
    <w:rsid w:val="00BB1830"/>
    <w:rsid w:val="00BB1A28"/>
    <w:rsid w:val="00BB1C64"/>
    <w:rsid w:val="00BB1FA9"/>
    <w:rsid w:val="00BB24D6"/>
    <w:rsid w:val="00BB257C"/>
    <w:rsid w:val="00BB2653"/>
    <w:rsid w:val="00BB276C"/>
    <w:rsid w:val="00BB2FA9"/>
    <w:rsid w:val="00BB32C2"/>
    <w:rsid w:val="00BB374F"/>
    <w:rsid w:val="00BB397D"/>
    <w:rsid w:val="00BB3CAC"/>
    <w:rsid w:val="00BB3F6D"/>
    <w:rsid w:val="00BB430A"/>
    <w:rsid w:val="00BB4D78"/>
    <w:rsid w:val="00BB5169"/>
    <w:rsid w:val="00BB543E"/>
    <w:rsid w:val="00BB5EC8"/>
    <w:rsid w:val="00BB5F9B"/>
    <w:rsid w:val="00BB5FA6"/>
    <w:rsid w:val="00BB61D3"/>
    <w:rsid w:val="00BB64B4"/>
    <w:rsid w:val="00BB6A0F"/>
    <w:rsid w:val="00BB6A7A"/>
    <w:rsid w:val="00BB737D"/>
    <w:rsid w:val="00BB781A"/>
    <w:rsid w:val="00BC00D0"/>
    <w:rsid w:val="00BC0A5A"/>
    <w:rsid w:val="00BC1233"/>
    <w:rsid w:val="00BC15AE"/>
    <w:rsid w:val="00BC166B"/>
    <w:rsid w:val="00BC1B71"/>
    <w:rsid w:val="00BC2029"/>
    <w:rsid w:val="00BC231F"/>
    <w:rsid w:val="00BC23E1"/>
    <w:rsid w:val="00BC26FB"/>
    <w:rsid w:val="00BC27EA"/>
    <w:rsid w:val="00BC2B2E"/>
    <w:rsid w:val="00BC34CC"/>
    <w:rsid w:val="00BC35C2"/>
    <w:rsid w:val="00BC382F"/>
    <w:rsid w:val="00BC3A27"/>
    <w:rsid w:val="00BC3B5D"/>
    <w:rsid w:val="00BC3D77"/>
    <w:rsid w:val="00BC3FFD"/>
    <w:rsid w:val="00BC4574"/>
    <w:rsid w:val="00BC4AC6"/>
    <w:rsid w:val="00BC4B0E"/>
    <w:rsid w:val="00BC4CC1"/>
    <w:rsid w:val="00BC4E1A"/>
    <w:rsid w:val="00BC4F22"/>
    <w:rsid w:val="00BC5116"/>
    <w:rsid w:val="00BC515D"/>
    <w:rsid w:val="00BC5359"/>
    <w:rsid w:val="00BC5BDF"/>
    <w:rsid w:val="00BC5C2A"/>
    <w:rsid w:val="00BC5E92"/>
    <w:rsid w:val="00BC6290"/>
    <w:rsid w:val="00BC6B8A"/>
    <w:rsid w:val="00BC6EFA"/>
    <w:rsid w:val="00BC715E"/>
    <w:rsid w:val="00BC7189"/>
    <w:rsid w:val="00BC733C"/>
    <w:rsid w:val="00BD039B"/>
    <w:rsid w:val="00BD10C9"/>
    <w:rsid w:val="00BD1C54"/>
    <w:rsid w:val="00BD1F26"/>
    <w:rsid w:val="00BD2CE9"/>
    <w:rsid w:val="00BD3396"/>
    <w:rsid w:val="00BD34D8"/>
    <w:rsid w:val="00BD367F"/>
    <w:rsid w:val="00BD376F"/>
    <w:rsid w:val="00BD37DD"/>
    <w:rsid w:val="00BD3BA6"/>
    <w:rsid w:val="00BD3BB8"/>
    <w:rsid w:val="00BD40F2"/>
    <w:rsid w:val="00BD4577"/>
    <w:rsid w:val="00BD46E3"/>
    <w:rsid w:val="00BD498E"/>
    <w:rsid w:val="00BD499B"/>
    <w:rsid w:val="00BD4BDF"/>
    <w:rsid w:val="00BD546A"/>
    <w:rsid w:val="00BD7337"/>
    <w:rsid w:val="00BD761B"/>
    <w:rsid w:val="00BD7A9C"/>
    <w:rsid w:val="00BD7EA7"/>
    <w:rsid w:val="00BE0C31"/>
    <w:rsid w:val="00BE0E9F"/>
    <w:rsid w:val="00BE1ADC"/>
    <w:rsid w:val="00BE2467"/>
    <w:rsid w:val="00BE277F"/>
    <w:rsid w:val="00BE294F"/>
    <w:rsid w:val="00BE33F1"/>
    <w:rsid w:val="00BE3410"/>
    <w:rsid w:val="00BE35DC"/>
    <w:rsid w:val="00BE38D2"/>
    <w:rsid w:val="00BE4049"/>
    <w:rsid w:val="00BE43A1"/>
    <w:rsid w:val="00BE4882"/>
    <w:rsid w:val="00BE4A2A"/>
    <w:rsid w:val="00BE4DBA"/>
    <w:rsid w:val="00BE53B4"/>
    <w:rsid w:val="00BE5963"/>
    <w:rsid w:val="00BE5BA4"/>
    <w:rsid w:val="00BE5CB1"/>
    <w:rsid w:val="00BE5D91"/>
    <w:rsid w:val="00BE61AB"/>
    <w:rsid w:val="00BE6327"/>
    <w:rsid w:val="00BE6499"/>
    <w:rsid w:val="00BE6737"/>
    <w:rsid w:val="00BE7563"/>
    <w:rsid w:val="00BE7C19"/>
    <w:rsid w:val="00BE7EB4"/>
    <w:rsid w:val="00BE7F1C"/>
    <w:rsid w:val="00BF0502"/>
    <w:rsid w:val="00BF0864"/>
    <w:rsid w:val="00BF1277"/>
    <w:rsid w:val="00BF1578"/>
    <w:rsid w:val="00BF1A6D"/>
    <w:rsid w:val="00BF265D"/>
    <w:rsid w:val="00BF2BEF"/>
    <w:rsid w:val="00BF2D84"/>
    <w:rsid w:val="00BF2DF5"/>
    <w:rsid w:val="00BF3044"/>
    <w:rsid w:val="00BF326B"/>
    <w:rsid w:val="00BF3304"/>
    <w:rsid w:val="00BF3498"/>
    <w:rsid w:val="00BF372D"/>
    <w:rsid w:val="00BF373D"/>
    <w:rsid w:val="00BF37FF"/>
    <w:rsid w:val="00BF3917"/>
    <w:rsid w:val="00BF42CD"/>
    <w:rsid w:val="00BF44BA"/>
    <w:rsid w:val="00BF465C"/>
    <w:rsid w:val="00BF4DF6"/>
    <w:rsid w:val="00BF5397"/>
    <w:rsid w:val="00BF5853"/>
    <w:rsid w:val="00BF5CA9"/>
    <w:rsid w:val="00BF617C"/>
    <w:rsid w:val="00BF663E"/>
    <w:rsid w:val="00BF6AFE"/>
    <w:rsid w:val="00BF6CB0"/>
    <w:rsid w:val="00BF6E1B"/>
    <w:rsid w:val="00BF6FCE"/>
    <w:rsid w:val="00BF7277"/>
    <w:rsid w:val="00BF7672"/>
    <w:rsid w:val="00C00526"/>
    <w:rsid w:val="00C0058E"/>
    <w:rsid w:val="00C00753"/>
    <w:rsid w:val="00C00908"/>
    <w:rsid w:val="00C009ED"/>
    <w:rsid w:val="00C00AD6"/>
    <w:rsid w:val="00C00E43"/>
    <w:rsid w:val="00C00F77"/>
    <w:rsid w:val="00C0111B"/>
    <w:rsid w:val="00C01206"/>
    <w:rsid w:val="00C01683"/>
    <w:rsid w:val="00C0175F"/>
    <w:rsid w:val="00C024A8"/>
    <w:rsid w:val="00C02F16"/>
    <w:rsid w:val="00C03098"/>
    <w:rsid w:val="00C03C17"/>
    <w:rsid w:val="00C03E7C"/>
    <w:rsid w:val="00C03F7E"/>
    <w:rsid w:val="00C041DE"/>
    <w:rsid w:val="00C046FD"/>
    <w:rsid w:val="00C04894"/>
    <w:rsid w:val="00C04BB6"/>
    <w:rsid w:val="00C04D12"/>
    <w:rsid w:val="00C05E35"/>
    <w:rsid w:val="00C061DF"/>
    <w:rsid w:val="00C06443"/>
    <w:rsid w:val="00C06724"/>
    <w:rsid w:val="00C06897"/>
    <w:rsid w:val="00C06D92"/>
    <w:rsid w:val="00C07379"/>
    <w:rsid w:val="00C0748A"/>
    <w:rsid w:val="00C076C8"/>
    <w:rsid w:val="00C0792B"/>
    <w:rsid w:val="00C07E1A"/>
    <w:rsid w:val="00C10044"/>
    <w:rsid w:val="00C1075C"/>
    <w:rsid w:val="00C10BFF"/>
    <w:rsid w:val="00C11246"/>
    <w:rsid w:val="00C11AE8"/>
    <w:rsid w:val="00C11B43"/>
    <w:rsid w:val="00C11ED6"/>
    <w:rsid w:val="00C122BD"/>
    <w:rsid w:val="00C126D1"/>
    <w:rsid w:val="00C12719"/>
    <w:rsid w:val="00C12BF7"/>
    <w:rsid w:val="00C12F3D"/>
    <w:rsid w:val="00C132CC"/>
    <w:rsid w:val="00C1353E"/>
    <w:rsid w:val="00C137CB"/>
    <w:rsid w:val="00C13ADA"/>
    <w:rsid w:val="00C13C2E"/>
    <w:rsid w:val="00C144E1"/>
    <w:rsid w:val="00C144EB"/>
    <w:rsid w:val="00C1470B"/>
    <w:rsid w:val="00C14B51"/>
    <w:rsid w:val="00C15B24"/>
    <w:rsid w:val="00C15C0C"/>
    <w:rsid w:val="00C15E61"/>
    <w:rsid w:val="00C15FA3"/>
    <w:rsid w:val="00C164BE"/>
    <w:rsid w:val="00C169B8"/>
    <w:rsid w:val="00C1706E"/>
    <w:rsid w:val="00C17743"/>
    <w:rsid w:val="00C179B8"/>
    <w:rsid w:val="00C17A51"/>
    <w:rsid w:val="00C2002A"/>
    <w:rsid w:val="00C201BD"/>
    <w:rsid w:val="00C2036B"/>
    <w:rsid w:val="00C2036C"/>
    <w:rsid w:val="00C203BF"/>
    <w:rsid w:val="00C203ED"/>
    <w:rsid w:val="00C208E4"/>
    <w:rsid w:val="00C20E14"/>
    <w:rsid w:val="00C21187"/>
    <w:rsid w:val="00C2119F"/>
    <w:rsid w:val="00C214D4"/>
    <w:rsid w:val="00C2162F"/>
    <w:rsid w:val="00C219D2"/>
    <w:rsid w:val="00C22270"/>
    <w:rsid w:val="00C22938"/>
    <w:rsid w:val="00C22D05"/>
    <w:rsid w:val="00C23051"/>
    <w:rsid w:val="00C23992"/>
    <w:rsid w:val="00C23DF1"/>
    <w:rsid w:val="00C23E1A"/>
    <w:rsid w:val="00C23F13"/>
    <w:rsid w:val="00C24F7F"/>
    <w:rsid w:val="00C25428"/>
    <w:rsid w:val="00C255EB"/>
    <w:rsid w:val="00C263E6"/>
    <w:rsid w:val="00C26610"/>
    <w:rsid w:val="00C266E0"/>
    <w:rsid w:val="00C2681F"/>
    <w:rsid w:val="00C26EAF"/>
    <w:rsid w:val="00C27077"/>
    <w:rsid w:val="00C273C9"/>
    <w:rsid w:val="00C276C9"/>
    <w:rsid w:val="00C278E8"/>
    <w:rsid w:val="00C27D2A"/>
    <w:rsid w:val="00C302D4"/>
    <w:rsid w:val="00C30368"/>
    <w:rsid w:val="00C3078A"/>
    <w:rsid w:val="00C308F7"/>
    <w:rsid w:val="00C30A93"/>
    <w:rsid w:val="00C30E12"/>
    <w:rsid w:val="00C31280"/>
    <w:rsid w:val="00C314E2"/>
    <w:rsid w:val="00C3160F"/>
    <w:rsid w:val="00C31781"/>
    <w:rsid w:val="00C32294"/>
    <w:rsid w:val="00C322FA"/>
    <w:rsid w:val="00C323C5"/>
    <w:rsid w:val="00C32857"/>
    <w:rsid w:val="00C329FF"/>
    <w:rsid w:val="00C32CD6"/>
    <w:rsid w:val="00C33476"/>
    <w:rsid w:val="00C33799"/>
    <w:rsid w:val="00C3387F"/>
    <w:rsid w:val="00C3399A"/>
    <w:rsid w:val="00C33E41"/>
    <w:rsid w:val="00C3499D"/>
    <w:rsid w:val="00C34ABE"/>
    <w:rsid w:val="00C34BBD"/>
    <w:rsid w:val="00C3532E"/>
    <w:rsid w:val="00C35409"/>
    <w:rsid w:val="00C354E5"/>
    <w:rsid w:val="00C354FE"/>
    <w:rsid w:val="00C3561E"/>
    <w:rsid w:val="00C35B8A"/>
    <w:rsid w:val="00C361E2"/>
    <w:rsid w:val="00C3673D"/>
    <w:rsid w:val="00C36F45"/>
    <w:rsid w:val="00C37606"/>
    <w:rsid w:val="00C37C75"/>
    <w:rsid w:val="00C37F6A"/>
    <w:rsid w:val="00C408B1"/>
    <w:rsid w:val="00C40DCC"/>
    <w:rsid w:val="00C40F28"/>
    <w:rsid w:val="00C40FC2"/>
    <w:rsid w:val="00C4196C"/>
    <w:rsid w:val="00C42561"/>
    <w:rsid w:val="00C42934"/>
    <w:rsid w:val="00C42C8A"/>
    <w:rsid w:val="00C4320C"/>
    <w:rsid w:val="00C433D1"/>
    <w:rsid w:val="00C433FC"/>
    <w:rsid w:val="00C43855"/>
    <w:rsid w:val="00C43A28"/>
    <w:rsid w:val="00C43AFB"/>
    <w:rsid w:val="00C440E1"/>
    <w:rsid w:val="00C4427E"/>
    <w:rsid w:val="00C443A5"/>
    <w:rsid w:val="00C44462"/>
    <w:rsid w:val="00C44C28"/>
    <w:rsid w:val="00C455A7"/>
    <w:rsid w:val="00C455CD"/>
    <w:rsid w:val="00C45636"/>
    <w:rsid w:val="00C46265"/>
    <w:rsid w:val="00C4645C"/>
    <w:rsid w:val="00C46543"/>
    <w:rsid w:val="00C46562"/>
    <w:rsid w:val="00C46891"/>
    <w:rsid w:val="00C46A11"/>
    <w:rsid w:val="00C46C24"/>
    <w:rsid w:val="00C46CB0"/>
    <w:rsid w:val="00C46D00"/>
    <w:rsid w:val="00C46E33"/>
    <w:rsid w:val="00C47226"/>
    <w:rsid w:val="00C4730F"/>
    <w:rsid w:val="00C475A7"/>
    <w:rsid w:val="00C50004"/>
    <w:rsid w:val="00C5059F"/>
    <w:rsid w:val="00C5082E"/>
    <w:rsid w:val="00C50D13"/>
    <w:rsid w:val="00C50E05"/>
    <w:rsid w:val="00C50E4D"/>
    <w:rsid w:val="00C51054"/>
    <w:rsid w:val="00C512C6"/>
    <w:rsid w:val="00C515A8"/>
    <w:rsid w:val="00C51934"/>
    <w:rsid w:val="00C52052"/>
    <w:rsid w:val="00C5239A"/>
    <w:rsid w:val="00C525ED"/>
    <w:rsid w:val="00C525F4"/>
    <w:rsid w:val="00C52873"/>
    <w:rsid w:val="00C530F3"/>
    <w:rsid w:val="00C534ED"/>
    <w:rsid w:val="00C536E3"/>
    <w:rsid w:val="00C539BD"/>
    <w:rsid w:val="00C53BAA"/>
    <w:rsid w:val="00C53BFC"/>
    <w:rsid w:val="00C53D5C"/>
    <w:rsid w:val="00C53F7B"/>
    <w:rsid w:val="00C54062"/>
    <w:rsid w:val="00C54132"/>
    <w:rsid w:val="00C542DD"/>
    <w:rsid w:val="00C5465C"/>
    <w:rsid w:val="00C548D7"/>
    <w:rsid w:val="00C54993"/>
    <w:rsid w:val="00C552C4"/>
    <w:rsid w:val="00C55A0B"/>
    <w:rsid w:val="00C55D69"/>
    <w:rsid w:val="00C55D75"/>
    <w:rsid w:val="00C563CD"/>
    <w:rsid w:val="00C57534"/>
    <w:rsid w:val="00C57636"/>
    <w:rsid w:val="00C57EAE"/>
    <w:rsid w:val="00C600CA"/>
    <w:rsid w:val="00C6034F"/>
    <w:rsid w:val="00C6065C"/>
    <w:rsid w:val="00C60693"/>
    <w:rsid w:val="00C60E38"/>
    <w:rsid w:val="00C60E94"/>
    <w:rsid w:val="00C60F8D"/>
    <w:rsid w:val="00C61299"/>
    <w:rsid w:val="00C61CF2"/>
    <w:rsid w:val="00C61E50"/>
    <w:rsid w:val="00C6245C"/>
    <w:rsid w:val="00C62B98"/>
    <w:rsid w:val="00C63101"/>
    <w:rsid w:val="00C643BA"/>
    <w:rsid w:val="00C64AC6"/>
    <w:rsid w:val="00C64D49"/>
    <w:rsid w:val="00C650FB"/>
    <w:rsid w:val="00C65582"/>
    <w:rsid w:val="00C66031"/>
    <w:rsid w:val="00C66094"/>
    <w:rsid w:val="00C663F7"/>
    <w:rsid w:val="00C666B8"/>
    <w:rsid w:val="00C66AC8"/>
    <w:rsid w:val="00C66D6A"/>
    <w:rsid w:val="00C670BB"/>
    <w:rsid w:val="00C67B4F"/>
    <w:rsid w:val="00C67C17"/>
    <w:rsid w:val="00C67F2A"/>
    <w:rsid w:val="00C7041B"/>
    <w:rsid w:val="00C70609"/>
    <w:rsid w:val="00C70771"/>
    <w:rsid w:val="00C707CA"/>
    <w:rsid w:val="00C70CC2"/>
    <w:rsid w:val="00C71154"/>
    <w:rsid w:val="00C71400"/>
    <w:rsid w:val="00C7145C"/>
    <w:rsid w:val="00C7164D"/>
    <w:rsid w:val="00C71D3A"/>
    <w:rsid w:val="00C7213A"/>
    <w:rsid w:val="00C729CB"/>
    <w:rsid w:val="00C729DF"/>
    <w:rsid w:val="00C73010"/>
    <w:rsid w:val="00C7351B"/>
    <w:rsid w:val="00C73A60"/>
    <w:rsid w:val="00C73C21"/>
    <w:rsid w:val="00C73CED"/>
    <w:rsid w:val="00C73EBE"/>
    <w:rsid w:val="00C73F34"/>
    <w:rsid w:val="00C741FB"/>
    <w:rsid w:val="00C74227"/>
    <w:rsid w:val="00C7431D"/>
    <w:rsid w:val="00C744B0"/>
    <w:rsid w:val="00C749C6"/>
    <w:rsid w:val="00C74B47"/>
    <w:rsid w:val="00C74C09"/>
    <w:rsid w:val="00C757B0"/>
    <w:rsid w:val="00C758C4"/>
    <w:rsid w:val="00C75985"/>
    <w:rsid w:val="00C759EE"/>
    <w:rsid w:val="00C75D0B"/>
    <w:rsid w:val="00C75D1B"/>
    <w:rsid w:val="00C75D28"/>
    <w:rsid w:val="00C7621A"/>
    <w:rsid w:val="00C763DA"/>
    <w:rsid w:val="00C76728"/>
    <w:rsid w:val="00C76B00"/>
    <w:rsid w:val="00C76C52"/>
    <w:rsid w:val="00C77075"/>
    <w:rsid w:val="00C772CB"/>
    <w:rsid w:val="00C7735D"/>
    <w:rsid w:val="00C802F0"/>
    <w:rsid w:val="00C803AA"/>
    <w:rsid w:val="00C8067F"/>
    <w:rsid w:val="00C80C31"/>
    <w:rsid w:val="00C80D93"/>
    <w:rsid w:val="00C8117A"/>
    <w:rsid w:val="00C812CF"/>
    <w:rsid w:val="00C815CA"/>
    <w:rsid w:val="00C8162B"/>
    <w:rsid w:val="00C82283"/>
    <w:rsid w:val="00C82304"/>
    <w:rsid w:val="00C825A5"/>
    <w:rsid w:val="00C82ABF"/>
    <w:rsid w:val="00C8307F"/>
    <w:rsid w:val="00C831A7"/>
    <w:rsid w:val="00C83322"/>
    <w:rsid w:val="00C834B6"/>
    <w:rsid w:val="00C8387B"/>
    <w:rsid w:val="00C83FAF"/>
    <w:rsid w:val="00C84138"/>
    <w:rsid w:val="00C84487"/>
    <w:rsid w:val="00C845AE"/>
    <w:rsid w:val="00C8538E"/>
    <w:rsid w:val="00C857C1"/>
    <w:rsid w:val="00C858B6"/>
    <w:rsid w:val="00C859F5"/>
    <w:rsid w:val="00C85B4C"/>
    <w:rsid w:val="00C85B7A"/>
    <w:rsid w:val="00C85DEF"/>
    <w:rsid w:val="00C86B12"/>
    <w:rsid w:val="00C86BA2"/>
    <w:rsid w:val="00C86C5F"/>
    <w:rsid w:val="00C87285"/>
    <w:rsid w:val="00C87521"/>
    <w:rsid w:val="00C87692"/>
    <w:rsid w:val="00C876DD"/>
    <w:rsid w:val="00C87C45"/>
    <w:rsid w:val="00C904AA"/>
    <w:rsid w:val="00C904B7"/>
    <w:rsid w:val="00C90736"/>
    <w:rsid w:val="00C90ADA"/>
    <w:rsid w:val="00C90BBE"/>
    <w:rsid w:val="00C91099"/>
    <w:rsid w:val="00C917F9"/>
    <w:rsid w:val="00C91895"/>
    <w:rsid w:val="00C92208"/>
    <w:rsid w:val="00C92661"/>
    <w:rsid w:val="00C926A0"/>
    <w:rsid w:val="00C92C90"/>
    <w:rsid w:val="00C92D60"/>
    <w:rsid w:val="00C92FDA"/>
    <w:rsid w:val="00C9337B"/>
    <w:rsid w:val="00C934D9"/>
    <w:rsid w:val="00C9382C"/>
    <w:rsid w:val="00C93D69"/>
    <w:rsid w:val="00C93FB3"/>
    <w:rsid w:val="00C94010"/>
    <w:rsid w:val="00C94462"/>
    <w:rsid w:val="00C94E5C"/>
    <w:rsid w:val="00C94F4C"/>
    <w:rsid w:val="00C952B0"/>
    <w:rsid w:val="00C95EB4"/>
    <w:rsid w:val="00C96358"/>
    <w:rsid w:val="00C96551"/>
    <w:rsid w:val="00C96781"/>
    <w:rsid w:val="00C967EC"/>
    <w:rsid w:val="00C974C2"/>
    <w:rsid w:val="00C9760B"/>
    <w:rsid w:val="00C977F3"/>
    <w:rsid w:val="00C97AC1"/>
    <w:rsid w:val="00C97C35"/>
    <w:rsid w:val="00C97E53"/>
    <w:rsid w:val="00C97FCC"/>
    <w:rsid w:val="00CA0A9A"/>
    <w:rsid w:val="00CA0E01"/>
    <w:rsid w:val="00CA1801"/>
    <w:rsid w:val="00CA1BB0"/>
    <w:rsid w:val="00CA1E18"/>
    <w:rsid w:val="00CA234F"/>
    <w:rsid w:val="00CA2F09"/>
    <w:rsid w:val="00CA2FD4"/>
    <w:rsid w:val="00CA31BF"/>
    <w:rsid w:val="00CA340A"/>
    <w:rsid w:val="00CA379E"/>
    <w:rsid w:val="00CA38B5"/>
    <w:rsid w:val="00CA39DB"/>
    <w:rsid w:val="00CA3B72"/>
    <w:rsid w:val="00CA3E57"/>
    <w:rsid w:val="00CA3F17"/>
    <w:rsid w:val="00CA42C8"/>
    <w:rsid w:val="00CA4C16"/>
    <w:rsid w:val="00CA5201"/>
    <w:rsid w:val="00CA5588"/>
    <w:rsid w:val="00CA58C6"/>
    <w:rsid w:val="00CA5D24"/>
    <w:rsid w:val="00CA6563"/>
    <w:rsid w:val="00CA677A"/>
    <w:rsid w:val="00CA6783"/>
    <w:rsid w:val="00CA703A"/>
    <w:rsid w:val="00CA7277"/>
    <w:rsid w:val="00CA74CF"/>
    <w:rsid w:val="00CA7A38"/>
    <w:rsid w:val="00CB045E"/>
    <w:rsid w:val="00CB0477"/>
    <w:rsid w:val="00CB08D2"/>
    <w:rsid w:val="00CB0D6C"/>
    <w:rsid w:val="00CB189E"/>
    <w:rsid w:val="00CB1E0B"/>
    <w:rsid w:val="00CB1E39"/>
    <w:rsid w:val="00CB1F40"/>
    <w:rsid w:val="00CB216F"/>
    <w:rsid w:val="00CB26E7"/>
    <w:rsid w:val="00CB272B"/>
    <w:rsid w:val="00CB291D"/>
    <w:rsid w:val="00CB2AB4"/>
    <w:rsid w:val="00CB2BD8"/>
    <w:rsid w:val="00CB314A"/>
    <w:rsid w:val="00CB35AB"/>
    <w:rsid w:val="00CB3CD3"/>
    <w:rsid w:val="00CB3D45"/>
    <w:rsid w:val="00CB3D46"/>
    <w:rsid w:val="00CB46E3"/>
    <w:rsid w:val="00CB488C"/>
    <w:rsid w:val="00CB5667"/>
    <w:rsid w:val="00CB56B0"/>
    <w:rsid w:val="00CB5BEB"/>
    <w:rsid w:val="00CB6309"/>
    <w:rsid w:val="00CB6315"/>
    <w:rsid w:val="00CB6855"/>
    <w:rsid w:val="00CB6BE2"/>
    <w:rsid w:val="00CB6D8F"/>
    <w:rsid w:val="00CB7327"/>
    <w:rsid w:val="00CB76D6"/>
    <w:rsid w:val="00CB7EF6"/>
    <w:rsid w:val="00CB7EFE"/>
    <w:rsid w:val="00CC03F4"/>
    <w:rsid w:val="00CC06D0"/>
    <w:rsid w:val="00CC06E1"/>
    <w:rsid w:val="00CC09AE"/>
    <w:rsid w:val="00CC0B40"/>
    <w:rsid w:val="00CC0B80"/>
    <w:rsid w:val="00CC0FA7"/>
    <w:rsid w:val="00CC17AC"/>
    <w:rsid w:val="00CC182B"/>
    <w:rsid w:val="00CC1E45"/>
    <w:rsid w:val="00CC25B6"/>
    <w:rsid w:val="00CC2A32"/>
    <w:rsid w:val="00CC344E"/>
    <w:rsid w:val="00CC425C"/>
    <w:rsid w:val="00CC4341"/>
    <w:rsid w:val="00CC4978"/>
    <w:rsid w:val="00CC4AF9"/>
    <w:rsid w:val="00CC4ECE"/>
    <w:rsid w:val="00CC4ED9"/>
    <w:rsid w:val="00CC50A5"/>
    <w:rsid w:val="00CC54B7"/>
    <w:rsid w:val="00CC591B"/>
    <w:rsid w:val="00CC5A52"/>
    <w:rsid w:val="00CC5B1A"/>
    <w:rsid w:val="00CC5D28"/>
    <w:rsid w:val="00CC5FFE"/>
    <w:rsid w:val="00CC66EE"/>
    <w:rsid w:val="00CC6BEA"/>
    <w:rsid w:val="00CC6E62"/>
    <w:rsid w:val="00CC7482"/>
    <w:rsid w:val="00CC764D"/>
    <w:rsid w:val="00CC7C64"/>
    <w:rsid w:val="00CC7EDE"/>
    <w:rsid w:val="00CD0093"/>
    <w:rsid w:val="00CD0251"/>
    <w:rsid w:val="00CD0631"/>
    <w:rsid w:val="00CD0E26"/>
    <w:rsid w:val="00CD0FF9"/>
    <w:rsid w:val="00CD112C"/>
    <w:rsid w:val="00CD1274"/>
    <w:rsid w:val="00CD13E5"/>
    <w:rsid w:val="00CD1445"/>
    <w:rsid w:val="00CD1C6F"/>
    <w:rsid w:val="00CD1EA0"/>
    <w:rsid w:val="00CD22D8"/>
    <w:rsid w:val="00CD239A"/>
    <w:rsid w:val="00CD2A0D"/>
    <w:rsid w:val="00CD2DC4"/>
    <w:rsid w:val="00CD34C3"/>
    <w:rsid w:val="00CD3622"/>
    <w:rsid w:val="00CD3694"/>
    <w:rsid w:val="00CD38A6"/>
    <w:rsid w:val="00CD3AE8"/>
    <w:rsid w:val="00CD3CDD"/>
    <w:rsid w:val="00CD44E4"/>
    <w:rsid w:val="00CD4A3C"/>
    <w:rsid w:val="00CD4BA4"/>
    <w:rsid w:val="00CD4F00"/>
    <w:rsid w:val="00CD5897"/>
    <w:rsid w:val="00CD5C15"/>
    <w:rsid w:val="00CD60CE"/>
    <w:rsid w:val="00CD6320"/>
    <w:rsid w:val="00CD6981"/>
    <w:rsid w:val="00CD6D94"/>
    <w:rsid w:val="00CD6F86"/>
    <w:rsid w:val="00CD7375"/>
    <w:rsid w:val="00CD7773"/>
    <w:rsid w:val="00CD7861"/>
    <w:rsid w:val="00CD7B12"/>
    <w:rsid w:val="00CD7E5A"/>
    <w:rsid w:val="00CD7EF0"/>
    <w:rsid w:val="00CE05C0"/>
    <w:rsid w:val="00CE06D6"/>
    <w:rsid w:val="00CE06EF"/>
    <w:rsid w:val="00CE0BE3"/>
    <w:rsid w:val="00CE0CEB"/>
    <w:rsid w:val="00CE108B"/>
    <w:rsid w:val="00CE111E"/>
    <w:rsid w:val="00CE157B"/>
    <w:rsid w:val="00CE1B7B"/>
    <w:rsid w:val="00CE1D1A"/>
    <w:rsid w:val="00CE1E62"/>
    <w:rsid w:val="00CE2313"/>
    <w:rsid w:val="00CE2404"/>
    <w:rsid w:val="00CE2989"/>
    <w:rsid w:val="00CE2F03"/>
    <w:rsid w:val="00CE3131"/>
    <w:rsid w:val="00CE390E"/>
    <w:rsid w:val="00CE3D52"/>
    <w:rsid w:val="00CE4102"/>
    <w:rsid w:val="00CE41CC"/>
    <w:rsid w:val="00CE41F2"/>
    <w:rsid w:val="00CE41FA"/>
    <w:rsid w:val="00CE42AE"/>
    <w:rsid w:val="00CE43D9"/>
    <w:rsid w:val="00CE44D9"/>
    <w:rsid w:val="00CE46B5"/>
    <w:rsid w:val="00CE503E"/>
    <w:rsid w:val="00CE5430"/>
    <w:rsid w:val="00CE5472"/>
    <w:rsid w:val="00CE5D4E"/>
    <w:rsid w:val="00CE5DB7"/>
    <w:rsid w:val="00CE5F09"/>
    <w:rsid w:val="00CE60BC"/>
    <w:rsid w:val="00CE6414"/>
    <w:rsid w:val="00CE6A4D"/>
    <w:rsid w:val="00CE7523"/>
    <w:rsid w:val="00CE7C15"/>
    <w:rsid w:val="00CE7D6B"/>
    <w:rsid w:val="00CF0ABD"/>
    <w:rsid w:val="00CF0C71"/>
    <w:rsid w:val="00CF0F89"/>
    <w:rsid w:val="00CF11A0"/>
    <w:rsid w:val="00CF130B"/>
    <w:rsid w:val="00CF20C9"/>
    <w:rsid w:val="00CF2589"/>
    <w:rsid w:val="00CF2698"/>
    <w:rsid w:val="00CF2C54"/>
    <w:rsid w:val="00CF2C83"/>
    <w:rsid w:val="00CF2D36"/>
    <w:rsid w:val="00CF2E2A"/>
    <w:rsid w:val="00CF342C"/>
    <w:rsid w:val="00CF3C3A"/>
    <w:rsid w:val="00CF41FF"/>
    <w:rsid w:val="00CF59FD"/>
    <w:rsid w:val="00CF5E9D"/>
    <w:rsid w:val="00CF698B"/>
    <w:rsid w:val="00CF702D"/>
    <w:rsid w:val="00CF71F5"/>
    <w:rsid w:val="00CF7204"/>
    <w:rsid w:val="00CF7403"/>
    <w:rsid w:val="00CF7663"/>
    <w:rsid w:val="00CF779D"/>
    <w:rsid w:val="00CF77BB"/>
    <w:rsid w:val="00CF7F28"/>
    <w:rsid w:val="00D00463"/>
    <w:rsid w:val="00D00C1B"/>
    <w:rsid w:val="00D00F84"/>
    <w:rsid w:val="00D0128D"/>
    <w:rsid w:val="00D01395"/>
    <w:rsid w:val="00D013BE"/>
    <w:rsid w:val="00D01F91"/>
    <w:rsid w:val="00D02C34"/>
    <w:rsid w:val="00D03672"/>
    <w:rsid w:val="00D03B14"/>
    <w:rsid w:val="00D03F23"/>
    <w:rsid w:val="00D03F5F"/>
    <w:rsid w:val="00D047AB"/>
    <w:rsid w:val="00D04B66"/>
    <w:rsid w:val="00D04BAF"/>
    <w:rsid w:val="00D04EE6"/>
    <w:rsid w:val="00D04FD2"/>
    <w:rsid w:val="00D05626"/>
    <w:rsid w:val="00D057DF"/>
    <w:rsid w:val="00D0594E"/>
    <w:rsid w:val="00D059B7"/>
    <w:rsid w:val="00D05C9A"/>
    <w:rsid w:val="00D06701"/>
    <w:rsid w:val="00D06B08"/>
    <w:rsid w:val="00D06C42"/>
    <w:rsid w:val="00D06F77"/>
    <w:rsid w:val="00D074AB"/>
    <w:rsid w:val="00D07CD6"/>
    <w:rsid w:val="00D07DEF"/>
    <w:rsid w:val="00D10449"/>
    <w:rsid w:val="00D11019"/>
    <w:rsid w:val="00D11026"/>
    <w:rsid w:val="00D1165E"/>
    <w:rsid w:val="00D11A55"/>
    <w:rsid w:val="00D11BEC"/>
    <w:rsid w:val="00D12025"/>
    <w:rsid w:val="00D12228"/>
    <w:rsid w:val="00D126E8"/>
    <w:rsid w:val="00D13E2C"/>
    <w:rsid w:val="00D13ED6"/>
    <w:rsid w:val="00D1424B"/>
    <w:rsid w:val="00D148D2"/>
    <w:rsid w:val="00D148E6"/>
    <w:rsid w:val="00D14D54"/>
    <w:rsid w:val="00D15116"/>
    <w:rsid w:val="00D153CA"/>
    <w:rsid w:val="00D15B60"/>
    <w:rsid w:val="00D15CF7"/>
    <w:rsid w:val="00D1601D"/>
    <w:rsid w:val="00D1606C"/>
    <w:rsid w:val="00D16400"/>
    <w:rsid w:val="00D16874"/>
    <w:rsid w:val="00D16DD4"/>
    <w:rsid w:val="00D16EB9"/>
    <w:rsid w:val="00D1782C"/>
    <w:rsid w:val="00D17B89"/>
    <w:rsid w:val="00D17FB9"/>
    <w:rsid w:val="00D20336"/>
    <w:rsid w:val="00D20B04"/>
    <w:rsid w:val="00D20DE2"/>
    <w:rsid w:val="00D21051"/>
    <w:rsid w:val="00D21553"/>
    <w:rsid w:val="00D2159A"/>
    <w:rsid w:val="00D215D3"/>
    <w:rsid w:val="00D21788"/>
    <w:rsid w:val="00D21FD3"/>
    <w:rsid w:val="00D22352"/>
    <w:rsid w:val="00D228B0"/>
    <w:rsid w:val="00D22979"/>
    <w:rsid w:val="00D22B59"/>
    <w:rsid w:val="00D230D7"/>
    <w:rsid w:val="00D230F2"/>
    <w:rsid w:val="00D234A0"/>
    <w:rsid w:val="00D23606"/>
    <w:rsid w:val="00D24060"/>
    <w:rsid w:val="00D248BF"/>
    <w:rsid w:val="00D24DC3"/>
    <w:rsid w:val="00D25468"/>
    <w:rsid w:val="00D25734"/>
    <w:rsid w:val="00D258BD"/>
    <w:rsid w:val="00D258F9"/>
    <w:rsid w:val="00D2604A"/>
    <w:rsid w:val="00D26171"/>
    <w:rsid w:val="00D261AF"/>
    <w:rsid w:val="00D26215"/>
    <w:rsid w:val="00D264BB"/>
    <w:rsid w:val="00D264FC"/>
    <w:rsid w:val="00D2658F"/>
    <w:rsid w:val="00D267C5"/>
    <w:rsid w:val="00D26926"/>
    <w:rsid w:val="00D26B8D"/>
    <w:rsid w:val="00D26F2D"/>
    <w:rsid w:val="00D26FA2"/>
    <w:rsid w:val="00D26FA5"/>
    <w:rsid w:val="00D27524"/>
    <w:rsid w:val="00D2773A"/>
    <w:rsid w:val="00D27BCD"/>
    <w:rsid w:val="00D27D5B"/>
    <w:rsid w:val="00D27D89"/>
    <w:rsid w:val="00D27FC8"/>
    <w:rsid w:val="00D302B5"/>
    <w:rsid w:val="00D303F6"/>
    <w:rsid w:val="00D3064A"/>
    <w:rsid w:val="00D306D1"/>
    <w:rsid w:val="00D3075B"/>
    <w:rsid w:val="00D30C0D"/>
    <w:rsid w:val="00D30EB7"/>
    <w:rsid w:val="00D30F84"/>
    <w:rsid w:val="00D310B4"/>
    <w:rsid w:val="00D315F8"/>
    <w:rsid w:val="00D31650"/>
    <w:rsid w:val="00D317D8"/>
    <w:rsid w:val="00D31FBF"/>
    <w:rsid w:val="00D320F6"/>
    <w:rsid w:val="00D323B8"/>
    <w:rsid w:val="00D327DB"/>
    <w:rsid w:val="00D32F5A"/>
    <w:rsid w:val="00D33815"/>
    <w:rsid w:val="00D338A6"/>
    <w:rsid w:val="00D340DE"/>
    <w:rsid w:val="00D344C3"/>
    <w:rsid w:val="00D3455D"/>
    <w:rsid w:val="00D3459E"/>
    <w:rsid w:val="00D349DB"/>
    <w:rsid w:val="00D34CBE"/>
    <w:rsid w:val="00D34CCF"/>
    <w:rsid w:val="00D3592A"/>
    <w:rsid w:val="00D3592E"/>
    <w:rsid w:val="00D3593C"/>
    <w:rsid w:val="00D35E41"/>
    <w:rsid w:val="00D364FD"/>
    <w:rsid w:val="00D36590"/>
    <w:rsid w:val="00D36A20"/>
    <w:rsid w:val="00D36EB7"/>
    <w:rsid w:val="00D36F8A"/>
    <w:rsid w:val="00D37321"/>
    <w:rsid w:val="00D37CF5"/>
    <w:rsid w:val="00D37EE1"/>
    <w:rsid w:val="00D4056D"/>
    <w:rsid w:val="00D40843"/>
    <w:rsid w:val="00D40A3B"/>
    <w:rsid w:val="00D410BD"/>
    <w:rsid w:val="00D41880"/>
    <w:rsid w:val="00D41EC2"/>
    <w:rsid w:val="00D427A4"/>
    <w:rsid w:val="00D42A7E"/>
    <w:rsid w:val="00D42E25"/>
    <w:rsid w:val="00D43763"/>
    <w:rsid w:val="00D43D90"/>
    <w:rsid w:val="00D43FA5"/>
    <w:rsid w:val="00D441C1"/>
    <w:rsid w:val="00D446D0"/>
    <w:rsid w:val="00D44C34"/>
    <w:rsid w:val="00D45880"/>
    <w:rsid w:val="00D45E37"/>
    <w:rsid w:val="00D468FE"/>
    <w:rsid w:val="00D46F74"/>
    <w:rsid w:val="00D47055"/>
    <w:rsid w:val="00D472B0"/>
    <w:rsid w:val="00D47743"/>
    <w:rsid w:val="00D47A72"/>
    <w:rsid w:val="00D47AD2"/>
    <w:rsid w:val="00D505D5"/>
    <w:rsid w:val="00D507DA"/>
    <w:rsid w:val="00D508C5"/>
    <w:rsid w:val="00D50952"/>
    <w:rsid w:val="00D50BB3"/>
    <w:rsid w:val="00D51182"/>
    <w:rsid w:val="00D51F14"/>
    <w:rsid w:val="00D52053"/>
    <w:rsid w:val="00D521DE"/>
    <w:rsid w:val="00D5244E"/>
    <w:rsid w:val="00D527AE"/>
    <w:rsid w:val="00D52987"/>
    <w:rsid w:val="00D53028"/>
    <w:rsid w:val="00D532C5"/>
    <w:rsid w:val="00D53A34"/>
    <w:rsid w:val="00D53EF1"/>
    <w:rsid w:val="00D53EF2"/>
    <w:rsid w:val="00D542C1"/>
    <w:rsid w:val="00D54457"/>
    <w:rsid w:val="00D54769"/>
    <w:rsid w:val="00D55152"/>
    <w:rsid w:val="00D552FD"/>
    <w:rsid w:val="00D55511"/>
    <w:rsid w:val="00D55EDD"/>
    <w:rsid w:val="00D56430"/>
    <w:rsid w:val="00D565C4"/>
    <w:rsid w:val="00D56B9F"/>
    <w:rsid w:val="00D57199"/>
    <w:rsid w:val="00D5763E"/>
    <w:rsid w:val="00D5779F"/>
    <w:rsid w:val="00D57B48"/>
    <w:rsid w:val="00D60168"/>
    <w:rsid w:val="00D60263"/>
    <w:rsid w:val="00D60599"/>
    <w:rsid w:val="00D607B2"/>
    <w:rsid w:val="00D6089D"/>
    <w:rsid w:val="00D612D9"/>
    <w:rsid w:val="00D6171E"/>
    <w:rsid w:val="00D618F9"/>
    <w:rsid w:val="00D61BA3"/>
    <w:rsid w:val="00D6208C"/>
    <w:rsid w:val="00D62892"/>
    <w:rsid w:val="00D6291F"/>
    <w:rsid w:val="00D62A13"/>
    <w:rsid w:val="00D62DCD"/>
    <w:rsid w:val="00D62FBD"/>
    <w:rsid w:val="00D6316D"/>
    <w:rsid w:val="00D63343"/>
    <w:rsid w:val="00D63678"/>
    <w:rsid w:val="00D63E96"/>
    <w:rsid w:val="00D63FD1"/>
    <w:rsid w:val="00D64649"/>
    <w:rsid w:val="00D65552"/>
    <w:rsid w:val="00D65C06"/>
    <w:rsid w:val="00D665E5"/>
    <w:rsid w:val="00D6677C"/>
    <w:rsid w:val="00D66881"/>
    <w:rsid w:val="00D6708E"/>
    <w:rsid w:val="00D671AE"/>
    <w:rsid w:val="00D6723E"/>
    <w:rsid w:val="00D672DA"/>
    <w:rsid w:val="00D673DA"/>
    <w:rsid w:val="00D6757F"/>
    <w:rsid w:val="00D67B41"/>
    <w:rsid w:val="00D70544"/>
    <w:rsid w:val="00D70D60"/>
    <w:rsid w:val="00D7103E"/>
    <w:rsid w:val="00D71346"/>
    <w:rsid w:val="00D7172B"/>
    <w:rsid w:val="00D71784"/>
    <w:rsid w:val="00D718E5"/>
    <w:rsid w:val="00D71B92"/>
    <w:rsid w:val="00D720FF"/>
    <w:rsid w:val="00D7238B"/>
    <w:rsid w:val="00D724E1"/>
    <w:rsid w:val="00D725EA"/>
    <w:rsid w:val="00D7260B"/>
    <w:rsid w:val="00D73426"/>
    <w:rsid w:val="00D73652"/>
    <w:rsid w:val="00D73B18"/>
    <w:rsid w:val="00D74422"/>
    <w:rsid w:val="00D74455"/>
    <w:rsid w:val="00D7466D"/>
    <w:rsid w:val="00D74A97"/>
    <w:rsid w:val="00D74DD9"/>
    <w:rsid w:val="00D75222"/>
    <w:rsid w:val="00D75A9E"/>
    <w:rsid w:val="00D75C80"/>
    <w:rsid w:val="00D76594"/>
    <w:rsid w:val="00D76994"/>
    <w:rsid w:val="00D76E85"/>
    <w:rsid w:val="00D76FE0"/>
    <w:rsid w:val="00D7721A"/>
    <w:rsid w:val="00D77B0F"/>
    <w:rsid w:val="00D8088D"/>
    <w:rsid w:val="00D80E9A"/>
    <w:rsid w:val="00D811F3"/>
    <w:rsid w:val="00D816E7"/>
    <w:rsid w:val="00D818B2"/>
    <w:rsid w:val="00D81A9F"/>
    <w:rsid w:val="00D81C45"/>
    <w:rsid w:val="00D824E0"/>
    <w:rsid w:val="00D82AC3"/>
    <w:rsid w:val="00D82D38"/>
    <w:rsid w:val="00D82E03"/>
    <w:rsid w:val="00D82F87"/>
    <w:rsid w:val="00D82FB5"/>
    <w:rsid w:val="00D830D9"/>
    <w:rsid w:val="00D83322"/>
    <w:rsid w:val="00D8332E"/>
    <w:rsid w:val="00D8391C"/>
    <w:rsid w:val="00D83BD6"/>
    <w:rsid w:val="00D83CC0"/>
    <w:rsid w:val="00D83EC5"/>
    <w:rsid w:val="00D84836"/>
    <w:rsid w:val="00D84FDA"/>
    <w:rsid w:val="00D858E2"/>
    <w:rsid w:val="00D859CC"/>
    <w:rsid w:val="00D85CAD"/>
    <w:rsid w:val="00D869A1"/>
    <w:rsid w:val="00D869DE"/>
    <w:rsid w:val="00D86C05"/>
    <w:rsid w:val="00D87471"/>
    <w:rsid w:val="00D87973"/>
    <w:rsid w:val="00D87ED8"/>
    <w:rsid w:val="00D87FFD"/>
    <w:rsid w:val="00D90F84"/>
    <w:rsid w:val="00D91250"/>
    <w:rsid w:val="00D915FC"/>
    <w:rsid w:val="00D91A69"/>
    <w:rsid w:val="00D921CC"/>
    <w:rsid w:val="00D92368"/>
    <w:rsid w:val="00D924BA"/>
    <w:rsid w:val="00D926CF"/>
    <w:rsid w:val="00D9271C"/>
    <w:rsid w:val="00D92797"/>
    <w:rsid w:val="00D92AF9"/>
    <w:rsid w:val="00D92C7B"/>
    <w:rsid w:val="00D93292"/>
    <w:rsid w:val="00D937F7"/>
    <w:rsid w:val="00D9494B"/>
    <w:rsid w:val="00D95334"/>
    <w:rsid w:val="00D95388"/>
    <w:rsid w:val="00D9607A"/>
    <w:rsid w:val="00D96733"/>
    <w:rsid w:val="00D9692E"/>
    <w:rsid w:val="00D96B39"/>
    <w:rsid w:val="00D96F32"/>
    <w:rsid w:val="00D9733D"/>
    <w:rsid w:val="00D97468"/>
    <w:rsid w:val="00D97716"/>
    <w:rsid w:val="00D978A9"/>
    <w:rsid w:val="00D97A49"/>
    <w:rsid w:val="00DA0186"/>
    <w:rsid w:val="00DA03A5"/>
    <w:rsid w:val="00DA03AE"/>
    <w:rsid w:val="00DA078F"/>
    <w:rsid w:val="00DA159C"/>
    <w:rsid w:val="00DA1AF7"/>
    <w:rsid w:val="00DA26DE"/>
    <w:rsid w:val="00DA2B22"/>
    <w:rsid w:val="00DA3553"/>
    <w:rsid w:val="00DA36B6"/>
    <w:rsid w:val="00DA4154"/>
    <w:rsid w:val="00DA48E7"/>
    <w:rsid w:val="00DA4918"/>
    <w:rsid w:val="00DA4B2F"/>
    <w:rsid w:val="00DA4C42"/>
    <w:rsid w:val="00DA4E96"/>
    <w:rsid w:val="00DA56E3"/>
    <w:rsid w:val="00DA5749"/>
    <w:rsid w:val="00DA5923"/>
    <w:rsid w:val="00DA5BB6"/>
    <w:rsid w:val="00DA5C33"/>
    <w:rsid w:val="00DA68DE"/>
    <w:rsid w:val="00DA69F3"/>
    <w:rsid w:val="00DA6BB4"/>
    <w:rsid w:val="00DA7153"/>
    <w:rsid w:val="00DA757A"/>
    <w:rsid w:val="00DB06F1"/>
    <w:rsid w:val="00DB08BE"/>
    <w:rsid w:val="00DB0A96"/>
    <w:rsid w:val="00DB0EA2"/>
    <w:rsid w:val="00DB0F25"/>
    <w:rsid w:val="00DB1405"/>
    <w:rsid w:val="00DB170B"/>
    <w:rsid w:val="00DB1C27"/>
    <w:rsid w:val="00DB1EC7"/>
    <w:rsid w:val="00DB21DA"/>
    <w:rsid w:val="00DB2ABF"/>
    <w:rsid w:val="00DB2FD3"/>
    <w:rsid w:val="00DB3361"/>
    <w:rsid w:val="00DB36E4"/>
    <w:rsid w:val="00DB38A8"/>
    <w:rsid w:val="00DB3AAE"/>
    <w:rsid w:val="00DB3FBE"/>
    <w:rsid w:val="00DB4058"/>
    <w:rsid w:val="00DB47A8"/>
    <w:rsid w:val="00DB4867"/>
    <w:rsid w:val="00DB489D"/>
    <w:rsid w:val="00DB4FE8"/>
    <w:rsid w:val="00DB5080"/>
    <w:rsid w:val="00DB55A3"/>
    <w:rsid w:val="00DB5831"/>
    <w:rsid w:val="00DB67AF"/>
    <w:rsid w:val="00DB6B66"/>
    <w:rsid w:val="00DB6CA4"/>
    <w:rsid w:val="00DB6E32"/>
    <w:rsid w:val="00DB7AA7"/>
    <w:rsid w:val="00DB7C67"/>
    <w:rsid w:val="00DB7EDC"/>
    <w:rsid w:val="00DB7F7A"/>
    <w:rsid w:val="00DC0010"/>
    <w:rsid w:val="00DC0AC8"/>
    <w:rsid w:val="00DC0D51"/>
    <w:rsid w:val="00DC0E04"/>
    <w:rsid w:val="00DC12A4"/>
    <w:rsid w:val="00DC1B6B"/>
    <w:rsid w:val="00DC1C7C"/>
    <w:rsid w:val="00DC1CB2"/>
    <w:rsid w:val="00DC2881"/>
    <w:rsid w:val="00DC2993"/>
    <w:rsid w:val="00DC2D66"/>
    <w:rsid w:val="00DC2F77"/>
    <w:rsid w:val="00DC3330"/>
    <w:rsid w:val="00DC3391"/>
    <w:rsid w:val="00DC3AA4"/>
    <w:rsid w:val="00DC3BC6"/>
    <w:rsid w:val="00DC41F8"/>
    <w:rsid w:val="00DC484C"/>
    <w:rsid w:val="00DC49D4"/>
    <w:rsid w:val="00DC4F6C"/>
    <w:rsid w:val="00DC5551"/>
    <w:rsid w:val="00DC5642"/>
    <w:rsid w:val="00DC5698"/>
    <w:rsid w:val="00DC56A3"/>
    <w:rsid w:val="00DC5821"/>
    <w:rsid w:val="00DC59A6"/>
    <w:rsid w:val="00DC5AAC"/>
    <w:rsid w:val="00DC5DB0"/>
    <w:rsid w:val="00DC5EC6"/>
    <w:rsid w:val="00DC5FC2"/>
    <w:rsid w:val="00DC5FF3"/>
    <w:rsid w:val="00DC606E"/>
    <w:rsid w:val="00DC616E"/>
    <w:rsid w:val="00DC6C89"/>
    <w:rsid w:val="00DC70BF"/>
    <w:rsid w:val="00DC7168"/>
    <w:rsid w:val="00DC72E4"/>
    <w:rsid w:val="00DC74B4"/>
    <w:rsid w:val="00DC79EA"/>
    <w:rsid w:val="00DC7CD5"/>
    <w:rsid w:val="00DC7D39"/>
    <w:rsid w:val="00DD0740"/>
    <w:rsid w:val="00DD0AC9"/>
    <w:rsid w:val="00DD0C5F"/>
    <w:rsid w:val="00DD0D4D"/>
    <w:rsid w:val="00DD1BA3"/>
    <w:rsid w:val="00DD1FB4"/>
    <w:rsid w:val="00DD208C"/>
    <w:rsid w:val="00DD2533"/>
    <w:rsid w:val="00DD3118"/>
    <w:rsid w:val="00DD315B"/>
    <w:rsid w:val="00DD37FA"/>
    <w:rsid w:val="00DD3855"/>
    <w:rsid w:val="00DD44B4"/>
    <w:rsid w:val="00DD53A4"/>
    <w:rsid w:val="00DD575B"/>
    <w:rsid w:val="00DD60EE"/>
    <w:rsid w:val="00DD6400"/>
    <w:rsid w:val="00DD6A55"/>
    <w:rsid w:val="00DD6A58"/>
    <w:rsid w:val="00DD75AE"/>
    <w:rsid w:val="00DD7B9A"/>
    <w:rsid w:val="00DE0BAD"/>
    <w:rsid w:val="00DE0F85"/>
    <w:rsid w:val="00DE0F98"/>
    <w:rsid w:val="00DE11BE"/>
    <w:rsid w:val="00DE16E7"/>
    <w:rsid w:val="00DE1B29"/>
    <w:rsid w:val="00DE1E17"/>
    <w:rsid w:val="00DE2047"/>
    <w:rsid w:val="00DE22A6"/>
    <w:rsid w:val="00DE3221"/>
    <w:rsid w:val="00DE355F"/>
    <w:rsid w:val="00DE396E"/>
    <w:rsid w:val="00DE3F90"/>
    <w:rsid w:val="00DE472F"/>
    <w:rsid w:val="00DE4C14"/>
    <w:rsid w:val="00DE4D89"/>
    <w:rsid w:val="00DE4F82"/>
    <w:rsid w:val="00DE5129"/>
    <w:rsid w:val="00DE5A23"/>
    <w:rsid w:val="00DE5C23"/>
    <w:rsid w:val="00DE64F4"/>
    <w:rsid w:val="00DE662E"/>
    <w:rsid w:val="00DE6711"/>
    <w:rsid w:val="00DE7515"/>
    <w:rsid w:val="00DE75F7"/>
    <w:rsid w:val="00DE78D5"/>
    <w:rsid w:val="00DE7FBB"/>
    <w:rsid w:val="00DF03C0"/>
    <w:rsid w:val="00DF053B"/>
    <w:rsid w:val="00DF0635"/>
    <w:rsid w:val="00DF0822"/>
    <w:rsid w:val="00DF0F0A"/>
    <w:rsid w:val="00DF11E4"/>
    <w:rsid w:val="00DF14B2"/>
    <w:rsid w:val="00DF1A94"/>
    <w:rsid w:val="00DF1D56"/>
    <w:rsid w:val="00DF1DC0"/>
    <w:rsid w:val="00DF1E44"/>
    <w:rsid w:val="00DF2245"/>
    <w:rsid w:val="00DF2281"/>
    <w:rsid w:val="00DF32A5"/>
    <w:rsid w:val="00DF353E"/>
    <w:rsid w:val="00DF3602"/>
    <w:rsid w:val="00DF3741"/>
    <w:rsid w:val="00DF3E85"/>
    <w:rsid w:val="00DF3EF7"/>
    <w:rsid w:val="00DF3F4D"/>
    <w:rsid w:val="00DF4110"/>
    <w:rsid w:val="00DF4152"/>
    <w:rsid w:val="00DF43A3"/>
    <w:rsid w:val="00DF480D"/>
    <w:rsid w:val="00DF4855"/>
    <w:rsid w:val="00DF4D3B"/>
    <w:rsid w:val="00DF4FA2"/>
    <w:rsid w:val="00DF4FA6"/>
    <w:rsid w:val="00DF5404"/>
    <w:rsid w:val="00DF5563"/>
    <w:rsid w:val="00DF588E"/>
    <w:rsid w:val="00DF5A97"/>
    <w:rsid w:val="00DF6536"/>
    <w:rsid w:val="00DF661B"/>
    <w:rsid w:val="00DF6801"/>
    <w:rsid w:val="00DF6803"/>
    <w:rsid w:val="00DF6A08"/>
    <w:rsid w:val="00DF6F03"/>
    <w:rsid w:val="00DF700B"/>
    <w:rsid w:val="00DF70ED"/>
    <w:rsid w:val="00DF715C"/>
    <w:rsid w:val="00DF7283"/>
    <w:rsid w:val="00DF7481"/>
    <w:rsid w:val="00DF76CB"/>
    <w:rsid w:val="00DF7BB5"/>
    <w:rsid w:val="00DF7ED8"/>
    <w:rsid w:val="00E00614"/>
    <w:rsid w:val="00E00A08"/>
    <w:rsid w:val="00E00AD6"/>
    <w:rsid w:val="00E00C2D"/>
    <w:rsid w:val="00E01194"/>
    <w:rsid w:val="00E01282"/>
    <w:rsid w:val="00E01642"/>
    <w:rsid w:val="00E01ABE"/>
    <w:rsid w:val="00E01CCD"/>
    <w:rsid w:val="00E02228"/>
    <w:rsid w:val="00E02340"/>
    <w:rsid w:val="00E026EC"/>
    <w:rsid w:val="00E02C60"/>
    <w:rsid w:val="00E031C3"/>
    <w:rsid w:val="00E03B25"/>
    <w:rsid w:val="00E0427D"/>
    <w:rsid w:val="00E049B8"/>
    <w:rsid w:val="00E049F7"/>
    <w:rsid w:val="00E04BCA"/>
    <w:rsid w:val="00E04CE1"/>
    <w:rsid w:val="00E051B2"/>
    <w:rsid w:val="00E05275"/>
    <w:rsid w:val="00E05AAD"/>
    <w:rsid w:val="00E05B67"/>
    <w:rsid w:val="00E05FFC"/>
    <w:rsid w:val="00E064BE"/>
    <w:rsid w:val="00E06560"/>
    <w:rsid w:val="00E06694"/>
    <w:rsid w:val="00E066E0"/>
    <w:rsid w:val="00E0680F"/>
    <w:rsid w:val="00E06882"/>
    <w:rsid w:val="00E06B3E"/>
    <w:rsid w:val="00E07040"/>
    <w:rsid w:val="00E0716C"/>
    <w:rsid w:val="00E07363"/>
    <w:rsid w:val="00E07463"/>
    <w:rsid w:val="00E0771D"/>
    <w:rsid w:val="00E079A7"/>
    <w:rsid w:val="00E07EAF"/>
    <w:rsid w:val="00E07FD5"/>
    <w:rsid w:val="00E10105"/>
    <w:rsid w:val="00E10931"/>
    <w:rsid w:val="00E10E04"/>
    <w:rsid w:val="00E1106A"/>
    <w:rsid w:val="00E11212"/>
    <w:rsid w:val="00E11677"/>
    <w:rsid w:val="00E11B03"/>
    <w:rsid w:val="00E11F08"/>
    <w:rsid w:val="00E12074"/>
    <w:rsid w:val="00E1241A"/>
    <w:rsid w:val="00E124BE"/>
    <w:rsid w:val="00E12AEA"/>
    <w:rsid w:val="00E12C39"/>
    <w:rsid w:val="00E13206"/>
    <w:rsid w:val="00E13279"/>
    <w:rsid w:val="00E1387C"/>
    <w:rsid w:val="00E13932"/>
    <w:rsid w:val="00E14C70"/>
    <w:rsid w:val="00E14D8E"/>
    <w:rsid w:val="00E15080"/>
    <w:rsid w:val="00E15637"/>
    <w:rsid w:val="00E16682"/>
    <w:rsid w:val="00E166D6"/>
    <w:rsid w:val="00E16A6D"/>
    <w:rsid w:val="00E16EB7"/>
    <w:rsid w:val="00E17266"/>
    <w:rsid w:val="00E17425"/>
    <w:rsid w:val="00E1750A"/>
    <w:rsid w:val="00E17562"/>
    <w:rsid w:val="00E178F1"/>
    <w:rsid w:val="00E203A8"/>
    <w:rsid w:val="00E20799"/>
    <w:rsid w:val="00E20912"/>
    <w:rsid w:val="00E20EED"/>
    <w:rsid w:val="00E215F1"/>
    <w:rsid w:val="00E2170B"/>
    <w:rsid w:val="00E219BF"/>
    <w:rsid w:val="00E22998"/>
    <w:rsid w:val="00E22CBD"/>
    <w:rsid w:val="00E23151"/>
    <w:rsid w:val="00E2399F"/>
    <w:rsid w:val="00E239C6"/>
    <w:rsid w:val="00E24357"/>
    <w:rsid w:val="00E24439"/>
    <w:rsid w:val="00E245DC"/>
    <w:rsid w:val="00E2481E"/>
    <w:rsid w:val="00E24AEF"/>
    <w:rsid w:val="00E24BD3"/>
    <w:rsid w:val="00E2500B"/>
    <w:rsid w:val="00E25265"/>
    <w:rsid w:val="00E25272"/>
    <w:rsid w:val="00E25543"/>
    <w:rsid w:val="00E2565F"/>
    <w:rsid w:val="00E257CA"/>
    <w:rsid w:val="00E25C6E"/>
    <w:rsid w:val="00E26440"/>
    <w:rsid w:val="00E268FE"/>
    <w:rsid w:val="00E26F16"/>
    <w:rsid w:val="00E273D9"/>
    <w:rsid w:val="00E27A8E"/>
    <w:rsid w:val="00E27B1D"/>
    <w:rsid w:val="00E27E4B"/>
    <w:rsid w:val="00E30302"/>
    <w:rsid w:val="00E3041A"/>
    <w:rsid w:val="00E3043C"/>
    <w:rsid w:val="00E3051E"/>
    <w:rsid w:val="00E30AD5"/>
    <w:rsid w:val="00E30B11"/>
    <w:rsid w:val="00E30CD9"/>
    <w:rsid w:val="00E31327"/>
    <w:rsid w:val="00E31402"/>
    <w:rsid w:val="00E315A2"/>
    <w:rsid w:val="00E319F7"/>
    <w:rsid w:val="00E32415"/>
    <w:rsid w:val="00E3255B"/>
    <w:rsid w:val="00E326BF"/>
    <w:rsid w:val="00E32DF6"/>
    <w:rsid w:val="00E332AE"/>
    <w:rsid w:val="00E33465"/>
    <w:rsid w:val="00E336DD"/>
    <w:rsid w:val="00E33905"/>
    <w:rsid w:val="00E342F6"/>
    <w:rsid w:val="00E344F9"/>
    <w:rsid w:val="00E34629"/>
    <w:rsid w:val="00E35023"/>
    <w:rsid w:val="00E350D8"/>
    <w:rsid w:val="00E3511A"/>
    <w:rsid w:val="00E35240"/>
    <w:rsid w:val="00E35910"/>
    <w:rsid w:val="00E35B47"/>
    <w:rsid w:val="00E35BD7"/>
    <w:rsid w:val="00E35ED9"/>
    <w:rsid w:val="00E361AC"/>
    <w:rsid w:val="00E3622C"/>
    <w:rsid w:val="00E36279"/>
    <w:rsid w:val="00E36502"/>
    <w:rsid w:val="00E37230"/>
    <w:rsid w:val="00E37470"/>
    <w:rsid w:val="00E37634"/>
    <w:rsid w:val="00E37855"/>
    <w:rsid w:val="00E37A79"/>
    <w:rsid w:val="00E37A7E"/>
    <w:rsid w:val="00E37BE6"/>
    <w:rsid w:val="00E37E85"/>
    <w:rsid w:val="00E404A4"/>
    <w:rsid w:val="00E406EA"/>
    <w:rsid w:val="00E40BB6"/>
    <w:rsid w:val="00E411BA"/>
    <w:rsid w:val="00E415A8"/>
    <w:rsid w:val="00E42283"/>
    <w:rsid w:val="00E422AB"/>
    <w:rsid w:val="00E426CD"/>
    <w:rsid w:val="00E42C77"/>
    <w:rsid w:val="00E43DC6"/>
    <w:rsid w:val="00E440F6"/>
    <w:rsid w:val="00E4413F"/>
    <w:rsid w:val="00E4448D"/>
    <w:rsid w:val="00E4455A"/>
    <w:rsid w:val="00E44589"/>
    <w:rsid w:val="00E4496C"/>
    <w:rsid w:val="00E44A6D"/>
    <w:rsid w:val="00E44B8D"/>
    <w:rsid w:val="00E44DC7"/>
    <w:rsid w:val="00E45392"/>
    <w:rsid w:val="00E457B8"/>
    <w:rsid w:val="00E45EB9"/>
    <w:rsid w:val="00E466B4"/>
    <w:rsid w:val="00E46941"/>
    <w:rsid w:val="00E46A17"/>
    <w:rsid w:val="00E46BA1"/>
    <w:rsid w:val="00E46F57"/>
    <w:rsid w:val="00E47025"/>
    <w:rsid w:val="00E470F8"/>
    <w:rsid w:val="00E47346"/>
    <w:rsid w:val="00E47365"/>
    <w:rsid w:val="00E47445"/>
    <w:rsid w:val="00E47725"/>
    <w:rsid w:val="00E478AB"/>
    <w:rsid w:val="00E47F58"/>
    <w:rsid w:val="00E500EF"/>
    <w:rsid w:val="00E50280"/>
    <w:rsid w:val="00E512BF"/>
    <w:rsid w:val="00E515DD"/>
    <w:rsid w:val="00E517BC"/>
    <w:rsid w:val="00E5194F"/>
    <w:rsid w:val="00E5312C"/>
    <w:rsid w:val="00E5316E"/>
    <w:rsid w:val="00E536F2"/>
    <w:rsid w:val="00E541C9"/>
    <w:rsid w:val="00E541FE"/>
    <w:rsid w:val="00E54367"/>
    <w:rsid w:val="00E543FE"/>
    <w:rsid w:val="00E54F69"/>
    <w:rsid w:val="00E551B2"/>
    <w:rsid w:val="00E55229"/>
    <w:rsid w:val="00E55DF8"/>
    <w:rsid w:val="00E56063"/>
    <w:rsid w:val="00E56483"/>
    <w:rsid w:val="00E565D4"/>
    <w:rsid w:val="00E565F3"/>
    <w:rsid w:val="00E56730"/>
    <w:rsid w:val="00E5679B"/>
    <w:rsid w:val="00E57661"/>
    <w:rsid w:val="00E57D53"/>
    <w:rsid w:val="00E60AC5"/>
    <w:rsid w:val="00E617FA"/>
    <w:rsid w:val="00E62DB6"/>
    <w:rsid w:val="00E632A4"/>
    <w:rsid w:val="00E63591"/>
    <w:rsid w:val="00E63709"/>
    <w:rsid w:val="00E63A1A"/>
    <w:rsid w:val="00E63B9D"/>
    <w:rsid w:val="00E63D50"/>
    <w:rsid w:val="00E63E7D"/>
    <w:rsid w:val="00E643CB"/>
    <w:rsid w:val="00E64678"/>
    <w:rsid w:val="00E64837"/>
    <w:rsid w:val="00E64AC4"/>
    <w:rsid w:val="00E64EE2"/>
    <w:rsid w:val="00E65470"/>
    <w:rsid w:val="00E6554B"/>
    <w:rsid w:val="00E655A2"/>
    <w:rsid w:val="00E65615"/>
    <w:rsid w:val="00E6565F"/>
    <w:rsid w:val="00E65A93"/>
    <w:rsid w:val="00E661FD"/>
    <w:rsid w:val="00E6653B"/>
    <w:rsid w:val="00E66709"/>
    <w:rsid w:val="00E67042"/>
    <w:rsid w:val="00E67253"/>
    <w:rsid w:val="00E67392"/>
    <w:rsid w:val="00E67433"/>
    <w:rsid w:val="00E674CD"/>
    <w:rsid w:val="00E67B1C"/>
    <w:rsid w:val="00E708F8"/>
    <w:rsid w:val="00E70967"/>
    <w:rsid w:val="00E70BD6"/>
    <w:rsid w:val="00E70C76"/>
    <w:rsid w:val="00E70CE2"/>
    <w:rsid w:val="00E70D78"/>
    <w:rsid w:val="00E70E52"/>
    <w:rsid w:val="00E70E79"/>
    <w:rsid w:val="00E710C7"/>
    <w:rsid w:val="00E71230"/>
    <w:rsid w:val="00E71632"/>
    <w:rsid w:val="00E7167D"/>
    <w:rsid w:val="00E71863"/>
    <w:rsid w:val="00E71CC1"/>
    <w:rsid w:val="00E72572"/>
    <w:rsid w:val="00E725C1"/>
    <w:rsid w:val="00E72A5D"/>
    <w:rsid w:val="00E72F2A"/>
    <w:rsid w:val="00E730A7"/>
    <w:rsid w:val="00E73B4D"/>
    <w:rsid w:val="00E73E3A"/>
    <w:rsid w:val="00E74015"/>
    <w:rsid w:val="00E743BA"/>
    <w:rsid w:val="00E74D21"/>
    <w:rsid w:val="00E74E00"/>
    <w:rsid w:val="00E74E16"/>
    <w:rsid w:val="00E74E43"/>
    <w:rsid w:val="00E754C9"/>
    <w:rsid w:val="00E75626"/>
    <w:rsid w:val="00E75927"/>
    <w:rsid w:val="00E75FAA"/>
    <w:rsid w:val="00E76282"/>
    <w:rsid w:val="00E765F4"/>
    <w:rsid w:val="00E770B2"/>
    <w:rsid w:val="00E774C3"/>
    <w:rsid w:val="00E775D6"/>
    <w:rsid w:val="00E77A8B"/>
    <w:rsid w:val="00E77B57"/>
    <w:rsid w:val="00E77C83"/>
    <w:rsid w:val="00E77FA1"/>
    <w:rsid w:val="00E8020B"/>
    <w:rsid w:val="00E80875"/>
    <w:rsid w:val="00E80ACB"/>
    <w:rsid w:val="00E81DF9"/>
    <w:rsid w:val="00E82BCE"/>
    <w:rsid w:val="00E82C8F"/>
    <w:rsid w:val="00E82CF3"/>
    <w:rsid w:val="00E83374"/>
    <w:rsid w:val="00E83A47"/>
    <w:rsid w:val="00E83C7D"/>
    <w:rsid w:val="00E83CB4"/>
    <w:rsid w:val="00E83E4E"/>
    <w:rsid w:val="00E83EB9"/>
    <w:rsid w:val="00E83F98"/>
    <w:rsid w:val="00E84299"/>
    <w:rsid w:val="00E84419"/>
    <w:rsid w:val="00E84BF5"/>
    <w:rsid w:val="00E84D5B"/>
    <w:rsid w:val="00E84DB9"/>
    <w:rsid w:val="00E8549D"/>
    <w:rsid w:val="00E85699"/>
    <w:rsid w:val="00E858C2"/>
    <w:rsid w:val="00E85B5E"/>
    <w:rsid w:val="00E85BCD"/>
    <w:rsid w:val="00E85BF7"/>
    <w:rsid w:val="00E85E76"/>
    <w:rsid w:val="00E85FDC"/>
    <w:rsid w:val="00E8677D"/>
    <w:rsid w:val="00E86AD7"/>
    <w:rsid w:val="00E86C90"/>
    <w:rsid w:val="00E872B8"/>
    <w:rsid w:val="00E87591"/>
    <w:rsid w:val="00E87727"/>
    <w:rsid w:val="00E87B4D"/>
    <w:rsid w:val="00E87BC8"/>
    <w:rsid w:val="00E904A3"/>
    <w:rsid w:val="00E90E27"/>
    <w:rsid w:val="00E9181C"/>
    <w:rsid w:val="00E92E9C"/>
    <w:rsid w:val="00E92EB8"/>
    <w:rsid w:val="00E933A2"/>
    <w:rsid w:val="00E9428E"/>
    <w:rsid w:val="00E942D9"/>
    <w:rsid w:val="00E944E5"/>
    <w:rsid w:val="00E95072"/>
    <w:rsid w:val="00E95BEA"/>
    <w:rsid w:val="00E95F7B"/>
    <w:rsid w:val="00E9607C"/>
    <w:rsid w:val="00E96484"/>
    <w:rsid w:val="00E965D2"/>
    <w:rsid w:val="00E967D8"/>
    <w:rsid w:val="00E9683E"/>
    <w:rsid w:val="00E96C15"/>
    <w:rsid w:val="00E96D6B"/>
    <w:rsid w:val="00E973E6"/>
    <w:rsid w:val="00E979F4"/>
    <w:rsid w:val="00E97B74"/>
    <w:rsid w:val="00E97E7A"/>
    <w:rsid w:val="00EA00C9"/>
    <w:rsid w:val="00EA033C"/>
    <w:rsid w:val="00EA0777"/>
    <w:rsid w:val="00EA07E6"/>
    <w:rsid w:val="00EA0F88"/>
    <w:rsid w:val="00EA1C4D"/>
    <w:rsid w:val="00EA29E7"/>
    <w:rsid w:val="00EA2A64"/>
    <w:rsid w:val="00EA2A69"/>
    <w:rsid w:val="00EA35E8"/>
    <w:rsid w:val="00EA4281"/>
    <w:rsid w:val="00EA42FD"/>
    <w:rsid w:val="00EA491E"/>
    <w:rsid w:val="00EA4E10"/>
    <w:rsid w:val="00EA4FE2"/>
    <w:rsid w:val="00EA534C"/>
    <w:rsid w:val="00EA5AD1"/>
    <w:rsid w:val="00EA60CA"/>
    <w:rsid w:val="00EA64E3"/>
    <w:rsid w:val="00EA6BBF"/>
    <w:rsid w:val="00EA6EB1"/>
    <w:rsid w:val="00EA7686"/>
    <w:rsid w:val="00EA7AA3"/>
    <w:rsid w:val="00EA7BB6"/>
    <w:rsid w:val="00EB00D7"/>
    <w:rsid w:val="00EB012A"/>
    <w:rsid w:val="00EB0306"/>
    <w:rsid w:val="00EB0683"/>
    <w:rsid w:val="00EB0886"/>
    <w:rsid w:val="00EB09B5"/>
    <w:rsid w:val="00EB0D9C"/>
    <w:rsid w:val="00EB0E9E"/>
    <w:rsid w:val="00EB0EEF"/>
    <w:rsid w:val="00EB11A0"/>
    <w:rsid w:val="00EB1461"/>
    <w:rsid w:val="00EB1B86"/>
    <w:rsid w:val="00EB1DD6"/>
    <w:rsid w:val="00EB1F75"/>
    <w:rsid w:val="00EB2075"/>
    <w:rsid w:val="00EB20B9"/>
    <w:rsid w:val="00EB224F"/>
    <w:rsid w:val="00EB2365"/>
    <w:rsid w:val="00EB2617"/>
    <w:rsid w:val="00EB2CAD"/>
    <w:rsid w:val="00EB2E4E"/>
    <w:rsid w:val="00EB3E31"/>
    <w:rsid w:val="00EB41E1"/>
    <w:rsid w:val="00EB49D5"/>
    <w:rsid w:val="00EB5591"/>
    <w:rsid w:val="00EB579B"/>
    <w:rsid w:val="00EB6223"/>
    <w:rsid w:val="00EB6346"/>
    <w:rsid w:val="00EB64B6"/>
    <w:rsid w:val="00EB65A1"/>
    <w:rsid w:val="00EB6B4E"/>
    <w:rsid w:val="00EB70EB"/>
    <w:rsid w:val="00EB7244"/>
    <w:rsid w:val="00EB73BC"/>
    <w:rsid w:val="00EB7499"/>
    <w:rsid w:val="00EB76CF"/>
    <w:rsid w:val="00EB7973"/>
    <w:rsid w:val="00EC06AC"/>
    <w:rsid w:val="00EC0D24"/>
    <w:rsid w:val="00EC0FF2"/>
    <w:rsid w:val="00EC1517"/>
    <w:rsid w:val="00EC164C"/>
    <w:rsid w:val="00EC2453"/>
    <w:rsid w:val="00EC24A1"/>
    <w:rsid w:val="00EC25FF"/>
    <w:rsid w:val="00EC270D"/>
    <w:rsid w:val="00EC2F71"/>
    <w:rsid w:val="00EC2FCB"/>
    <w:rsid w:val="00EC3338"/>
    <w:rsid w:val="00EC3775"/>
    <w:rsid w:val="00EC3D34"/>
    <w:rsid w:val="00EC3E33"/>
    <w:rsid w:val="00EC401B"/>
    <w:rsid w:val="00EC4326"/>
    <w:rsid w:val="00EC4D54"/>
    <w:rsid w:val="00EC4EF8"/>
    <w:rsid w:val="00EC5047"/>
    <w:rsid w:val="00EC5FA9"/>
    <w:rsid w:val="00EC61DB"/>
    <w:rsid w:val="00EC6252"/>
    <w:rsid w:val="00EC6267"/>
    <w:rsid w:val="00EC6975"/>
    <w:rsid w:val="00EC7588"/>
    <w:rsid w:val="00EC7591"/>
    <w:rsid w:val="00EC7630"/>
    <w:rsid w:val="00EC7CDB"/>
    <w:rsid w:val="00EC7FE6"/>
    <w:rsid w:val="00ED06FE"/>
    <w:rsid w:val="00ED083F"/>
    <w:rsid w:val="00ED0C6D"/>
    <w:rsid w:val="00ED1216"/>
    <w:rsid w:val="00ED1686"/>
    <w:rsid w:val="00ED1C62"/>
    <w:rsid w:val="00ED224B"/>
    <w:rsid w:val="00ED2B41"/>
    <w:rsid w:val="00ED2C37"/>
    <w:rsid w:val="00ED2EDF"/>
    <w:rsid w:val="00ED3339"/>
    <w:rsid w:val="00ED337B"/>
    <w:rsid w:val="00ED3384"/>
    <w:rsid w:val="00ED35CC"/>
    <w:rsid w:val="00ED45A9"/>
    <w:rsid w:val="00ED46BA"/>
    <w:rsid w:val="00ED4AAE"/>
    <w:rsid w:val="00ED4B75"/>
    <w:rsid w:val="00ED4EF4"/>
    <w:rsid w:val="00ED507C"/>
    <w:rsid w:val="00ED5491"/>
    <w:rsid w:val="00ED5AC8"/>
    <w:rsid w:val="00ED5DFA"/>
    <w:rsid w:val="00ED5EEC"/>
    <w:rsid w:val="00ED651A"/>
    <w:rsid w:val="00ED6565"/>
    <w:rsid w:val="00ED6AB2"/>
    <w:rsid w:val="00ED6E07"/>
    <w:rsid w:val="00ED7458"/>
    <w:rsid w:val="00ED760D"/>
    <w:rsid w:val="00ED7674"/>
    <w:rsid w:val="00ED7906"/>
    <w:rsid w:val="00ED7C28"/>
    <w:rsid w:val="00EE031C"/>
    <w:rsid w:val="00EE0F23"/>
    <w:rsid w:val="00EE1497"/>
    <w:rsid w:val="00EE187E"/>
    <w:rsid w:val="00EE1FD9"/>
    <w:rsid w:val="00EE215D"/>
    <w:rsid w:val="00EE2365"/>
    <w:rsid w:val="00EE29A1"/>
    <w:rsid w:val="00EE2D7B"/>
    <w:rsid w:val="00EE2E50"/>
    <w:rsid w:val="00EE2FAA"/>
    <w:rsid w:val="00EE30A5"/>
    <w:rsid w:val="00EE3436"/>
    <w:rsid w:val="00EE3949"/>
    <w:rsid w:val="00EE3B68"/>
    <w:rsid w:val="00EE3D4F"/>
    <w:rsid w:val="00EE402D"/>
    <w:rsid w:val="00EE429D"/>
    <w:rsid w:val="00EE4F88"/>
    <w:rsid w:val="00EE539F"/>
    <w:rsid w:val="00EE6067"/>
    <w:rsid w:val="00EE6079"/>
    <w:rsid w:val="00EE63F5"/>
    <w:rsid w:val="00EE6633"/>
    <w:rsid w:val="00EE6B37"/>
    <w:rsid w:val="00EE6DA6"/>
    <w:rsid w:val="00EE72E7"/>
    <w:rsid w:val="00EE7510"/>
    <w:rsid w:val="00EF01A0"/>
    <w:rsid w:val="00EF03E7"/>
    <w:rsid w:val="00EF044C"/>
    <w:rsid w:val="00EF0577"/>
    <w:rsid w:val="00EF0831"/>
    <w:rsid w:val="00EF0E35"/>
    <w:rsid w:val="00EF1291"/>
    <w:rsid w:val="00EF1401"/>
    <w:rsid w:val="00EF140D"/>
    <w:rsid w:val="00EF1473"/>
    <w:rsid w:val="00EF1992"/>
    <w:rsid w:val="00EF1AEB"/>
    <w:rsid w:val="00EF1CE7"/>
    <w:rsid w:val="00EF1E0C"/>
    <w:rsid w:val="00EF230D"/>
    <w:rsid w:val="00EF29BD"/>
    <w:rsid w:val="00EF2A06"/>
    <w:rsid w:val="00EF2FA3"/>
    <w:rsid w:val="00EF41AA"/>
    <w:rsid w:val="00EF47FD"/>
    <w:rsid w:val="00EF4BFC"/>
    <w:rsid w:val="00EF4C09"/>
    <w:rsid w:val="00EF4F6B"/>
    <w:rsid w:val="00EF50AB"/>
    <w:rsid w:val="00EF57AB"/>
    <w:rsid w:val="00EF5929"/>
    <w:rsid w:val="00EF5D69"/>
    <w:rsid w:val="00EF5F87"/>
    <w:rsid w:val="00EF60FD"/>
    <w:rsid w:val="00EF618F"/>
    <w:rsid w:val="00EF63CF"/>
    <w:rsid w:val="00EF667E"/>
    <w:rsid w:val="00EF68E9"/>
    <w:rsid w:val="00EF6A62"/>
    <w:rsid w:val="00EF7242"/>
    <w:rsid w:val="00EF76BA"/>
    <w:rsid w:val="00EF78C0"/>
    <w:rsid w:val="00EF7C2B"/>
    <w:rsid w:val="00EF7E1F"/>
    <w:rsid w:val="00EF7E2E"/>
    <w:rsid w:val="00F002FA"/>
    <w:rsid w:val="00F00495"/>
    <w:rsid w:val="00F00B04"/>
    <w:rsid w:val="00F0107E"/>
    <w:rsid w:val="00F010AC"/>
    <w:rsid w:val="00F02125"/>
    <w:rsid w:val="00F02170"/>
    <w:rsid w:val="00F021F4"/>
    <w:rsid w:val="00F024ED"/>
    <w:rsid w:val="00F0293F"/>
    <w:rsid w:val="00F0298D"/>
    <w:rsid w:val="00F02CC5"/>
    <w:rsid w:val="00F02CCC"/>
    <w:rsid w:val="00F034F7"/>
    <w:rsid w:val="00F038A0"/>
    <w:rsid w:val="00F03CEF"/>
    <w:rsid w:val="00F03D40"/>
    <w:rsid w:val="00F03E32"/>
    <w:rsid w:val="00F04126"/>
    <w:rsid w:val="00F043F5"/>
    <w:rsid w:val="00F04737"/>
    <w:rsid w:val="00F051CD"/>
    <w:rsid w:val="00F054CE"/>
    <w:rsid w:val="00F055C9"/>
    <w:rsid w:val="00F05B2E"/>
    <w:rsid w:val="00F05F07"/>
    <w:rsid w:val="00F0617C"/>
    <w:rsid w:val="00F062A1"/>
    <w:rsid w:val="00F0662F"/>
    <w:rsid w:val="00F06B04"/>
    <w:rsid w:val="00F06C32"/>
    <w:rsid w:val="00F06F5E"/>
    <w:rsid w:val="00F070C9"/>
    <w:rsid w:val="00F07267"/>
    <w:rsid w:val="00F076BD"/>
    <w:rsid w:val="00F0780E"/>
    <w:rsid w:val="00F0792E"/>
    <w:rsid w:val="00F1016E"/>
    <w:rsid w:val="00F1030F"/>
    <w:rsid w:val="00F10942"/>
    <w:rsid w:val="00F109E8"/>
    <w:rsid w:val="00F10B6A"/>
    <w:rsid w:val="00F10D16"/>
    <w:rsid w:val="00F11399"/>
    <w:rsid w:val="00F1196F"/>
    <w:rsid w:val="00F11B15"/>
    <w:rsid w:val="00F11B28"/>
    <w:rsid w:val="00F11E03"/>
    <w:rsid w:val="00F11E28"/>
    <w:rsid w:val="00F12623"/>
    <w:rsid w:val="00F12723"/>
    <w:rsid w:val="00F12964"/>
    <w:rsid w:val="00F12B66"/>
    <w:rsid w:val="00F1304D"/>
    <w:rsid w:val="00F1324F"/>
    <w:rsid w:val="00F13323"/>
    <w:rsid w:val="00F13664"/>
    <w:rsid w:val="00F143C5"/>
    <w:rsid w:val="00F147C7"/>
    <w:rsid w:val="00F14969"/>
    <w:rsid w:val="00F14992"/>
    <w:rsid w:val="00F14C7A"/>
    <w:rsid w:val="00F1527C"/>
    <w:rsid w:val="00F15925"/>
    <w:rsid w:val="00F15B0A"/>
    <w:rsid w:val="00F16244"/>
    <w:rsid w:val="00F16500"/>
    <w:rsid w:val="00F16624"/>
    <w:rsid w:val="00F17595"/>
    <w:rsid w:val="00F17734"/>
    <w:rsid w:val="00F1773A"/>
    <w:rsid w:val="00F17994"/>
    <w:rsid w:val="00F179C2"/>
    <w:rsid w:val="00F17D21"/>
    <w:rsid w:val="00F20121"/>
    <w:rsid w:val="00F209A2"/>
    <w:rsid w:val="00F20BED"/>
    <w:rsid w:val="00F21288"/>
    <w:rsid w:val="00F21598"/>
    <w:rsid w:val="00F21BBC"/>
    <w:rsid w:val="00F21ECD"/>
    <w:rsid w:val="00F21FF3"/>
    <w:rsid w:val="00F221FE"/>
    <w:rsid w:val="00F2292E"/>
    <w:rsid w:val="00F22DC0"/>
    <w:rsid w:val="00F22FC1"/>
    <w:rsid w:val="00F23118"/>
    <w:rsid w:val="00F237BB"/>
    <w:rsid w:val="00F23EA7"/>
    <w:rsid w:val="00F23F0D"/>
    <w:rsid w:val="00F243E4"/>
    <w:rsid w:val="00F24B2A"/>
    <w:rsid w:val="00F24CD0"/>
    <w:rsid w:val="00F2510A"/>
    <w:rsid w:val="00F25286"/>
    <w:rsid w:val="00F27267"/>
    <w:rsid w:val="00F274C1"/>
    <w:rsid w:val="00F276B6"/>
    <w:rsid w:val="00F2797E"/>
    <w:rsid w:val="00F27D45"/>
    <w:rsid w:val="00F3010A"/>
    <w:rsid w:val="00F302A8"/>
    <w:rsid w:val="00F3033D"/>
    <w:rsid w:val="00F305A8"/>
    <w:rsid w:val="00F308A1"/>
    <w:rsid w:val="00F30B46"/>
    <w:rsid w:val="00F3157E"/>
    <w:rsid w:val="00F32A61"/>
    <w:rsid w:val="00F32C00"/>
    <w:rsid w:val="00F32C01"/>
    <w:rsid w:val="00F334B5"/>
    <w:rsid w:val="00F33828"/>
    <w:rsid w:val="00F33A54"/>
    <w:rsid w:val="00F33AB0"/>
    <w:rsid w:val="00F33C1D"/>
    <w:rsid w:val="00F34212"/>
    <w:rsid w:val="00F34374"/>
    <w:rsid w:val="00F345CF"/>
    <w:rsid w:val="00F3529A"/>
    <w:rsid w:val="00F35751"/>
    <w:rsid w:val="00F35E66"/>
    <w:rsid w:val="00F35EC0"/>
    <w:rsid w:val="00F35EE6"/>
    <w:rsid w:val="00F3777B"/>
    <w:rsid w:val="00F378E6"/>
    <w:rsid w:val="00F407C0"/>
    <w:rsid w:val="00F407F9"/>
    <w:rsid w:val="00F409AA"/>
    <w:rsid w:val="00F40D6C"/>
    <w:rsid w:val="00F40DB5"/>
    <w:rsid w:val="00F40F59"/>
    <w:rsid w:val="00F4104D"/>
    <w:rsid w:val="00F41217"/>
    <w:rsid w:val="00F4131F"/>
    <w:rsid w:val="00F41378"/>
    <w:rsid w:val="00F41737"/>
    <w:rsid w:val="00F41871"/>
    <w:rsid w:val="00F41A46"/>
    <w:rsid w:val="00F41B36"/>
    <w:rsid w:val="00F41C58"/>
    <w:rsid w:val="00F420A6"/>
    <w:rsid w:val="00F42250"/>
    <w:rsid w:val="00F42372"/>
    <w:rsid w:val="00F429B9"/>
    <w:rsid w:val="00F43085"/>
    <w:rsid w:val="00F43116"/>
    <w:rsid w:val="00F431DA"/>
    <w:rsid w:val="00F435C0"/>
    <w:rsid w:val="00F439E8"/>
    <w:rsid w:val="00F43A20"/>
    <w:rsid w:val="00F43D6C"/>
    <w:rsid w:val="00F43DA3"/>
    <w:rsid w:val="00F44748"/>
    <w:rsid w:val="00F447C5"/>
    <w:rsid w:val="00F44815"/>
    <w:rsid w:val="00F44FA8"/>
    <w:rsid w:val="00F4510C"/>
    <w:rsid w:val="00F4520B"/>
    <w:rsid w:val="00F45312"/>
    <w:rsid w:val="00F45A58"/>
    <w:rsid w:val="00F45DB4"/>
    <w:rsid w:val="00F46078"/>
    <w:rsid w:val="00F4607D"/>
    <w:rsid w:val="00F460E7"/>
    <w:rsid w:val="00F464B7"/>
    <w:rsid w:val="00F46908"/>
    <w:rsid w:val="00F46A92"/>
    <w:rsid w:val="00F475BF"/>
    <w:rsid w:val="00F47B37"/>
    <w:rsid w:val="00F503DD"/>
    <w:rsid w:val="00F50EDC"/>
    <w:rsid w:val="00F51350"/>
    <w:rsid w:val="00F5167C"/>
    <w:rsid w:val="00F5183C"/>
    <w:rsid w:val="00F519FD"/>
    <w:rsid w:val="00F51D18"/>
    <w:rsid w:val="00F51F94"/>
    <w:rsid w:val="00F52036"/>
    <w:rsid w:val="00F5261F"/>
    <w:rsid w:val="00F53525"/>
    <w:rsid w:val="00F535EA"/>
    <w:rsid w:val="00F53609"/>
    <w:rsid w:val="00F5380E"/>
    <w:rsid w:val="00F53B06"/>
    <w:rsid w:val="00F53FDD"/>
    <w:rsid w:val="00F541BF"/>
    <w:rsid w:val="00F544C6"/>
    <w:rsid w:val="00F5499B"/>
    <w:rsid w:val="00F54B12"/>
    <w:rsid w:val="00F54FAE"/>
    <w:rsid w:val="00F5508C"/>
    <w:rsid w:val="00F55783"/>
    <w:rsid w:val="00F557C5"/>
    <w:rsid w:val="00F55C72"/>
    <w:rsid w:val="00F55EC9"/>
    <w:rsid w:val="00F56072"/>
    <w:rsid w:val="00F56411"/>
    <w:rsid w:val="00F566E2"/>
    <w:rsid w:val="00F5685A"/>
    <w:rsid w:val="00F56981"/>
    <w:rsid w:val="00F569C2"/>
    <w:rsid w:val="00F56E38"/>
    <w:rsid w:val="00F573C4"/>
    <w:rsid w:val="00F57A68"/>
    <w:rsid w:val="00F57E00"/>
    <w:rsid w:val="00F60147"/>
    <w:rsid w:val="00F602B7"/>
    <w:rsid w:val="00F6078C"/>
    <w:rsid w:val="00F608DE"/>
    <w:rsid w:val="00F60A84"/>
    <w:rsid w:val="00F60AED"/>
    <w:rsid w:val="00F6177B"/>
    <w:rsid w:val="00F62A90"/>
    <w:rsid w:val="00F62E1A"/>
    <w:rsid w:val="00F62E41"/>
    <w:rsid w:val="00F63698"/>
    <w:rsid w:val="00F63F2E"/>
    <w:rsid w:val="00F64179"/>
    <w:rsid w:val="00F64285"/>
    <w:rsid w:val="00F6484D"/>
    <w:rsid w:val="00F64EB1"/>
    <w:rsid w:val="00F64EF7"/>
    <w:rsid w:val="00F64FA4"/>
    <w:rsid w:val="00F65149"/>
    <w:rsid w:val="00F654AD"/>
    <w:rsid w:val="00F65854"/>
    <w:rsid w:val="00F66AC9"/>
    <w:rsid w:val="00F66CBB"/>
    <w:rsid w:val="00F673BE"/>
    <w:rsid w:val="00F676F7"/>
    <w:rsid w:val="00F67A12"/>
    <w:rsid w:val="00F701E5"/>
    <w:rsid w:val="00F704C5"/>
    <w:rsid w:val="00F70642"/>
    <w:rsid w:val="00F707B8"/>
    <w:rsid w:val="00F70852"/>
    <w:rsid w:val="00F70BFF"/>
    <w:rsid w:val="00F71659"/>
    <w:rsid w:val="00F71EA5"/>
    <w:rsid w:val="00F727FA"/>
    <w:rsid w:val="00F72BB8"/>
    <w:rsid w:val="00F731D2"/>
    <w:rsid w:val="00F73615"/>
    <w:rsid w:val="00F7387A"/>
    <w:rsid w:val="00F73915"/>
    <w:rsid w:val="00F73AC3"/>
    <w:rsid w:val="00F73CE7"/>
    <w:rsid w:val="00F74047"/>
    <w:rsid w:val="00F74A43"/>
    <w:rsid w:val="00F74FC6"/>
    <w:rsid w:val="00F751E6"/>
    <w:rsid w:val="00F75CCE"/>
    <w:rsid w:val="00F76902"/>
    <w:rsid w:val="00F76E49"/>
    <w:rsid w:val="00F771CB"/>
    <w:rsid w:val="00F7755E"/>
    <w:rsid w:val="00F775FA"/>
    <w:rsid w:val="00F778C8"/>
    <w:rsid w:val="00F77CD1"/>
    <w:rsid w:val="00F77E07"/>
    <w:rsid w:val="00F80093"/>
    <w:rsid w:val="00F8021F"/>
    <w:rsid w:val="00F8028F"/>
    <w:rsid w:val="00F802B1"/>
    <w:rsid w:val="00F808B5"/>
    <w:rsid w:val="00F809E0"/>
    <w:rsid w:val="00F80B14"/>
    <w:rsid w:val="00F81242"/>
    <w:rsid w:val="00F812E4"/>
    <w:rsid w:val="00F8151F"/>
    <w:rsid w:val="00F818FE"/>
    <w:rsid w:val="00F819D5"/>
    <w:rsid w:val="00F81C96"/>
    <w:rsid w:val="00F81EB5"/>
    <w:rsid w:val="00F820D1"/>
    <w:rsid w:val="00F827FC"/>
    <w:rsid w:val="00F82F3A"/>
    <w:rsid w:val="00F831AA"/>
    <w:rsid w:val="00F8386F"/>
    <w:rsid w:val="00F83EF0"/>
    <w:rsid w:val="00F842F5"/>
    <w:rsid w:val="00F8442A"/>
    <w:rsid w:val="00F84AC3"/>
    <w:rsid w:val="00F84B10"/>
    <w:rsid w:val="00F84B2C"/>
    <w:rsid w:val="00F84CDE"/>
    <w:rsid w:val="00F84E9C"/>
    <w:rsid w:val="00F85239"/>
    <w:rsid w:val="00F854C0"/>
    <w:rsid w:val="00F8568E"/>
    <w:rsid w:val="00F8569F"/>
    <w:rsid w:val="00F859D9"/>
    <w:rsid w:val="00F85E3B"/>
    <w:rsid w:val="00F85FA2"/>
    <w:rsid w:val="00F85FE2"/>
    <w:rsid w:val="00F8636C"/>
    <w:rsid w:val="00F8672F"/>
    <w:rsid w:val="00F869EE"/>
    <w:rsid w:val="00F8703A"/>
    <w:rsid w:val="00F87364"/>
    <w:rsid w:val="00F876A3"/>
    <w:rsid w:val="00F87BCD"/>
    <w:rsid w:val="00F9007E"/>
    <w:rsid w:val="00F90958"/>
    <w:rsid w:val="00F91002"/>
    <w:rsid w:val="00F912BE"/>
    <w:rsid w:val="00F9154C"/>
    <w:rsid w:val="00F915EA"/>
    <w:rsid w:val="00F92519"/>
    <w:rsid w:val="00F92793"/>
    <w:rsid w:val="00F92A3E"/>
    <w:rsid w:val="00F92BD4"/>
    <w:rsid w:val="00F93B66"/>
    <w:rsid w:val="00F93EBC"/>
    <w:rsid w:val="00F945E2"/>
    <w:rsid w:val="00F94925"/>
    <w:rsid w:val="00F949F1"/>
    <w:rsid w:val="00F94AFF"/>
    <w:rsid w:val="00F9512C"/>
    <w:rsid w:val="00F95311"/>
    <w:rsid w:val="00F9615A"/>
    <w:rsid w:val="00F96499"/>
    <w:rsid w:val="00F976DC"/>
    <w:rsid w:val="00F97B3B"/>
    <w:rsid w:val="00FA0552"/>
    <w:rsid w:val="00FA072E"/>
    <w:rsid w:val="00FA0A5E"/>
    <w:rsid w:val="00FA0B92"/>
    <w:rsid w:val="00FA160E"/>
    <w:rsid w:val="00FA19F0"/>
    <w:rsid w:val="00FA1B96"/>
    <w:rsid w:val="00FA25B4"/>
    <w:rsid w:val="00FA2967"/>
    <w:rsid w:val="00FA2F5A"/>
    <w:rsid w:val="00FA3183"/>
    <w:rsid w:val="00FA3870"/>
    <w:rsid w:val="00FA393A"/>
    <w:rsid w:val="00FA3C0D"/>
    <w:rsid w:val="00FA4080"/>
    <w:rsid w:val="00FA45C6"/>
    <w:rsid w:val="00FA4C1E"/>
    <w:rsid w:val="00FA4CDA"/>
    <w:rsid w:val="00FA4DCA"/>
    <w:rsid w:val="00FA4E13"/>
    <w:rsid w:val="00FA4ECF"/>
    <w:rsid w:val="00FA52DC"/>
    <w:rsid w:val="00FA57B5"/>
    <w:rsid w:val="00FA590D"/>
    <w:rsid w:val="00FA595B"/>
    <w:rsid w:val="00FA5AB4"/>
    <w:rsid w:val="00FA5AC2"/>
    <w:rsid w:val="00FA61AE"/>
    <w:rsid w:val="00FA61AF"/>
    <w:rsid w:val="00FA6D5E"/>
    <w:rsid w:val="00FA6FDD"/>
    <w:rsid w:val="00FA7032"/>
    <w:rsid w:val="00FA70F8"/>
    <w:rsid w:val="00FA7788"/>
    <w:rsid w:val="00FA781C"/>
    <w:rsid w:val="00FA7D84"/>
    <w:rsid w:val="00FB00AC"/>
    <w:rsid w:val="00FB074D"/>
    <w:rsid w:val="00FB0755"/>
    <w:rsid w:val="00FB09E8"/>
    <w:rsid w:val="00FB0CF5"/>
    <w:rsid w:val="00FB0DCF"/>
    <w:rsid w:val="00FB0E59"/>
    <w:rsid w:val="00FB1449"/>
    <w:rsid w:val="00FB182E"/>
    <w:rsid w:val="00FB183E"/>
    <w:rsid w:val="00FB18C3"/>
    <w:rsid w:val="00FB281F"/>
    <w:rsid w:val="00FB28C8"/>
    <w:rsid w:val="00FB295D"/>
    <w:rsid w:val="00FB322A"/>
    <w:rsid w:val="00FB3397"/>
    <w:rsid w:val="00FB3417"/>
    <w:rsid w:val="00FB356E"/>
    <w:rsid w:val="00FB3769"/>
    <w:rsid w:val="00FB3AC2"/>
    <w:rsid w:val="00FB41BA"/>
    <w:rsid w:val="00FB4B1F"/>
    <w:rsid w:val="00FB4F42"/>
    <w:rsid w:val="00FB4F6A"/>
    <w:rsid w:val="00FB52B3"/>
    <w:rsid w:val="00FB59BB"/>
    <w:rsid w:val="00FB5A26"/>
    <w:rsid w:val="00FB612B"/>
    <w:rsid w:val="00FB71D8"/>
    <w:rsid w:val="00FB71F4"/>
    <w:rsid w:val="00FB774A"/>
    <w:rsid w:val="00FB7A2C"/>
    <w:rsid w:val="00FB7DA4"/>
    <w:rsid w:val="00FB7F64"/>
    <w:rsid w:val="00FC0F2E"/>
    <w:rsid w:val="00FC1062"/>
    <w:rsid w:val="00FC1CE6"/>
    <w:rsid w:val="00FC1D6E"/>
    <w:rsid w:val="00FC2289"/>
    <w:rsid w:val="00FC2470"/>
    <w:rsid w:val="00FC2673"/>
    <w:rsid w:val="00FC29F9"/>
    <w:rsid w:val="00FC2C33"/>
    <w:rsid w:val="00FC2F2D"/>
    <w:rsid w:val="00FC3180"/>
    <w:rsid w:val="00FC32DD"/>
    <w:rsid w:val="00FC3829"/>
    <w:rsid w:val="00FC3C46"/>
    <w:rsid w:val="00FC3C83"/>
    <w:rsid w:val="00FC3D33"/>
    <w:rsid w:val="00FC4345"/>
    <w:rsid w:val="00FC449E"/>
    <w:rsid w:val="00FC44FB"/>
    <w:rsid w:val="00FC467B"/>
    <w:rsid w:val="00FC4EAE"/>
    <w:rsid w:val="00FC4FA1"/>
    <w:rsid w:val="00FC5134"/>
    <w:rsid w:val="00FC520F"/>
    <w:rsid w:val="00FC53A4"/>
    <w:rsid w:val="00FC583F"/>
    <w:rsid w:val="00FC6373"/>
    <w:rsid w:val="00FC652C"/>
    <w:rsid w:val="00FC668C"/>
    <w:rsid w:val="00FC67F1"/>
    <w:rsid w:val="00FC7068"/>
    <w:rsid w:val="00FC73C6"/>
    <w:rsid w:val="00FC754F"/>
    <w:rsid w:val="00FC7620"/>
    <w:rsid w:val="00FC7723"/>
    <w:rsid w:val="00FC7A2E"/>
    <w:rsid w:val="00FC7CC7"/>
    <w:rsid w:val="00FC7D4F"/>
    <w:rsid w:val="00FC7E27"/>
    <w:rsid w:val="00FD003A"/>
    <w:rsid w:val="00FD03AD"/>
    <w:rsid w:val="00FD04B8"/>
    <w:rsid w:val="00FD07C6"/>
    <w:rsid w:val="00FD14FD"/>
    <w:rsid w:val="00FD159C"/>
    <w:rsid w:val="00FD1617"/>
    <w:rsid w:val="00FD1D69"/>
    <w:rsid w:val="00FD1F42"/>
    <w:rsid w:val="00FD28B2"/>
    <w:rsid w:val="00FD28D1"/>
    <w:rsid w:val="00FD2FBC"/>
    <w:rsid w:val="00FD30EE"/>
    <w:rsid w:val="00FD3778"/>
    <w:rsid w:val="00FD47D5"/>
    <w:rsid w:val="00FD4AB4"/>
    <w:rsid w:val="00FD5BDD"/>
    <w:rsid w:val="00FD5DD4"/>
    <w:rsid w:val="00FD5EA9"/>
    <w:rsid w:val="00FD64DF"/>
    <w:rsid w:val="00FD6D02"/>
    <w:rsid w:val="00FD6E00"/>
    <w:rsid w:val="00FD7276"/>
    <w:rsid w:val="00FD7626"/>
    <w:rsid w:val="00FD76C2"/>
    <w:rsid w:val="00FD776B"/>
    <w:rsid w:val="00FD77C0"/>
    <w:rsid w:val="00FD7C99"/>
    <w:rsid w:val="00FE029B"/>
    <w:rsid w:val="00FE077A"/>
    <w:rsid w:val="00FE0D73"/>
    <w:rsid w:val="00FE0E5F"/>
    <w:rsid w:val="00FE1212"/>
    <w:rsid w:val="00FE20FE"/>
    <w:rsid w:val="00FE2251"/>
    <w:rsid w:val="00FE26DD"/>
    <w:rsid w:val="00FE2D39"/>
    <w:rsid w:val="00FE301B"/>
    <w:rsid w:val="00FE3105"/>
    <w:rsid w:val="00FE36CA"/>
    <w:rsid w:val="00FE3A2D"/>
    <w:rsid w:val="00FE4061"/>
    <w:rsid w:val="00FE4B48"/>
    <w:rsid w:val="00FE4B6F"/>
    <w:rsid w:val="00FE51ED"/>
    <w:rsid w:val="00FE53FE"/>
    <w:rsid w:val="00FE5547"/>
    <w:rsid w:val="00FE55DD"/>
    <w:rsid w:val="00FE5818"/>
    <w:rsid w:val="00FE599F"/>
    <w:rsid w:val="00FE5B53"/>
    <w:rsid w:val="00FE6507"/>
    <w:rsid w:val="00FE6564"/>
    <w:rsid w:val="00FE6E4B"/>
    <w:rsid w:val="00FE71F8"/>
    <w:rsid w:val="00FE7266"/>
    <w:rsid w:val="00FE758B"/>
    <w:rsid w:val="00FE7C21"/>
    <w:rsid w:val="00FE7DC3"/>
    <w:rsid w:val="00FF0765"/>
    <w:rsid w:val="00FF0781"/>
    <w:rsid w:val="00FF0924"/>
    <w:rsid w:val="00FF0936"/>
    <w:rsid w:val="00FF0A3F"/>
    <w:rsid w:val="00FF0A73"/>
    <w:rsid w:val="00FF18F4"/>
    <w:rsid w:val="00FF2007"/>
    <w:rsid w:val="00FF20E4"/>
    <w:rsid w:val="00FF245F"/>
    <w:rsid w:val="00FF2B9C"/>
    <w:rsid w:val="00FF31F5"/>
    <w:rsid w:val="00FF3430"/>
    <w:rsid w:val="00FF4344"/>
    <w:rsid w:val="00FF453A"/>
    <w:rsid w:val="00FF4841"/>
    <w:rsid w:val="00FF4881"/>
    <w:rsid w:val="00FF4BB3"/>
    <w:rsid w:val="00FF4ECC"/>
    <w:rsid w:val="00FF4F6A"/>
    <w:rsid w:val="00FF566B"/>
    <w:rsid w:val="00FF65C7"/>
    <w:rsid w:val="00FF765E"/>
    <w:rsid w:val="00FF77E5"/>
    <w:rsid w:val="00FF7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fillcolor="#8fbe31" stroke="f">
      <v:fill color="#8fbe31"/>
      <v:stroke on="f"/>
      <o:colormenu v:ext="edit" fillcolor="none [3212]" strokecolor="#00b0f0"/>
    </o:shapedefaults>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Colorful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1">
    <w:name w:val="Normal"/>
    <w:qFormat/>
    <w:rsid w:val="00254427"/>
    <w:pPr>
      <w:widowControl w:val="0"/>
      <w:spacing w:line="360" w:lineRule="auto"/>
      <w:jc w:val="both"/>
    </w:pPr>
    <w:rPr>
      <w:rFonts w:ascii="Monaco" w:eastAsia="华文细黑" w:hAnsi="Monaco"/>
      <w:kern w:val="2"/>
      <w:szCs w:val="24"/>
    </w:rPr>
  </w:style>
  <w:style w:type="paragraph" w:styleId="1">
    <w:name w:val="heading 1"/>
    <w:basedOn w:val="a1"/>
    <w:next w:val="a1"/>
    <w:qFormat/>
    <w:rsid w:val="00C845AE"/>
    <w:pPr>
      <w:keepNext/>
      <w:keepLines/>
      <w:pBdr>
        <w:bottom w:val="single" w:sz="4" w:space="1" w:color="auto"/>
      </w:pBdr>
      <w:shd w:val="clear" w:color="auto" w:fill="FFFFFF"/>
      <w:spacing w:before="340" w:after="330" w:line="578" w:lineRule="auto"/>
      <w:jc w:val="left"/>
      <w:outlineLvl w:val="0"/>
    </w:pPr>
    <w:rPr>
      <w:rFonts w:eastAsia="黑体"/>
      <w:sz w:val="36"/>
    </w:rPr>
  </w:style>
  <w:style w:type="paragraph" w:styleId="2">
    <w:name w:val="heading 2"/>
    <w:basedOn w:val="a1"/>
    <w:next w:val="a1"/>
    <w:qFormat/>
    <w:rsid w:val="00975324"/>
    <w:pPr>
      <w:keepNext/>
      <w:keepLines/>
      <w:numPr>
        <w:ilvl w:val="1"/>
        <w:numId w:val="1"/>
      </w:numPr>
      <w:pBdr>
        <w:bottom w:val="single" w:sz="4" w:space="1" w:color="auto"/>
      </w:pBdr>
      <w:spacing w:before="260" w:after="260"/>
      <w:outlineLvl w:val="1"/>
    </w:pPr>
    <w:rPr>
      <w:rFonts w:eastAsia="黑体"/>
      <w:sz w:val="40"/>
    </w:rPr>
  </w:style>
  <w:style w:type="paragraph" w:styleId="3">
    <w:name w:val="heading 3"/>
    <w:basedOn w:val="a1"/>
    <w:next w:val="a1"/>
    <w:qFormat/>
    <w:rsid w:val="00DD0D4D"/>
    <w:pPr>
      <w:keepNext/>
      <w:keepLines/>
      <w:numPr>
        <w:ilvl w:val="2"/>
        <w:numId w:val="1"/>
      </w:numPr>
      <w:spacing w:before="260" w:after="260"/>
      <w:outlineLvl w:val="2"/>
    </w:pPr>
    <w:rPr>
      <w:rFonts w:eastAsia="黑体"/>
      <w:sz w:val="28"/>
    </w:rPr>
  </w:style>
  <w:style w:type="paragraph" w:styleId="4">
    <w:name w:val="heading 4"/>
    <w:basedOn w:val="a1"/>
    <w:next w:val="a1"/>
    <w:autoRedefine/>
    <w:qFormat/>
    <w:rsid w:val="00E87591"/>
    <w:pPr>
      <w:keepNext/>
      <w:keepLines/>
      <w:numPr>
        <w:ilvl w:val="3"/>
        <w:numId w:val="1"/>
      </w:numPr>
      <w:shd w:val="clear" w:color="auto" w:fill="FFFFFF"/>
      <w:spacing w:before="280" w:after="290" w:line="376" w:lineRule="auto"/>
      <w:outlineLvl w:val="3"/>
    </w:pPr>
    <w:rPr>
      <w:b/>
      <w:bCs/>
      <w:sz w:val="21"/>
    </w:rPr>
  </w:style>
  <w:style w:type="paragraph" w:styleId="5">
    <w:name w:val="heading 5"/>
    <w:basedOn w:val="a1"/>
    <w:next w:val="a1"/>
    <w:qFormat/>
    <w:rsid w:val="00E8020B"/>
    <w:pPr>
      <w:keepNext/>
      <w:keepLines/>
      <w:numPr>
        <w:ilvl w:val="4"/>
        <w:numId w:val="1"/>
      </w:numPr>
      <w:spacing w:before="280" w:after="290"/>
      <w:outlineLvl w:val="4"/>
    </w:pPr>
    <w:rPr>
      <w:rFonts w:ascii="宋体" w:hAnsi="宋体"/>
      <w:bCs/>
      <w:sz w:val="24"/>
      <w:szCs w:val="28"/>
    </w:rPr>
  </w:style>
  <w:style w:type="paragraph" w:styleId="6">
    <w:name w:val="heading 6"/>
    <w:basedOn w:val="a1"/>
    <w:next w:val="a1"/>
    <w:qFormat/>
    <w:rsid w:val="00E8020B"/>
    <w:pPr>
      <w:keepNext/>
      <w:keepLines/>
      <w:numPr>
        <w:ilvl w:val="5"/>
        <w:numId w:val="1"/>
      </w:numPr>
      <w:spacing w:before="240" w:after="64" w:line="320" w:lineRule="auto"/>
      <w:outlineLvl w:val="5"/>
    </w:pPr>
    <w:rPr>
      <w:sz w:val="24"/>
    </w:rPr>
  </w:style>
  <w:style w:type="paragraph" w:styleId="7">
    <w:name w:val="heading 7"/>
    <w:aliases w:val="表头"/>
    <w:basedOn w:val="a1"/>
    <w:next w:val="a1"/>
    <w:qFormat/>
    <w:rsid w:val="00E8020B"/>
    <w:pPr>
      <w:keepNext/>
      <w:keepLines/>
      <w:numPr>
        <w:ilvl w:val="6"/>
        <w:numId w:val="1"/>
      </w:numPr>
      <w:spacing w:before="240" w:after="64" w:line="320" w:lineRule="auto"/>
      <w:outlineLvl w:val="6"/>
    </w:pPr>
    <w:rPr>
      <w:rFonts w:ascii="宋体" w:hAnsi="宋体"/>
      <w:b/>
      <w:bCs/>
      <w:sz w:val="24"/>
    </w:rPr>
  </w:style>
  <w:style w:type="paragraph" w:styleId="8">
    <w:name w:val="heading 8"/>
    <w:basedOn w:val="a1"/>
    <w:next w:val="a1"/>
    <w:qFormat/>
    <w:rsid w:val="00E8020B"/>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qFormat/>
    <w:rsid w:val="00E8020B"/>
    <w:pPr>
      <w:keepNext/>
      <w:keepLines/>
      <w:numPr>
        <w:ilvl w:val="8"/>
        <w:numId w:val="1"/>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XL">
    <w:name w:val="图片文字（XL）"/>
    <w:rsid w:val="00E8020B"/>
    <w:pPr>
      <w:jc w:val="center"/>
    </w:pPr>
    <w:rPr>
      <w:b/>
      <w:noProof/>
      <w:sz w:val="24"/>
    </w:rPr>
  </w:style>
  <w:style w:type="paragraph" w:customStyle="1" w:styleId="a6">
    <w:name w:val="图片文字（大号）"/>
    <w:rsid w:val="00E8020B"/>
    <w:rPr>
      <w:noProof/>
      <w:sz w:val="21"/>
    </w:rPr>
  </w:style>
  <w:style w:type="paragraph" w:styleId="a7">
    <w:name w:val="Document Map"/>
    <w:basedOn w:val="a1"/>
    <w:semiHidden/>
    <w:rsid w:val="00E8020B"/>
    <w:pPr>
      <w:shd w:val="clear" w:color="auto" w:fill="000080"/>
    </w:pPr>
  </w:style>
  <w:style w:type="paragraph" w:styleId="a8">
    <w:name w:val="Normal Indent"/>
    <w:aliases w:val="表正文,正文非缩进,特点,正文缩进 Char,正文（首行缩进两字） Char"/>
    <w:basedOn w:val="a1"/>
    <w:semiHidden/>
    <w:rsid w:val="00E8020B"/>
    <w:pPr>
      <w:ind w:firstLine="420"/>
    </w:pPr>
    <w:rPr>
      <w:szCs w:val="20"/>
    </w:rPr>
  </w:style>
  <w:style w:type="paragraph" w:styleId="20">
    <w:name w:val="Body Text 2"/>
    <w:basedOn w:val="a1"/>
    <w:semiHidden/>
    <w:rsid w:val="00E8020B"/>
    <w:pPr>
      <w:ind w:firstLineChars="200" w:firstLine="200"/>
    </w:pPr>
    <w:rPr>
      <w:rFonts w:ascii="华文彩云" w:eastAsia="华文彩云" w:hAnsi="宋体"/>
      <w:color w:val="000000"/>
    </w:rPr>
  </w:style>
  <w:style w:type="paragraph" w:styleId="30">
    <w:name w:val="Body Text 3"/>
    <w:basedOn w:val="a1"/>
    <w:semiHidden/>
    <w:rsid w:val="00E8020B"/>
    <w:pPr>
      <w:ind w:firstLineChars="200" w:firstLine="200"/>
    </w:pPr>
    <w:rPr>
      <w:rFonts w:ascii="宋体" w:hAnsi="宋体"/>
      <w:color w:val="000000"/>
      <w:sz w:val="24"/>
    </w:rPr>
  </w:style>
  <w:style w:type="paragraph" w:styleId="21">
    <w:name w:val="Body Text Indent 2"/>
    <w:basedOn w:val="a1"/>
    <w:semiHidden/>
    <w:rsid w:val="00E8020B"/>
    <w:pPr>
      <w:ind w:firstLineChars="225" w:firstLine="473"/>
    </w:pPr>
  </w:style>
  <w:style w:type="paragraph" w:styleId="31">
    <w:name w:val="Body Text Indent 3"/>
    <w:basedOn w:val="a1"/>
    <w:semiHidden/>
    <w:rsid w:val="00E8020B"/>
    <w:pPr>
      <w:ind w:firstLine="420"/>
    </w:pPr>
  </w:style>
  <w:style w:type="paragraph" w:styleId="a9">
    <w:name w:val="Body Text Indent"/>
    <w:aliases w:val="特点标题"/>
    <w:basedOn w:val="a1"/>
    <w:semiHidden/>
    <w:rsid w:val="00E8020B"/>
    <w:pPr>
      <w:ind w:firstLine="425"/>
    </w:pPr>
    <w:rPr>
      <w:spacing w:val="20"/>
      <w:sz w:val="24"/>
      <w:szCs w:val="20"/>
    </w:rPr>
  </w:style>
  <w:style w:type="paragraph" w:customStyle="1" w:styleId="a0">
    <w:name w:val="正文缩进带符号"/>
    <w:autoRedefine/>
    <w:rsid w:val="00E8020B"/>
    <w:pPr>
      <w:numPr>
        <w:numId w:val="2"/>
      </w:numPr>
      <w:spacing w:line="360" w:lineRule="auto"/>
      <w:jc w:val="both"/>
    </w:pPr>
    <w:rPr>
      <w:noProof/>
      <w:kern w:val="2"/>
      <w:sz w:val="24"/>
    </w:rPr>
  </w:style>
  <w:style w:type="paragraph" w:styleId="10">
    <w:name w:val="toc 1"/>
    <w:basedOn w:val="a1"/>
    <w:next w:val="a1"/>
    <w:autoRedefine/>
    <w:uiPriority w:val="39"/>
    <w:qFormat/>
    <w:rsid w:val="00C25428"/>
    <w:pPr>
      <w:spacing w:before="120" w:after="120"/>
      <w:jc w:val="left"/>
    </w:pPr>
    <w:rPr>
      <w:b/>
      <w:bCs/>
      <w:caps/>
    </w:rPr>
  </w:style>
  <w:style w:type="paragraph" w:styleId="22">
    <w:name w:val="toc 2"/>
    <w:basedOn w:val="a1"/>
    <w:next w:val="a1"/>
    <w:autoRedefine/>
    <w:uiPriority w:val="39"/>
    <w:qFormat/>
    <w:rsid w:val="00E8020B"/>
    <w:pPr>
      <w:ind w:left="210"/>
      <w:jc w:val="left"/>
    </w:pPr>
    <w:rPr>
      <w:smallCaps/>
    </w:rPr>
  </w:style>
  <w:style w:type="paragraph" w:styleId="32">
    <w:name w:val="toc 3"/>
    <w:basedOn w:val="a1"/>
    <w:next w:val="a1"/>
    <w:autoRedefine/>
    <w:uiPriority w:val="39"/>
    <w:qFormat/>
    <w:rsid w:val="00E8020B"/>
    <w:pPr>
      <w:ind w:left="420"/>
      <w:jc w:val="left"/>
    </w:pPr>
    <w:rPr>
      <w:i/>
      <w:iCs/>
    </w:rPr>
  </w:style>
  <w:style w:type="paragraph" w:styleId="40">
    <w:name w:val="toc 4"/>
    <w:basedOn w:val="a1"/>
    <w:next w:val="a1"/>
    <w:autoRedefine/>
    <w:uiPriority w:val="39"/>
    <w:rsid w:val="00E8020B"/>
    <w:pPr>
      <w:ind w:left="630"/>
      <w:jc w:val="left"/>
    </w:pPr>
    <w:rPr>
      <w:szCs w:val="21"/>
    </w:rPr>
  </w:style>
  <w:style w:type="paragraph" w:styleId="50">
    <w:name w:val="toc 5"/>
    <w:basedOn w:val="a1"/>
    <w:next w:val="a1"/>
    <w:autoRedefine/>
    <w:uiPriority w:val="39"/>
    <w:rsid w:val="00E8020B"/>
    <w:pPr>
      <w:ind w:left="840"/>
      <w:jc w:val="left"/>
    </w:pPr>
    <w:rPr>
      <w:szCs w:val="21"/>
    </w:rPr>
  </w:style>
  <w:style w:type="paragraph" w:styleId="60">
    <w:name w:val="toc 6"/>
    <w:basedOn w:val="a1"/>
    <w:next w:val="a1"/>
    <w:autoRedefine/>
    <w:uiPriority w:val="39"/>
    <w:rsid w:val="00E8020B"/>
    <w:pPr>
      <w:ind w:left="1050"/>
      <w:jc w:val="left"/>
    </w:pPr>
    <w:rPr>
      <w:szCs w:val="21"/>
    </w:rPr>
  </w:style>
  <w:style w:type="paragraph" w:styleId="70">
    <w:name w:val="toc 7"/>
    <w:basedOn w:val="a1"/>
    <w:next w:val="a1"/>
    <w:autoRedefine/>
    <w:uiPriority w:val="39"/>
    <w:rsid w:val="00E8020B"/>
    <w:pPr>
      <w:ind w:left="1260"/>
      <w:jc w:val="left"/>
    </w:pPr>
    <w:rPr>
      <w:szCs w:val="21"/>
    </w:rPr>
  </w:style>
  <w:style w:type="paragraph" w:styleId="80">
    <w:name w:val="toc 8"/>
    <w:basedOn w:val="a1"/>
    <w:next w:val="a1"/>
    <w:autoRedefine/>
    <w:uiPriority w:val="39"/>
    <w:rsid w:val="00E8020B"/>
    <w:pPr>
      <w:ind w:left="1470"/>
      <w:jc w:val="left"/>
    </w:pPr>
    <w:rPr>
      <w:szCs w:val="21"/>
    </w:rPr>
  </w:style>
  <w:style w:type="paragraph" w:styleId="90">
    <w:name w:val="toc 9"/>
    <w:basedOn w:val="a1"/>
    <w:next w:val="a1"/>
    <w:autoRedefine/>
    <w:uiPriority w:val="39"/>
    <w:rsid w:val="00E8020B"/>
    <w:pPr>
      <w:ind w:left="1680"/>
      <w:jc w:val="left"/>
    </w:pPr>
    <w:rPr>
      <w:szCs w:val="21"/>
    </w:rPr>
  </w:style>
  <w:style w:type="paragraph" w:customStyle="1" w:styleId="aa">
    <w:name w:val="表格文字（居中）"/>
    <w:autoRedefine/>
    <w:rsid w:val="00E8020B"/>
    <w:pPr>
      <w:widowControl w:val="0"/>
      <w:adjustRightInd w:val="0"/>
      <w:spacing w:line="360" w:lineRule="auto"/>
      <w:jc w:val="center"/>
    </w:pPr>
    <w:rPr>
      <w:rFonts w:ascii="宋体"/>
      <w:kern w:val="2"/>
      <w:sz w:val="24"/>
    </w:rPr>
  </w:style>
  <w:style w:type="paragraph" w:customStyle="1" w:styleId="ab">
    <w:name w:val="表格文字（左对齐）"/>
    <w:rsid w:val="00E8020B"/>
    <w:pPr>
      <w:spacing w:line="360" w:lineRule="auto"/>
    </w:pPr>
    <w:rPr>
      <w:sz w:val="24"/>
    </w:rPr>
  </w:style>
  <w:style w:type="character" w:styleId="ac">
    <w:name w:val="Hyperlink"/>
    <w:basedOn w:val="a3"/>
    <w:uiPriority w:val="99"/>
    <w:rsid w:val="00E8020B"/>
    <w:rPr>
      <w:color w:val="0000FF"/>
      <w:u w:val="single"/>
    </w:rPr>
  </w:style>
  <w:style w:type="paragraph" w:styleId="ad">
    <w:name w:val="header"/>
    <w:basedOn w:val="a1"/>
    <w:link w:val="Char"/>
    <w:uiPriority w:val="99"/>
    <w:rsid w:val="00E8020B"/>
    <w:pPr>
      <w:pBdr>
        <w:bottom w:val="single" w:sz="6" w:space="1" w:color="auto"/>
      </w:pBdr>
      <w:tabs>
        <w:tab w:val="center" w:pos="4153"/>
        <w:tab w:val="right" w:pos="8306"/>
      </w:tabs>
      <w:snapToGrid w:val="0"/>
      <w:jc w:val="center"/>
    </w:pPr>
    <w:rPr>
      <w:sz w:val="18"/>
      <w:szCs w:val="18"/>
    </w:rPr>
  </w:style>
  <w:style w:type="character" w:styleId="ae">
    <w:name w:val="page number"/>
    <w:basedOn w:val="a3"/>
    <w:semiHidden/>
    <w:rsid w:val="00E8020B"/>
  </w:style>
  <w:style w:type="paragraph" w:styleId="af">
    <w:name w:val="footer"/>
    <w:basedOn w:val="a1"/>
    <w:link w:val="Char0"/>
    <w:uiPriority w:val="99"/>
    <w:rsid w:val="00E8020B"/>
    <w:pPr>
      <w:tabs>
        <w:tab w:val="center" w:pos="4153"/>
        <w:tab w:val="right" w:pos="8306"/>
      </w:tabs>
      <w:snapToGrid w:val="0"/>
      <w:jc w:val="left"/>
    </w:pPr>
    <w:rPr>
      <w:sz w:val="18"/>
      <w:szCs w:val="18"/>
    </w:rPr>
  </w:style>
  <w:style w:type="character" w:styleId="af0">
    <w:name w:val="FollowedHyperlink"/>
    <w:basedOn w:val="a3"/>
    <w:semiHidden/>
    <w:rsid w:val="00E8020B"/>
    <w:rPr>
      <w:color w:val="800080"/>
      <w:u w:val="single"/>
    </w:rPr>
  </w:style>
  <w:style w:type="paragraph" w:customStyle="1" w:styleId="af1">
    <w:name w:val="正文反白"/>
    <w:basedOn w:val="a1"/>
    <w:next w:val="a1"/>
    <w:autoRedefine/>
    <w:rsid w:val="00E8020B"/>
    <w:pPr>
      <w:shd w:val="clear" w:color="auto" w:fill="737373"/>
    </w:pPr>
    <w:rPr>
      <w:rFonts w:ascii="Tahoma" w:eastAsia="Tahoma" w:hAnsi="Tahoma"/>
      <w:color w:val="FFFFFF"/>
      <w:szCs w:val="21"/>
    </w:rPr>
  </w:style>
  <w:style w:type="paragraph" w:customStyle="1" w:styleId="a">
    <w:name w:val="*号样式"/>
    <w:basedOn w:val="a1"/>
    <w:rsid w:val="00E8020B"/>
    <w:pPr>
      <w:numPr>
        <w:numId w:val="3"/>
      </w:numPr>
      <w:autoSpaceDE w:val="0"/>
      <w:autoSpaceDN w:val="0"/>
      <w:adjustRightInd w:val="0"/>
    </w:pPr>
    <w:rPr>
      <w:rFonts w:ascii="宋体" w:hAnsi="宋体"/>
      <w:szCs w:val="21"/>
      <w:lang w:val="zh-CN"/>
    </w:rPr>
  </w:style>
  <w:style w:type="character" w:customStyle="1" w:styleId="tpccontent1">
    <w:name w:val="tpc_content1"/>
    <w:basedOn w:val="a3"/>
    <w:rsid w:val="00E8020B"/>
    <w:rPr>
      <w:sz w:val="20"/>
      <w:szCs w:val="20"/>
    </w:rPr>
  </w:style>
  <w:style w:type="paragraph" w:styleId="af2">
    <w:name w:val="Normal (Web)"/>
    <w:basedOn w:val="a1"/>
    <w:semiHidden/>
    <w:rsid w:val="00E8020B"/>
    <w:pPr>
      <w:widowControl/>
      <w:spacing w:before="100" w:beforeAutospacing="1" w:after="100" w:afterAutospacing="1" w:line="240" w:lineRule="auto"/>
      <w:jc w:val="left"/>
    </w:pPr>
    <w:rPr>
      <w:rFonts w:ascii="宋体" w:hAnsi="宋体"/>
      <w:kern w:val="0"/>
      <w:sz w:val="24"/>
    </w:rPr>
  </w:style>
  <w:style w:type="paragraph" w:styleId="HTML">
    <w:name w:val="HTML Preformatted"/>
    <w:basedOn w:val="a1"/>
    <w:link w:val="HTMLChar"/>
    <w:uiPriority w:val="99"/>
    <w:semiHidden/>
    <w:rsid w:val="00E802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黑体" w:eastAsia="黑体" w:hAnsi="Courier New" w:cs="Courier New"/>
      <w:kern w:val="0"/>
      <w:szCs w:val="20"/>
    </w:rPr>
  </w:style>
  <w:style w:type="paragraph" w:styleId="af3">
    <w:name w:val="Balloon Text"/>
    <w:basedOn w:val="a1"/>
    <w:link w:val="Char1"/>
    <w:uiPriority w:val="99"/>
    <w:semiHidden/>
    <w:unhideWhenUsed/>
    <w:rsid w:val="002B1FAA"/>
    <w:pPr>
      <w:spacing w:line="240" w:lineRule="auto"/>
    </w:pPr>
    <w:rPr>
      <w:sz w:val="16"/>
      <w:szCs w:val="16"/>
    </w:rPr>
  </w:style>
  <w:style w:type="character" w:customStyle="1" w:styleId="Char1">
    <w:name w:val="批注框文本 Char"/>
    <w:basedOn w:val="a3"/>
    <w:link w:val="af3"/>
    <w:uiPriority w:val="99"/>
    <w:semiHidden/>
    <w:rsid w:val="002B1FAA"/>
    <w:rPr>
      <w:kern w:val="2"/>
      <w:sz w:val="16"/>
      <w:szCs w:val="16"/>
    </w:rPr>
  </w:style>
  <w:style w:type="table" w:styleId="af4">
    <w:name w:val="Table Grid"/>
    <w:basedOn w:val="a4"/>
    <w:uiPriority w:val="59"/>
    <w:rsid w:val="00B058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Intense Emphasis"/>
    <w:basedOn w:val="a3"/>
    <w:uiPriority w:val="21"/>
    <w:qFormat/>
    <w:rsid w:val="00B908E9"/>
    <w:rPr>
      <w:b/>
      <w:bCs/>
      <w:i/>
      <w:iCs/>
      <w:color w:val="4F81BD"/>
    </w:rPr>
  </w:style>
  <w:style w:type="paragraph" w:styleId="af6">
    <w:name w:val="Subtitle"/>
    <w:basedOn w:val="a1"/>
    <w:next w:val="a1"/>
    <w:link w:val="Char2"/>
    <w:uiPriority w:val="11"/>
    <w:qFormat/>
    <w:rsid w:val="00470F24"/>
    <w:pPr>
      <w:spacing w:before="240" w:after="60" w:line="312" w:lineRule="auto"/>
      <w:jc w:val="left"/>
      <w:outlineLvl w:val="1"/>
    </w:pPr>
    <w:rPr>
      <w:rFonts w:ascii="Cambria" w:hAnsi="Cambria"/>
      <w:b/>
      <w:bCs/>
      <w:kern w:val="28"/>
      <w:sz w:val="32"/>
      <w:szCs w:val="32"/>
    </w:rPr>
  </w:style>
  <w:style w:type="character" w:customStyle="1" w:styleId="Char2">
    <w:name w:val="副标题 Char"/>
    <w:basedOn w:val="a3"/>
    <w:link w:val="af6"/>
    <w:uiPriority w:val="11"/>
    <w:rsid w:val="00470F24"/>
    <w:rPr>
      <w:rFonts w:ascii="Cambria" w:eastAsia="华文细黑" w:hAnsi="Cambria"/>
      <w:b/>
      <w:bCs/>
      <w:kern w:val="28"/>
      <w:sz w:val="32"/>
      <w:szCs w:val="32"/>
    </w:rPr>
  </w:style>
  <w:style w:type="character" w:styleId="af7">
    <w:name w:val="Book Title"/>
    <w:basedOn w:val="a3"/>
    <w:uiPriority w:val="33"/>
    <w:qFormat/>
    <w:rsid w:val="008A159C"/>
    <w:rPr>
      <w:b/>
      <w:bCs/>
      <w:smallCaps/>
      <w:spacing w:val="5"/>
    </w:rPr>
  </w:style>
  <w:style w:type="character" w:styleId="af8">
    <w:name w:val="Emphasis"/>
    <w:basedOn w:val="a3"/>
    <w:uiPriority w:val="20"/>
    <w:qFormat/>
    <w:rsid w:val="008A159C"/>
    <w:rPr>
      <w:i/>
      <w:iCs/>
    </w:rPr>
  </w:style>
  <w:style w:type="paragraph" w:styleId="TOC">
    <w:name w:val="TOC Heading"/>
    <w:basedOn w:val="1"/>
    <w:next w:val="a1"/>
    <w:uiPriority w:val="39"/>
    <w:qFormat/>
    <w:rsid w:val="00057E62"/>
    <w:pPr>
      <w:widowControl/>
      <w:shd w:val="clear" w:color="auto" w:fill="auto"/>
      <w:spacing w:before="480" w:after="0" w:line="276" w:lineRule="auto"/>
      <w:outlineLvl w:val="9"/>
    </w:pPr>
    <w:rPr>
      <w:rFonts w:ascii="Cambria" w:eastAsia="宋体" w:hAnsi="Cambria"/>
      <w:b/>
      <w:bCs/>
      <w:color w:val="365F91"/>
      <w:kern w:val="0"/>
      <w:sz w:val="28"/>
      <w:szCs w:val="28"/>
    </w:rPr>
  </w:style>
  <w:style w:type="paragraph" w:customStyle="1" w:styleId="code">
    <w:name w:val="code"/>
    <w:basedOn w:val="a1"/>
    <w:link w:val="codeChar"/>
    <w:qFormat/>
    <w:rsid w:val="00DA078F"/>
    <w:rPr>
      <w:rFonts w:ascii="Consolas" w:eastAsia="Consolas" w:hAnsi="Consolas"/>
    </w:rPr>
  </w:style>
  <w:style w:type="paragraph" w:customStyle="1" w:styleId="OP">
    <w:name w:val="OP"/>
    <w:basedOn w:val="a1"/>
    <w:link w:val="OPChar"/>
    <w:rsid w:val="00FB295D"/>
    <w:pPr>
      <w:numPr>
        <w:numId w:val="4"/>
      </w:numPr>
    </w:pPr>
    <w:rPr>
      <w:rFonts w:eastAsia="黑体"/>
      <w:shadow/>
    </w:rPr>
  </w:style>
  <w:style w:type="character" w:customStyle="1" w:styleId="codeChar">
    <w:name w:val="code Char"/>
    <w:basedOn w:val="a3"/>
    <w:link w:val="code"/>
    <w:rsid w:val="00DA078F"/>
    <w:rPr>
      <w:rFonts w:ascii="Consolas" w:eastAsia="Consolas" w:hAnsi="Consolas"/>
      <w:kern w:val="2"/>
      <w:sz w:val="21"/>
      <w:szCs w:val="24"/>
    </w:rPr>
  </w:style>
  <w:style w:type="character" w:styleId="HTML0">
    <w:name w:val="HTML Code"/>
    <w:basedOn w:val="a3"/>
    <w:uiPriority w:val="99"/>
    <w:semiHidden/>
    <w:unhideWhenUsed/>
    <w:rsid w:val="00B60B96"/>
    <w:rPr>
      <w:rFonts w:ascii="宋体" w:eastAsia="宋体" w:hAnsi="宋体" w:cs="宋体"/>
      <w:sz w:val="24"/>
      <w:szCs w:val="24"/>
    </w:rPr>
  </w:style>
  <w:style w:type="character" w:customStyle="1" w:styleId="OPChar">
    <w:name w:val="OP Char"/>
    <w:basedOn w:val="a3"/>
    <w:link w:val="OP"/>
    <w:rsid w:val="00FB295D"/>
    <w:rPr>
      <w:rFonts w:ascii="Monaco" w:eastAsia="黑体" w:hAnsi="Monaco"/>
      <w:shadow/>
      <w:kern w:val="2"/>
      <w:szCs w:val="24"/>
    </w:rPr>
  </w:style>
  <w:style w:type="paragraph" w:styleId="af9">
    <w:name w:val="List Paragraph"/>
    <w:basedOn w:val="a1"/>
    <w:link w:val="Char3"/>
    <w:uiPriority w:val="34"/>
    <w:qFormat/>
    <w:rsid w:val="00F464B7"/>
    <w:pPr>
      <w:spacing w:line="240" w:lineRule="auto"/>
      <w:ind w:firstLineChars="200" w:firstLine="420"/>
    </w:pPr>
    <w:rPr>
      <w:rFonts w:ascii="Calibri" w:eastAsia="宋体" w:hAnsi="Calibri"/>
      <w:szCs w:val="22"/>
    </w:rPr>
  </w:style>
  <w:style w:type="paragraph" w:customStyle="1" w:styleId="list-1">
    <w:name w:val="list-1"/>
    <w:basedOn w:val="a1"/>
    <w:link w:val="list-1Char"/>
    <w:autoRedefine/>
    <w:qFormat/>
    <w:rsid w:val="003F41B6"/>
    <w:pPr>
      <w:ind w:left="300" w:firstLine="420"/>
    </w:pPr>
  </w:style>
  <w:style w:type="paragraph" w:customStyle="1" w:styleId="IBlue">
    <w:name w:val="IBlue"/>
    <w:basedOn w:val="a1"/>
    <w:link w:val="IBlueChar"/>
    <w:qFormat/>
    <w:rsid w:val="006D6AB6"/>
    <w:rPr>
      <w:rFonts w:ascii="宋体" w:hAnsi="Times New Roman"/>
      <w:snapToGrid w:val="0"/>
      <w:color w:val="0000FF"/>
      <w:kern w:val="0"/>
      <w:szCs w:val="20"/>
    </w:rPr>
  </w:style>
  <w:style w:type="character" w:customStyle="1" w:styleId="list-1Char">
    <w:name w:val="list-1 Char"/>
    <w:basedOn w:val="a3"/>
    <w:link w:val="list-1"/>
    <w:rsid w:val="003F41B6"/>
    <w:rPr>
      <w:rFonts w:ascii="Monaco" w:eastAsia="华文细黑" w:hAnsi="Monaco"/>
      <w:kern w:val="2"/>
      <w:szCs w:val="24"/>
    </w:rPr>
  </w:style>
  <w:style w:type="paragraph" w:customStyle="1" w:styleId="IRed">
    <w:name w:val="IRed"/>
    <w:basedOn w:val="a1"/>
    <w:link w:val="IRedChar"/>
    <w:qFormat/>
    <w:rsid w:val="006D6AB6"/>
    <w:rPr>
      <w:rFonts w:ascii="宋体" w:hAnsi="Times New Roman"/>
      <w:snapToGrid w:val="0"/>
      <w:color w:val="FF0000"/>
      <w:kern w:val="0"/>
      <w:szCs w:val="20"/>
    </w:rPr>
  </w:style>
  <w:style w:type="character" w:customStyle="1" w:styleId="IBlueChar">
    <w:name w:val="IBlue Char"/>
    <w:basedOn w:val="a3"/>
    <w:link w:val="IBlue"/>
    <w:rsid w:val="006D6AB6"/>
    <w:rPr>
      <w:rFonts w:ascii="宋体" w:eastAsia="宋体"/>
      <w:snapToGrid w:val="0"/>
      <w:color w:val="0000FF"/>
    </w:rPr>
  </w:style>
  <w:style w:type="paragraph" w:styleId="afa">
    <w:name w:val="No Spacing"/>
    <w:link w:val="Char4"/>
    <w:uiPriority w:val="1"/>
    <w:qFormat/>
    <w:rsid w:val="00C354FE"/>
    <w:rPr>
      <w:rFonts w:ascii="Calibri" w:hAnsi="Calibri"/>
      <w:sz w:val="22"/>
      <w:szCs w:val="22"/>
    </w:rPr>
  </w:style>
  <w:style w:type="character" w:customStyle="1" w:styleId="IRedChar">
    <w:name w:val="IRed Char"/>
    <w:basedOn w:val="a3"/>
    <w:link w:val="IRed"/>
    <w:rsid w:val="006D6AB6"/>
    <w:rPr>
      <w:rFonts w:ascii="宋体" w:eastAsia="宋体"/>
      <w:snapToGrid w:val="0"/>
      <w:color w:val="FF0000"/>
    </w:rPr>
  </w:style>
  <w:style w:type="character" w:customStyle="1" w:styleId="Char4">
    <w:name w:val="无间隔 Char"/>
    <w:basedOn w:val="a3"/>
    <w:link w:val="afa"/>
    <w:uiPriority w:val="1"/>
    <w:rsid w:val="00C354FE"/>
    <w:rPr>
      <w:rFonts w:ascii="Calibri" w:hAnsi="Calibri"/>
      <w:sz w:val="22"/>
      <w:szCs w:val="22"/>
      <w:lang w:val="en-US" w:eastAsia="zh-CN" w:bidi="ar-SA"/>
    </w:rPr>
  </w:style>
  <w:style w:type="character" w:customStyle="1" w:styleId="Char0">
    <w:name w:val="页脚 Char"/>
    <w:basedOn w:val="a3"/>
    <w:link w:val="af"/>
    <w:uiPriority w:val="99"/>
    <w:rsid w:val="00303977"/>
    <w:rPr>
      <w:rFonts w:ascii="Monaco" w:eastAsia="华文细黑" w:hAnsi="Monaco"/>
      <w:kern w:val="2"/>
      <w:sz w:val="18"/>
      <w:szCs w:val="18"/>
    </w:rPr>
  </w:style>
  <w:style w:type="character" w:customStyle="1" w:styleId="Char">
    <w:name w:val="页眉 Char"/>
    <w:basedOn w:val="a3"/>
    <w:link w:val="ad"/>
    <w:uiPriority w:val="99"/>
    <w:rsid w:val="002C2188"/>
    <w:rPr>
      <w:rFonts w:ascii="Monaco" w:eastAsia="华文细黑" w:hAnsi="Monaco"/>
      <w:kern w:val="2"/>
      <w:sz w:val="18"/>
      <w:szCs w:val="18"/>
    </w:rPr>
  </w:style>
  <w:style w:type="table" w:styleId="23">
    <w:name w:val="Table Colorful 2"/>
    <w:basedOn w:val="a4"/>
    <w:rsid w:val="00B92FB1"/>
    <w:pPr>
      <w:widowControl w:val="0"/>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b">
    <w:name w:val="Title"/>
    <w:basedOn w:val="a1"/>
    <w:next w:val="a1"/>
    <w:link w:val="Char5"/>
    <w:uiPriority w:val="10"/>
    <w:qFormat/>
    <w:rsid w:val="00470F24"/>
    <w:pPr>
      <w:spacing w:before="240" w:after="60"/>
      <w:jc w:val="center"/>
      <w:outlineLvl w:val="0"/>
    </w:pPr>
    <w:rPr>
      <w:rFonts w:ascii="Cambria" w:eastAsia="宋体" w:hAnsi="Cambria"/>
      <w:b/>
      <w:bCs/>
      <w:sz w:val="32"/>
      <w:szCs w:val="32"/>
    </w:rPr>
  </w:style>
  <w:style w:type="character" w:customStyle="1" w:styleId="Char5">
    <w:name w:val="标题 Char"/>
    <w:basedOn w:val="a3"/>
    <w:link w:val="afb"/>
    <w:uiPriority w:val="10"/>
    <w:rsid w:val="00470F24"/>
    <w:rPr>
      <w:rFonts w:ascii="Cambria" w:hAnsi="Cambria" w:cs="Times New Roman"/>
      <w:b/>
      <w:bCs/>
      <w:kern w:val="2"/>
      <w:sz w:val="32"/>
      <w:szCs w:val="32"/>
    </w:rPr>
  </w:style>
  <w:style w:type="character" w:styleId="afc">
    <w:name w:val="Strong"/>
    <w:basedOn w:val="a3"/>
    <w:uiPriority w:val="22"/>
    <w:qFormat/>
    <w:rsid w:val="00470F24"/>
    <w:rPr>
      <w:b/>
      <w:bCs/>
    </w:rPr>
  </w:style>
  <w:style w:type="character" w:customStyle="1" w:styleId="Char3">
    <w:name w:val="列出段落 Char"/>
    <w:basedOn w:val="a3"/>
    <w:link w:val="af9"/>
    <w:uiPriority w:val="34"/>
    <w:rsid w:val="00196B30"/>
    <w:rPr>
      <w:rFonts w:ascii="Calibri" w:hAnsi="Calibri"/>
      <w:kern w:val="2"/>
      <w:szCs w:val="22"/>
    </w:rPr>
  </w:style>
  <w:style w:type="paragraph" w:customStyle="1" w:styleId="a2">
    <w:name w:val="a)列表样式2"/>
    <w:basedOn w:val="a1"/>
    <w:rsid w:val="00196B30"/>
    <w:pPr>
      <w:numPr>
        <w:numId w:val="5"/>
      </w:numPr>
    </w:pPr>
  </w:style>
  <w:style w:type="character" w:customStyle="1" w:styleId="apple-style-span">
    <w:name w:val="apple-style-span"/>
    <w:basedOn w:val="a3"/>
    <w:rsid w:val="00CE157B"/>
  </w:style>
  <w:style w:type="paragraph" w:customStyle="1" w:styleId="line891">
    <w:name w:val="line891"/>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apple-converted-space">
    <w:name w:val="apple-converted-space"/>
    <w:basedOn w:val="a3"/>
    <w:rsid w:val="00C763DA"/>
  </w:style>
  <w:style w:type="paragraph" w:customStyle="1" w:styleId="line862">
    <w:name w:val="line862"/>
    <w:basedOn w:val="a1"/>
    <w:rsid w:val="00C763DA"/>
    <w:pPr>
      <w:widowControl/>
      <w:spacing w:before="100" w:beforeAutospacing="1" w:after="100" w:afterAutospacing="1" w:line="240" w:lineRule="auto"/>
      <w:jc w:val="left"/>
    </w:pPr>
    <w:rPr>
      <w:rFonts w:ascii="宋体" w:eastAsia="宋体" w:hAnsi="宋体" w:cs="宋体"/>
      <w:kern w:val="0"/>
      <w:sz w:val="24"/>
    </w:rPr>
  </w:style>
  <w:style w:type="character" w:customStyle="1" w:styleId="HTMLChar">
    <w:name w:val="HTML 预设格式 Char"/>
    <w:basedOn w:val="a3"/>
    <w:link w:val="HTML"/>
    <w:uiPriority w:val="99"/>
    <w:semiHidden/>
    <w:rsid w:val="00955FD4"/>
    <w:rPr>
      <w:rFonts w:ascii="黑体" w:eastAsia="黑体" w:hAnsi="Courier New" w:cs="Courier New"/>
    </w:rPr>
  </w:style>
</w:styles>
</file>

<file path=word/webSettings.xml><?xml version="1.0" encoding="utf-8"?>
<w:webSettings xmlns:r="http://schemas.openxmlformats.org/officeDocument/2006/relationships" xmlns:w="http://schemas.openxmlformats.org/wordprocessingml/2006/main">
  <w:divs>
    <w:div w:id="1276437">
      <w:bodyDiv w:val="1"/>
      <w:marLeft w:val="0"/>
      <w:marRight w:val="0"/>
      <w:marTop w:val="0"/>
      <w:marBottom w:val="0"/>
      <w:divBdr>
        <w:top w:val="none" w:sz="0" w:space="0" w:color="auto"/>
        <w:left w:val="none" w:sz="0" w:space="0" w:color="auto"/>
        <w:bottom w:val="none" w:sz="0" w:space="0" w:color="auto"/>
        <w:right w:val="none" w:sz="0" w:space="0" w:color="auto"/>
      </w:divBdr>
    </w:div>
    <w:div w:id="35011697">
      <w:bodyDiv w:val="1"/>
      <w:marLeft w:val="0"/>
      <w:marRight w:val="0"/>
      <w:marTop w:val="0"/>
      <w:marBottom w:val="0"/>
      <w:divBdr>
        <w:top w:val="none" w:sz="0" w:space="0" w:color="auto"/>
        <w:left w:val="none" w:sz="0" w:space="0" w:color="auto"/>
        <w:bottom w:val="none" w:sz="0" w:space="0" w:color="auto"/>
        <w:right w:val="none" w:sz="0" w:space="0" w:color="auto"/>
      </w:divBdr>
    </w:div>
    <w:div w:id="206332125">
      <w:bodyDiv w:val="1"/>
      <w:marLeft w:val="0"/>
      <w:marRight w:val="0"/>
      <w:marTop w:val="0"/>
      <w:marBottom w:val="0"/>
      <w:divBdr>
        <w:top w:val="none" w:sz="0" w:space="0" w:color="auto"/>
        <w:left w:val="none" w:sz="0" w:space="0" w:color="auto"/>
        <w:bottom w:val="none" w:sz="0" w:space="0" w:color="auto"/>
        <w:right w:val="none" w:sz="0" w:space="0" w:color="auto"/>
      </w:divBdr>
    </w:div>
    <w:div w:id="302657744">
      <w:bodyDiv w:val="1"/>
      <w:marLeft w:val="0"/>
      <w:marRight w:val="0"/>
      <w:marTop w:val="0"/>
      <w:marBottom w:val="0"/>
      <w:divBdr>
        <w:top w:val="none" w:sz="0" w:space="0" w:color="auto"/>
        <w:left w:val="none" w:sz="0" w:space="0" w:color="auto"/>
        <w:bottom w:val="none" w:sz="0" w:space="0" w:color="auto"/>
        <w:right w:val="none" w:sz="0" w:space="0" w:color="auto"/>
      </w:divBdr>
    </w:div>
    <w:div w:id="327054563">
      <w:bodyDiv w:val="1"/>
      <w:marLeft w:val="0"/>
      <w:marRight w:val="0"/>
      <w:marTop w:val="0"/>
      <w:marBottom w:val="0"/>
      <w:divBdr>
        <w:top w:val="none" w:sz="0" w:space="0" w:color="auto"/>
        <w:left w:val="none" w:sz="0" w:space="0" w:color="auto"/>
        <w:bottom w:val="none" w:sz="0" w:space="0" w:color="auto"/>
        <w:right w:val="none" w:sz="0" w:space="0" w:color="auto"/>
      </w:divBdr>
    </w:div>
    <w:div w:id="344403524">
      <w:bodyDiv w:val="1"/>
      <w:marLeft w:val="0"/>
      <w:marRight w:val="0"/>
      <w:marTop w:val="0"/>
      <w:marBottom w:val="0"/>
      <w:divBdr>
        <w:top w:val="none" w:sz="0" w:space="0" w:color="auto"/>
        <w:left w:val="none" w:sz="0" w:space="0" w:color="auto"/>
        <w:bottom w:val="none" w:sz="0" w:space="0" w:color="auto"/>
        <w:right w:val="none" w:sz="0" w:space="0" w:color="auto"/>
      </w:divBdr>
    </w:div>
    <w:div w:id="363286532">
      <w:bodyDiv w:val="1"/>
      <w:marLeft w:val="0"/>
      <w:marRight w:val="0"/>
      <w:marTop w:val="0"/>
      <w:marBottom w:val="0"/>
      <w:divBdr>
        <w:top w:val="none" w:sz="0" w:space="0" w:color="auto"/>
        <w:left w:val="none" w:sz="0" w:space="0" w:color="auto"/>
        <w:bottom w:val="none" w:sz="0" w:space="0" w:color="auto"/>
        <w:right w:val="none" w:sz="0" w:space="0" w:color="auto"/>
      </w:divBdr>
    </w:div>
    <w:div w:id="38229730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970299">
          <w:marLeft w:val="0"/>
          <w:marRight w:val="0"/>
          <w:marTop w:val="0"/>
          <w:marBottom w:val="0"/>
          <w:divBdr>
            <w:top w:val="none" w:sz="0" w:space="0" w:color="auto"/>
            <w:left w:val="none" w:sz="0" w:space="0" w:color="auto"/>
            <w:bottom w:val="none" w:sz="0" w:space="0" w:color="auto"/>
            <w:right w:val="none" w:sz="0" w:space="0" w:color="auto"/>
          </w:divBdr>
        </w:div>
      </w:divsChild>
    </w:div>
    <w:div w:id="405996118">
      <w:bodyDiv w:val="1"/>
      <w:marLeft w:val="0"/>
      <w:marRight w:val="0"/>
      <w:marTop w:val="0"/>
      <w:marBottom w:val="0"/>
      <w:divBdr>
        <w:top w:val="none" w:sz="0" w:space="0" w:color="auto"/>
        <w:left w:val="none" w:sz="0" w:space="0" w:color="auto"/>
        <w:bottom w:val="none" w:sz="0" w:space="0" w:color="auto"/>
        <w:right w:val="none" w:sz="0" w:space="0" w:color="auto"/>
      </w:divBdr>
    </w:div>
    <w:div w:id="409279090">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467086000">
      <w:bodyDiv w:val="1"/>
      <w:marLeft w:val="0"/>
      <w:marRight w:val="0"/>
      <w:marTop w:val="0"/>
      <w:marBottom w:val="0"/>
      <w:divBdr>
        <w:top w:val="none" w:sz="0" w:space="0" w:color="auto"/>
        <w:left w:val="none" w:sz="0" w:space="0" w:color="auto"/>
        <w:bottom w:val="none" w:sz="0" w:space="0" w:color="auto"/>
        <w:right w:val="none" w:sz="0" w:space="0" w:color="auto"/>
      </w:divBdr>
    </w:div>
    <w:div w:id="529494088">
      <w:bodyDiv w:val="1"/>
      <w:marLeft w:val="0"/>
      <w:marRight w:val="0"/>
      <w:marTop w:val="0"/>
      <w:marBottom w:val="0"/>
      <w:divBdr>
        <w:top w:val="none" w:sz="0" w:space="0" w:color="auto"/>
        <w:left w:val="none" w:sz="0" w:space="0" w:color="auto"/>
        <w:bottom w:val="none" w:sz="0" w:space="0" w:color="auto"/>
        <w:right w:val="none" w:sz="0" w:space="0" w:color="auto"/>
      </w:divBdr>
    </w:div>
    <w:div w:id="588196157">
      <w:bodyDiv w:val="1"/>
      <w:marLeft w:val="0"/>
      <w:marRight w:val="0"/>
      <w:marTop w:val="0"/>
      <w:marBottom w:val="0"/>
      <w:divBdr>
        <w:top w:val="none" w:sz="0" w:space="0" w:color="auto"/>
        <w:left w:val="none" w:sz="0" w:space="0" w:color="auto"/>
        <w:bottom w:val="none" w:sz="0" w:space="0" w:color="auto"/>
        <w:right w:val="none" w:sz="0" w:space="0" w:color="auto"/>
      </w:divBdr>
    </w:div>
    <w:div w:id="638995340">
      <w:bodyDiv w:val="1"/>
      <w:marLeft w:val="0"/>
      <w:marRight w:val="0"/>
      <w:marTop w:val="0"/>
      <w:marBottom w:val="0"/>
      <w:divBdr>
        <w:top w:val="none" w:sz="0" w:space="0" w:color="auto"/>
        <w:left w:val="none" w:sz="0" w:space="0" w:color="auto"/>
        <w:bottom w:val="none" w:sz="0" w:space="0" w:color="auto"/>
        <w:right w:val="none" w:sz="0" w:space="0" w:color="auto"/>
      </w:divBdr>
    </w:div>
    <w:div w:id="748309414">
      <w:bodyDiv w:val="1"/>
      <w:marLeft w:val="0"/>
      <w:marRight w:val="0"/>
      <w:marTop w:val="0"/>
      <w:marBottom w:val="0"/>
      <w:divBdr>
        <w:top w:val="none" w:sz="0" w:space="0" w:color="auto"/>
        <w:left w:val="none" w:sz="0" w:space="0" w:color="auto"/>
        <w:bottom w:val="none" w:sz="0" w:space="0" w:color="auto"/>
        <w:right w:val="none" w:sz="0" w:space="0" w:color="auto"/>
      </w:divBdr>
    </w:div>
    <w:div w:id="789055957">
      <w:bodyDiv w:val="1"/>
      <w:marLeft w:val="0"/>
      <w:marRight w:val="0"/>
      <w:marTop w:val="0"/>
      <w:marBottom w:val="0"/>
      <w:divBdr>
        <w:top w:val="none" w:sz="0" w:space="0" w:color="auto"/>
        <w:left w:val="none" w:sz="0" w:space="0" w:color="auto"/>
        <w:bottom w:val="none" w:sz="0" w:space="0" w:color="auto"/>
        <w:right w:val="none" w:sz="0" w:space="0" w:color="auto"/>
      </w:divBdr>
    </w:div>
    <w:div w:id="854462486">
      <w:bodyDiv w:val="1"/>
      <w:marLeft w:val="0"/>
      <w:marRight w:val="0"/>
      <w:marTop w:val="0"/>
      <w:marBottom w:val="0"/>
      <w:divBdr>
        <w:top w:val="none" w:sz="0" w:space="0" w:color="auto"/>
        <w:left w:val="none" w:sz="0" w:space="0" w:color="auto"/>
        <w:bottom w:val="none" w:sz="0" w:space="0" w:color="auto"/>
        <w:right w:val="none" w:sz="0" w:space="0" w:color="auto"/>
      </w:divBdr>
    </w:div>
    <w:div w:id="872613828">
      <w:bodyDiv w:val="1"/>
      <w:marLeft w:val="0"/>
      <w:marRight w:val="0"/>
      <w:marTop w:val="0"/>
      <w:marBottom w:val="0"/>
      <w:divBdr>
        <w:top w:val="none" w:sz="0" w:space="0" w:color="auto"/>
        <w:left w:val="none" w:sz="0" w:space="0" w:color="auto"/>
        <w:bottom w:val="none" w:sz="0" w:space="0" w:color="auto"/>
        <w:right w:val="none" w:sz="0" w:space="0" w:color="auto"/>
      </w:divBdr>
    </w:div>
    <w:div w:id="882182220">
      <w:bodyDiv w:val="1"/>
      <w:marLeft w:val="0"/>
      <w:marRight w:val="0"/>
      <w:marTop w:val="0"/>
      <w:marBottom w:val="0"/>
      <w:divBdr>
        <w:top w:val="none" w:sz="0" w:space="0" w:color="auto"/>
        <w:left w:val="none" w:sz="0" w:space="0" w:color="auto"/>
        <w:bottom w:val="none" w:sz="0" w:space="0" w:color="auto"/>
        <w:right w:val="none" w:sz="0" w:space="0" w:color="auto"/>
      </w:divBdr>
    </w:div>
    <w:div w:id="896550722">
      <w:bodyDiv w:val="1"/>
      <w:marLeft w:val="0"/>
      <w:marRight w:val="0"/>
      <w:marTop w:val="0"/>
      <w:marBottom w:val="0"/>
      <w:divBdr>
        <w:top w:val="none" w:sz="0" w:space="0" w:color="auto"/>
        <w:left w:val="none" w:sz="0" w:space="0" w:color="auto"/>
        <w:bottom w:val="none" w:sz="0" w:space="0" w:color="auto"/>
        <w:right w:val="none" w:sz="0" w:space="0" w:color="auto"/>
      </w:divBdr>
    </w:div>
    <w:div w:id="990598616">
      <w:bodyDiv w:val="1"/>
      <w:marLeft w:val="0"/>
      <w:marRight w:val="0"/>
      <w:marTop w:val="0"/>
      <w:marBottom w:val="0"/>
      <w:divBdr>
        <w:top w:val="none" w:sz="0" w:space="0" w:color="auto"/>
        <w:left w:val="none" w:sz="0" w:space="0" w:color="auto"/>
        <w:bottom w:val="none" w:sz="0" w:space="0" w:color="auto"/>
        <w:right w:val="none" w:sz="0" w:space="0" w:color="auto"/>
      </w:divBdr>
    </w:div>
    <w:div w:id="1015573440">
      <w:bodyDiv w:val="1"/>
      <w:marLeft w:val="0"/>
      <w:marRight w:val="0"/>
      <w:marTop w:val="0"/>
      <w:marBottom w:val="0"/>
      <w:divBdr>
        <w:top w:val="none" w:sz="0" w:space="0" w:color="auto"/>
        <w:left w:val="none" w:sz="0" w:space="0" w:color="auto"/>
        <w:bottom w:val="none" w:sz="0" w:space="0" w:color="auto"/>
        <w:right w:val="none" w:sz="0" w:space="0" w:color="auto"/>
      </w:divBdr>
    </w:div>
    <w:div w:id="1035933868">
      <w:bodyDiv w:val="1"/>
      <w:marLeft w:val="0"/>
      <w:marRight w:val="0"/>
      <w:marTop w:val="0"/>
      <w:marBottom w:val="0"/>
      <w:divBdr>
        <w:top w:val="none" w:sz="0" w:space="0" w:color="auto"/>
        <w:left w:val="none" w:sz="0" w:space="0" w:color="auto"/>
        <w:bottom w:val="none" w:sz="0" w:space="0" w:color="auto"/>
        <w:right w:val="none" w:sz="0" w:space="0" w:color="auto"/>
      </w:divBdr>
    </w:div>
    <w:div w:id="1076705005">
      <w:bodyDiv w:val="1"/>
      <w:marLeft w:val="0"/>
      <w:marRight w:val="0"/>
      <w:marTop w:val="0"/>
      <w:marBottom w:val="0"/>
      <w:divBdr>
        <w:top w:val="none" w:sz="0" w:space="0" w:color="auto"/>
        <w:left w:val="none" w:sz="0" w:space="0" w:color="auto"/>
        <w:bottom w:val="none" w:sz="0" w:space="0" w:color="auto"/>
        <w:right w:val="none" w:sz="0" w:space="0" w:color="auto"/>
      </w:divBdr>
    </w:div>
    <w:div w:id="1094521224">
      <w:bodyDiv w:val="1"/>
      <w:marLeft w:val="0"/>
      <w:marRight w:val="0"/>
      <w:marTop w:val="0"/>
      <w:marBottom w:val="0"/>
      <w:divBdr>
        <w:top w:val="none" w:sz="0" w:space="0" w:color="auto"/>
        <w:left w:val="none" w:sz="0" w:space="0" w:color="auto"/>
        <w:bottom w:val="none" w:sz="0" w:space="0" w:color="auto"/>
        <w:right w:val="none" w:sz="0" w:space="0" w:color="auto"/>
      </w:divBdr>
    </w:div>
    <w:div w:id="1165784133">
      <w:bodyDiv w:val="1"/>
      <w:marLeft w:val="0"/>
      <w:marRight w:val="0"/>
      <w:marTop w:val="0"/>
      <w:marBottom w:val="0"/>
      <w:divBdr>
        <w:top w:val="none" w:sz="0" w:space="0" w:color="auto"/>
        <w:left w:val="none" w:sz="0" w:space="0" w:color="auto"/>
        <w:bottom w:val="none" w:sz="0" w:space="0" w:color="auto"/>
        <w:right w:val="none" w:sz="0" w:space="0" w:color="auto"/>
      </w:divBdr>
    </w:div>
    <w:div w:id="1168442841">
      <w:bodyDiv w:val="1"/>
      <w:marLeft w:val="0"/>
      <w:marRight w:val="0"/>
      <w:marTop w:val="0"/>
      <w:marBottom w:val="0"/>
      <w:divBdr>
        <w:top w:val="none" w:sz="0" w:space="0" w:color="auto"/>
        <w:left w:val="none" w:sz="0" w:space="0" w:color="auto"/>
        <w:bottom w:val="none" w:sz="0" w:space="0" w:color="auto"/>
        <w:right w:val="none" w:sz="0" w:space="0" w:color="auto"/>
      </w:divBdr>
    </w:div>
    <w:div w:id="1173642226">
      <w:bodyDiv w:val="1"/>
      <w:marLeft w:val="0"/>
      <w:marRight w:val="0"/>
      <w:marTop w:val="0"/>
      <w:marBottom w:val="0"/>
      <w:divBdr>
        <w:top w:val="none" w:sz="0" w:space="0" w:color="auto"/>
        <w:left w:val="none" w:sz="0" w:space="0" w:color="auto"/>
        <w:bottom w:val="none" w:sz="0" w:space="0" w:color="auto"/>
        <w:right w:val="none" w:sz="0" w:space="0" w:color="auto"/>
      </w:divBdr>
      <w:divsChild>
        <w:div w:id="73404035">
          <w:marLeft w:val="0"/>
          <w:marRight w:val="0"/>
          <w:marTop w:val="0"/>
          <w:marBottom w:val="0"/>
          <w:divBdr>
            <w:top w:val="none" w:sz="0" w:space="0" w:color="auto"/>
            <w:left w:val="none" w:sz="0" w:space="0" w:color="auto"/>
            <w:bottom w:val="none" w:sz="0" w:space="0" w:color="auto"/>
            <w:right w:val="none" w:sz="0" w:space="0" w:color="auto"/>
          </w:divBdr>
        </w:div>
      </w:divsChild>
    </w:div>
    <w:div w:id="1192767132">
      <w:bodyDiv w:val="1"/>
      <w:marLeft w:val="0"/>
      <w:marRight w:val="0"/>
      <w:marTop w:val="0"/>
      <w:marBottom w:val="0"/>
      <w:divBdr>
        <w:top w:val="none" w:sz="0" w:space="0" w:color="auto"/>
        <w:left w:val="none" w:sz="0" w:space="0" w:color="auto"/>
        <w:bottom w:val="none" w:sz="0" w:space="0" w:color="auto"/>
        <w:right w:val="none" w:sz="0" w:space="0" w:color="auto"/>
      </w:divBdr>
    </w:div>
    <w:div w:id="123204221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98040157">
          <w:marLeft w:val="0"/>
          <w:marRight w:val="0"/>
          <w:marTop w:val="0"/>
          <w:marBottom w:val="0"/>
          <w:divBdr>
            <w:top w:val="none" w:sz="0" w:space="0" w:color="auto"/>
            <w:left w:val="none" w:sz="0" w:space="0" w:color="auto"/>
            <w:bottom w:val="none" w:sz="0" w:space="0" w:color="auto"/>
            <w:right w:val="none" w:sz="0" w:space="0" w:color="auto"/>
          </w:divBdr>
          <w:divsChild>
            <w:div w:id="1083382515">
              <w:marLeft w:val="0"/>
              <w:marRight w:val="0"/>
              <w:marTop w:val="0"/>
              <w:marBottom w:val="0"/>
              <w:divBdr>
                <w:top w:val="none" w:sz="0" w:space="0" w:color="auto"/>
                <w:left w:val="none" w:sz="0" w:space="0" w:color="auto"/>
                <w:bottom w:val="none" w:sz="0" w:space="0" w:color="auto"/>
                <w:right w:val="none" w:sz="0" w:space="0" w:color="auto"/>
              </w:divBdr>
              <w:divsChild>
                <w:div w:id="14387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8921">
      <w:bodyDiv w:val="1"/>
      <w:marLeft w:val="0"/>
      <w:marRight w:val="0"/>
      <w:marTop w:val="0"/>
      <w:marBottom w:val="0"/>
      <w:divBdr>
        <w:top w:val="none" w:sz="0" w:space="0" w:color="auto"/>
        <w:left w:val="none" w:sz="0" w:space="0" w:color="auto"/>
        <w:bottom w:val="none" w:sz="0" w:space="0" w:color="auto"/>
        <w:right w:val="none" w:sz="0" w:space="0" w:color="auto"/>
      </w:divBdr>
    </w:div>
    <w:div w:id="1297881127">
      <w:bodyDiv w:val="1"/>
      <w:marLeft w:val="0"/>
      <w:marRight w:val="0"/>
      <w:marTop w:val="0"/>
      <w:marBottom w:val="0"/>
      <w:divBdr>
        <w:top w:val="none" w:sz="0" w:space="0" w:color="auto"/>
        <w:left w:val="none" w:sz="0" w:space="0" w:color="auto"/>
        <w:bottom w:val="none" w:sz="0" w:space="0" w:color="auto"/>
        <w:right w:val="none" w:sz="0" w:space="0" w:color="auto"/>
      </w:divBdr>
    </w:div>
    <w:div w:id="1301231531">
      <w:bodyDiv w:val="1"/>
      <w:marLeft w:val="0"/>
      <w:marRight w:val="0"/>
      <w:marTop w:val="0"/>
      <w:marBottom w:val="0"/>
      <w:divBdr>
        <w:top w:val="none" w:sz="0" w:space="0" w:color="auto"/>
        <w:left w:val="none" w:sz="0" w:space="0" w:color="auto"/>
        <w:bottom w:val="none" w:sz="0" w:space="0" w:color="auto"/>
        <w:right w:val="none" w:sz="0" w:space="0" w:color="auto"/>
      </w:divBdr>
    </w:div>
    <w:div w:id="1335649498">
      <w:bodyDiv w:val="1"/>
      <w:marLeft w:val="0"/>
      <w:marRight w:val="0"/>
      <w:marTop w:val="0"/>
      <w:marBottom w:val="0"/>
      <w:divBdr>
        <w:top w:val="none" w:sz="0" w:space="0" w:color="auto"/>
        <w:left w:val="none" w:sz="0" w:space="0" w:color="auto"/>
        <w:bottom w:val="none" w:sz="0" w:space="0" w:color="auto"/>
        <w:right w:val="none" w:sz="0" w:space="0" w:color="auto"/>
      </w:divBdr>
    </w:div>
    <w:div w:id="1376931794">
      <w:bodyDiv w:val="1"/>
      <w:marLeft w:val="0"/>
      <w:marRight w:val="0"/>
      <w:marTop w:val="0"/>
      <w:marBottom w:val="0"/>
      <w:divBdr>
        <w:top w:val="none" w:sz="0" w:space="0" w:color="auto"/>
        <w:left w:val="none" w:sz="0" w:space="0" w:color="auto"/>
        <w:bottom w:val="none" w:sz="0" w:space="0" w:color="auto"/>
        <w:right w:val="none" w:sz="0" w:space="0" w:color="auto"/>
      </w:divBdr>
    </w:div>
    <w:div w:id="1513908114">
      <w:bodyDiv w:val="1"/>
      <w:marLeft w:val="0"/>
      <w:marRight w:val="0"/>
      <w:marTop w:val="0"/>
      <w:marBottom w:val="0"/>
      <w:divBdr>
        <w:top w:val="none" w:sz="0" w:space="0" w:color="auto"/>
        <w:left w:val="none" w:sz="0" w:space="0" w:color="auto"/>
        <w:bottom w:val="none" w:sz="0" w:space="0" w:color="auto"/>
        <w:right w:val="none" w:sz="0" w:space="0" w:color="auto"/>
      </w:divBdr>
    </w:div>
    <w:div w:id="1526358423">
      <w:bodyDiv w:val="1"/>
      <w:marLeft w:val="0"/>
      <w:marRight w:val="0"/>
      <w:marTop w:val="0"/>
      <w:marBottom w:val="0"/>
      <w:divBdr>
        <w:top w:val="none" w:sz="0" w:space="0" w:color="auto"/>
        <w:left w:val="none" w:sz="0" w:space="0" w:color="auto"/>
        <w:bottom w:val="none" w:sz="0" w:space="0" w:color="auto"/>
        <w:right w:val="none" w:sz="0" w:space="0" w:color="auto"/>
      </w:divBdr>
    </w:div>
    <w:div w:id="1616018663">
      <w:bodyDiv w:val="1"/>
      <w:marLeft w:val="0"/>
      <w:marRight w:val="0"/>
      <w:marTop w:val="0"/>
      <w:marBottom w:val="0"/>
      <w:divBdr>
        <w:top w:val="none" w:sz="0" w:space="0" w:color="auto"/>
        <w:left w:val="none" w:sz="0" w:space="0" w:color="auto"/>
        <w:bottom w:val="none" w:sz="0" w:space="0" w:color="auto"/>
        <w:right w:val="none" w:sz="0" w:space="0" w:color="auto"/>
      </w:divBdr>
    </w:div>
    <w:div w:id="1740326865">
      <w:bodyDiv w:val="1"/>
      <w:marLeft w:val="0"/>
      <w:marRight w:val="0"/>
      <w:marTop w:val="0"/>
      <w:marBottom w:val="0"/>
      <w:divBdr>
        <w:top w:val="none" w:sz="0" w:space="0" w:color="auto"/>
        <w:left w:val="none" w:sz="0" w:space="0" w:color="auto"/>
        <w:bottom w:val="none" w:sz="0" w:space="0" w:color="auto"/>
        <w:right w:val="none" w:sz="0" w:space="0" w:color="auto"/>
      </w:divBdr>
    </w:div>
    <w:div w:id="1814058044">
      <w:bodyDiv w:val="1"/>
      <w:marLeft w:val="0"/>
      <w:marRight w:val="0"/>
      <w:marTop w:val="0"/>
      <w:marBottom w:val="0"/>
      <w:divBdr>
        <w:top w:val="none" w:sz="0" w:space="0" w:color="auto"/>
        <w:left w:val="none" w:sz="0" w:space="0" w:color="auto"/>
        <w:bottom w:val="none" w:sz="0" w:space="0" w:color="auto"/>
        <w:right w:val="none" w:sz="0" w:space="0" w:color="auto"/>
      </w:divBdr>
    </w:div>
    <w:div w:id="1839736433">
      <w:bodyDiv w:val="1"/>
      <w:marLeft w:val="0"/>
      <w:marRight w:val="0"/>
      <w:marTop w:val="0"/>
      <w:marBottom w:val="0"/>
      <w:divBdr>
        <w:top w:val="none" w:sz="0" w:space="0" w:color="auto"/>
        <w:left w:val="none" w:sz="0" w:space="0" w:color="auto"/>
        <w:bottom w:val="none" w:sz="0" w:space="0" w:color="auto"/>
        <w:right w:val="none" w:sz="0" w:space="0" w:color="auto"/>
      </w:divBdr>
    </w:div>
    <w:div w:id="1842037113">
      <w:bodyDiv w:val="1"/>
      <w:marLeft w:val="0"/>
      <w:marRight w:val="0"/>
      <w:marTop w:val="0"/>
      <w:marBottom w:val="0"/>
      <w:divBdr>
        <w:top w:val="none" w:sz="0" w:space="0" w:color="auto"/>
        <w:left w:val="none" w:sz="0" w:space="0" w:color="auto"/>
        <w:bottom w:val="none" w:sz="0" w:space="0" w:color="auto"/>
        <w:right w:val="none" w:sz="0" w:space="0" w:color="auto"/>
      </w:divBdr>
    </w:div>
    <w:div w:id="1846751440">
      <w:bodyDiv w:val="1"/>
      <w:marLeft w:val="0"/>
      <w:marRight w:val="0"/>
      <w:marTop w:val="0"/>
      <w:marBottom w:val="0"/>
      <w:divBdr>
        <w:top w:val="none" w:sz="0" w:space="0" w:color="auto"/>
        <w:left w:val="none" w:sz="0" w:space="0" w:color="auto"/>
        <w:bottom w:val="none" w:sz="0" w:space="0" w:color="auto"/>
        <w:right w:val="none" w:sz="0" w:space="0" w:color="auto"/>
      </w:divBdr>
    </w:div>
    <w:div w:id="1873617084">
      <w:bodyDiv w:val="1"/>
      <w:marLeft w:val="0"/>
      <w:marRight w:val="0"/>
      <w:marTop w:val="0"/>
      <w:marBottom w:val="0"/>
      <w:divBdr>
        <w:top w:val="none" w:sz="0" w:space="0" w:color="auto"/>
        <w:left w:val="none" w:sz="0" w:space="0" w:color="auto"/>
        <w:bottom w:val="none" w:sz="0" w:space="0" w:color="auto"/>
        <w:right w:val="none" w:sz="0" w:space="0" w:color="auto"/>
      </w:divBdr>
    </w:div>
    <w:div w:id="1905800397">
      <w:bodyDiv w:val="1"/>
      <w:marLeft w:val="0"/>
      <w:marRight w:val="0"/>
      <w:marTop w:val="0"/>
      <w:marBottom w:val="0"/>
      <w:divBdr>
        <w:top w:val="none" w:sz="0" w:space="0" w:color="auto"/>
        <w:left w:val="none" w:sz="0" w:space="0" w:color="auto"/>
        <w:bottom w:val="none" w:sz="0" w:space="0" w:color="auto"/>
        <w:right w:val="none" w:sz="0" w:space="0" w:color="auto"/>
      </w:divBdr>
    </w:div>
    <w:div w:id="1912692692">
      <w:bodyDiv w:val="1"/>
      <w:marLeft w:val="0"/>
      <w:marRight w:val="0"/>
      <w:marTop w:val="0"/>
      <w:marBottom w:val="0"/>
      <w:divBdr>
        <w:top w:val="none" w:sz="0" w:space="0" w:color="auto"/>
        <w:left w:val="none" w:sz="0" w:space="0" w:color="auto"/>
        <w:bottom w:val="none" w:sz="0" w:space="0" w:color="auto"/>
        <w:right w:val="none" w:sz="0" w:space="0" w:color="auto"/>
      </w:divBdr>
    </w:div>
    <w:div w:id="1921720038">
      <w:bodyDiv w:val="1"/>
      <w:marLeft w:val="0"/>
      <w:marRight w:val="0"/>
      <w:marTop w:val="0"/>
      <w:marBottom w:val="0"/>
      <w:divBdr>
        <w:top w:val="none" w:sz="0" w:space="0" w:color="auto"/>
        <w:left w:val="none" w:sz="0" w:space="0" w:color="auto"/>
        <w:bottom w:val="none" w:sz="0" w:space="0" w:color="auto"/>
        <w:right w:val="none" w:sz="0" w:space="0" w:color="auto"/>
      </w:divBdr>
    </w:div>
    <w:div w:id="205284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27169;&#26495;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23DBD-8626-4603-B46E-EC340E121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模板2.dot</Template>
  <TotalTime>6444</TotalTime>
  <Pages>11</Pages>
  <Words>1011</Words>
  <Characters>5768</Characters>
  <Application>Microsoft Office Word</Application>
  <DocSecurity>0</DocSecurity>
  <Lines>48</Lines>
  <Paragraphs>13</Paragraphs>
  <ScaleCrop>false</ScaleCrop>
  <Company>redeyes.net</Company>
  <LinksUpToDate>false</LinksUpToDate>
  <CharactersWithSpaces>6766</CharactersWithSpaces>
  <SharedDoc>false</SharedDoc>
  <HLinks>
    <vt:vector size="156" baseType="variant">
      <vt:variant>
        <vt:i4>1441849</vt:i4>
      </vt:variant>
      <vt:variant>
        <vt:i4>152</vt:i4>
      </vt:variant>
      <vt:variant>
        <vt:i4>0</vt:i4>
      </vt:variant>
      <vt:variant>
        <vt:i4>5</vt:i4>
      </vt:variant>
      <vt:variant>
        <vt:lpwstr/>
      </vt:variant>
      <vt:variant>
        <vt:lpwstr>_Toc354596779</vt:lpwstr>
      </vt:variant>
      <vt:variant>
        <vt:i4>1441849</vt:i4>
      </vt:variant>
      <vt:variant>
        <vt:i4>146</vt:i4>
      </vt:variant>
      <vt:variant>
        <vt:i4>0</vt:i4>
      </vt:variant>
      <vt:variant>
        <vt:i4>5</vt:i4>
      </vt:variant>
      <vt:variant>
        <vt:lpwstr/>
      </vt:variant>
      <vt:variant>
        <vt:lpwstr>_Toc354596778</vt:lpwstr>
      </vt:variant>
      <vt:variant>
        <vt:i4>1441849</vt:i4>
      </vt:variant>
      <vt:variant>
        <vt:i4>140</vt:i4>
      </vt:variant>
      <vt:variant>
        <vt:i4>0</vt:i4>
      </vt:variant>
      <vt:variant>
        <vt:i4>5</vt:i4>
      </vt:variant>
      <vt:variant>
        <vt:lpwstr/>
      </vt:variant>
      <vt:variant>
        <vt:lpwstr>_Toc354596777</vt:lpwstr>
      </vt:variant>
      <vt:variant>
        <vt:i4>1441849</vt:i4>
      </vt:variant>
      <vt:variant>
        <vt:i4>134</vt:i4>
      </vt:variant>
      <vt:variant>
        <vt:i4>0</vt:i4>
      </vt:variant>
      <vt:variant>
        <vt:i4>5</vt:i4>
      </vt:variant>
      <vt:variant>
        <vt:lpwstr/>
      </vt:variant>
      <vt:variant>
        <vt:lpwstr>_Toc354596776</vt:lpwstr>
      </vt:variant>
      <vt:variant>
        <vt:i4>1441849</vt:i4>
      </vt:variant>
      <vt:variant>
        <vt:i4>128</vt:i4>
      </vt:variant>
      <vt:variant>
        <vt:i4>0</vt:i4>
      </vt:variant>
      <vt:variant>
        <vt:i4>5</vt:i4>
      </vt:variant>
      <vt:variant>
        <vt:lpwstr/>
      </vt:variant>
      <vt:variant>
        <vt:lpwstr>_Toc354596775</vt:lpwstr>
      </vt:variant>
      <vt:variant>
        <vt:i4>1441849</vt:i4>
      </vt:variant>
      <vt:variant>
        <vt:i4>122</vt:i4>
      </vt:variant>
      <vt:variant>
        <vt:i4>0</vt:i4>
      </vt:variant>
      <vt:variant>
        <vt:i4>5</vt:i4>
      </vt:variant>
      <vt:variant>
        <vt:lpwstr/>
      </vt:variant>
      <vt:variant>
        <vt:lpwstr>_Toc354596774</vt:lpwstr>
      </vt:variant>
      <vt:variant>
        <vt:i4>1441849</vt:i4>
      </vt:variant>
      <vt:variant>
        <vt:i4>116</vt:i4>
      </vt:variant>
      <vt:variant>
        <vt:i4>0</vt:i4>
      </vt:variant>
      <vt:variant>
        <vt:i4>5</vt:i4>
      </vt:variant>
      <vt:variant>
        <vt:lpwstr/>
      </vt:variant>
      <vt:variant>
        <vt:lpwstr>_Toc354596773</vt:lpwstr>
      </vt:variant>
      <vt:variant>
        <vt:i4>1441849</vt:i4>
      </vt:variant>
      <vt:variant>
        <vt:i4>110</vt:i4>
      </vt:variant>
      <vt:variant>
        <vt:i4>0</vt:i4>
      </vt:variant>
      <vt:variant>
        <vt:i4>5</vt:i4>
      </vt:variant>
      <vt:variant>
        <vt:lpwstr/>
      </vt:variant>
      <vt:variant>
        <vt:lpwstr>_Toc354596772</vt:lpwstr>
      </vt:variant>
      <vt:variant>
        <vt:i4>1441849</vt:i4>
      </vt:variant>
      <vt:variant>
        <vt:i4>104</vt:i4>
      </vt:variant>
      <vt:variant>
        <vt:i4>0</vt:i4>
      </vt:variant>
      <vt:variant>
        <vt:i4>5</vt:i4>
      </vt:variant>
      <vt:variant>
        <vt:lpwstr/>
      </vt:variant>
      <vt:variant>
        <vt:lpwstr>_Toc354596771</vt:lpwstr>
      </vt:variant>
      <vt:variant>
        <vt:i4>1441849</vt:i4>
      </vt:variant>
      <vt:variant>
        <vt:i4>98</vt:i4>
      </vt:variant>
      <vt:variant>
        <vt:i4>0</vt:i4>
      </vt:variant>
      <vt:variant>
        <vt:i4>5</vt:i4>
      </vt:variant>
      <vt:variant>
        <vt:lpwstr/>
      </vt:variant>
      <vt:variant>
        <vt:lpwstr>_Toc354596770</vt:lpwstr>
      </vt:variant>
      <vt:variant>
        <vt:i4>1507385</vt:i4>
      </vt:variant>
      <vt:variant>
        <vt:i4>92</vt:i4>
      </vt:variant>
      <vt:variant>
        <vt:i4>0</vt:i4>
      </vt:variant>
      <vt:variant>
        <vt:i4>5</vt:i4>
      </vt:variant>
      <vt:variant>
        <vt:lpwstr/>
      </vt:variant>
      <vt:variant>
        <vt:lpwstr>_Toc354596769</vt:lpwstr>
      </vt:variant>
      <vt:variant>
        <vt:i4>1507385</vt:i4>
      </vt:variant>
      <vt:variant>
        <vt:i4>86</vt:i4>
      </vt:variant>
      <vt:variant>
        <vt:i4>0</vt:i4>
      </vt:variant>
      <vt:variant>
        <vt:i4>5</vt:i4>
      </vt:variant>
      <vt:variant>
        <vt:lpwstr/>
      </vt:variant>
      <vt:variant>
        <vt:lpwstr>_Toc354596768</vt:lpwstr>
      </vt:variant>
      <vt:variant>
        <vt:i4>1507385</vt:i4>
      </vt:variant>
      <vt:variant>
        <vt:i4>80</vt:i4>
      </vt:variant>
      <vt:variant>
        <vt:i4>0</vt:i4>
      </vt:variant>
      <vt:variant>
        <vt:i4>5</vt:i4>
      </vt:variant>
      <vt:variant>
        <vt:lpwstr/>
      </vt:variant>
      <vt:variant>
        <vt:lpwstr>_Toc354596767</vt:lpwstr>
      </vt:variant>
      <vt:variant>
        <vt:i4>1507385</vt:i4>
      </vt:variant>
      <vt:variant>
        <vt:i4>74</vt:i4>
      </vt:variant>
      <vt:variant>
        <vt:i4>0</vt:i4>
      </vt:variant>
      <vt:variant>
        <vt:i4>5</vt:i4>
      </vt:variant>
      <vt:variant>
        <vt:lpwstr/>
      </vt:variant>
      <vt:variant>
        <vt:lpwstr>_Toc354596766</vt:lpwstr>
      </vt:variant>
      <vt:variant>
        <vt:i4>1507385</vt:i4>
      </vt:variant>
      <vt:variant>
        <vt:i4>68</vt:i4>
      </vt:variant>
      <vt:variant>
        <vt:i4>0</vt:i4>
      </vt:variant>
      <vt:variant>
        <vt:i4>5</vt:i4>
      </vt:variant>
      <vt:variant>
        <vt:lpwstr/>
      </vt:variant>
      <vt:variant>
        <vt:lpwstr>_Toc354596765</vt:lpwstr>
      </vt:variant>
      <vt:variant>
        <vt:i4>1507385</vt:i4>
      </vt:variant>
      <vt:variant>
        <vt:i4>62</vt:i4>
      </vt:variant>
      <vt:variant>
        <vt:i4>0</vt:i4>
      </vt:variant>
      <vt:variant>
        <vt:i4>5</vt:i4>
      </vt:variant>
      <vt:variant>
        <vt:lpwstr/>
      </vt:variant>
      <vt:variant>
        <vt:lpwstr>_Toc354596764</vt:lpwstr>
      </vt:variant>
      <vt:variant>
        <vt:i4>1507385</vt:i4>
      </vt:variant>
      <vt:variant>
        <vt:i4>56</vt:i4>
      </vt:variant>
      <vt:variant>
        <vt:i4>0</vt:i4>
      </vt:variant>
      <vt:variant>
        <vt:i4>5</vt:i4>
      </vt:variant>
      <vt:variant>
        <vt:lpwstr/>
      </vt:variant>
      <vt:variant>
        <vt:lpwstr>_Toc354596763</vt:lpwstr>
      </vt:variant>
      <vt:variant>
        <vt:i4>1507385</vt:i4>
      </vt:variant>
      <vt:variant>
        <vt:i4>50</vt:i4>
      </vt:variant>
      <vt:variant>
        <vt:i4>0</vt:i4>
      </vt:variant>
      <vt:variant>
        <vt:i4>5</vt:i4>
      </vt:variant>
      <vt:variant>
        <vt:lpwstr/>
      </vt:variant>
      <vt:variant>
        <vt:lpwstr>_Toc354596762</vt:lpwstr>
      </vt:variant>
      <vt:variant>
        <vt:i4>1507385</vt:i4>
      </vt:variant>
      <vt:variant>
        <vt:i4>44</vt:i4>
      </vt:variant>
      <vt:variant>
        <vt:i4>0</vt:i4>
      </vt:variant>
      <vt:variant>
        <vt:i4>5</vt:i4>
      </vt:variant>
      <vt:variant>
        <vt:lpwstr/>
      </vt:variant>
      <vt:variant>
        <vt:lpwstr>_Toc354596761</vt:lpwstr>
      </vt:variant>
      <vt:variant>
        <vt:i4>1507385</vt:i4>
      </vt:variant>
      <vt:variant>
        <vt:i4>38</vt:i4>
      </vt:variant>
      <vt:variant>
        <vt:i4>0</vt:i4>
      </vt:variant>
      <vt:variant>
        <vt:i4>5</vt:i4>
      </vt:variant>
      <vt:variant>
        <vt:lpwstr/>
      </vt:variant>
      <vt:variant>
        <vt:lpwstr>_Toc354596760</vt:lpwstr>
      </vt:variant>
      <vt:variant>
        <vt:i4>1310777</vt:i4>
      </vt:variant>
      <vt:variant>
        <vt:i4>32</vt:i4>
      </vt:variant>
      <vt:variant>
        <vt:i4>0</vt:i4>
      </vt:variant>
      <vt:variant>
        <vt:i4>5</vt:i4>
      </vt:variant>
      <vt:variant>
        <vt:lpwstr/>
      </vt:variant>
      <vt:variant>
        <vt:lpwstr>_Toc354596759</vt:lpwstr>
      </vt:variant>
      <vt:variant>
        <vt:i4>1310777</vt:i4>
      </vt:variant>
      <vt:variant>
        <vt:i4>26</vt:i4>
      </vt:variant>
      <vt:variant>
        <vt:i4>0</vt:i4>
      </vt:variant>
      <vt:variant>
        <vt:i4>5</vt:i4>
      </vt:variant>
      <vt:variant>
        <vt:lpwstr/>
      </vt:variant>
      <vt:variant>
        <vt:lpwstr>_Toc354596758</vt:lpwstr>
      </vt:variant>
      <vt:variant>
        <vt:i4>1310777</vt:i4>
      </vt:variant>
      <vt:variant>
        <vt:i4>20</vt:i4>
      </vt:variant>
      <vt:variant>
        <vt:i4>0</vt:i4>
      </vt:variant>
      <vt:variant>
        <vt:i4>5</vt:i4>
      </vt:variant>
      <vt:variant>
        <vt:lpwstr/>
      </vt:variant>
      <vt:variant>
        <vt:lpwstr>_Toc354596757</vt:lpwstr>
      </vt:variant>
      <vt:variant>
        <vt:i4>1310777</vt:i4>
      </vt:variant>
      <vt:variant>
        <vt:i4>14</vt:i4>
      </vt:variant>
      <vt:variant>
        <vt:i4>0</vt:i4>
      </vt:variant>
      <vt:variant>
        <vt:i4>5</vt:i4>
      </vt:variant>
      <vt:variant>
        <vt:lpwstr/>
      </vt:variant>
      <vt:variant>
        <vt:lpwstr>_Toc354596756</vt:lpwstr>
      </vt:variant>
      <vt:variant>
        <vt:i4>1310777</vt:i4>
      </vt:variant>
      <vt:variant>
        <vt:i4>8</vt:i4>
      </vt:variant>
      <vt:variant>
        <vt:i4>0</vt:i4>
      </vt:variant>
      <vt:variant>
        <vt:i4>5</vt:i4>
      </vt:variant>
      <vt:variant>
        <vt:lpwstr/>
      </vt:variant>
      <vt:variant>
        <vt:lpwstr>_Toc354596755</vt:lpwstr>
      </vt:variant>
      <vt:variant>
        <vt:i4>1310777</vt:i4>
      </vt:variant>
      <vt:variant>
        <vt:i4>2</vt:i4>
      </vt:variant>
      <vt:variant>
        <vt:i4>0</vt:i4>
      </vt:variant>
      <vt:variant>
        <vt:i4>5</vt:i4>
      </vt:variant>
      <vt:variant>
        <vt:lpwstr/>
      </vt:variant>
      <vt:variant>
        <vt:lpwstr>_Toc354596754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研发监控系统改造方案</dc:title>
  <dc:subject>方案文档</dc:subject>
  <dc:creator>zhangchao1</dc:creator>
  <cp:keywords>监控</cp:keywords>
  <cp:lastModifiedBy>刁文波</cp:lastModifiedBy>
  <cp:revision>152</cp:revision>
  <cp:lastPrinted>2011-06-08T06:51:00Z</cp:lastPrinted>
  <dcterms:created xsi:type="dcterms:W3CDTF">2013-12-09T14:05:00Z</dcterms:created>
  <dcterms:modified xsi:type="dcterms:W3CDTF">2013-12-17T14:21:00Z</dcterms:modified>
</cp:coreProperties>
</file>